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0831" w14:textId="307F18CF" w:rsidR="00076856" w:rsidRPr="007F738A" w:rsidRDefault="00EA2C77" w:rsidP="00874AA1">
      <w:pPr>
        <w:pStyle w:val="Titel"/>
        <w:rPr>
          <w:rFonts w:ascii="Cascadia Code" w:hAnsi="Cascadia Code"/>
          <w:sz w:val="22"/>
          <w:szCs w:val="48"/>
        </w:rPr>
      </w:pPr>
      <w:r w:rsidRPr="007F738A">
        <w:rPr>
          <w:rFonts w:ascii="Cascadia Code" w:hAnsi="Cascadia Code"/>
          <w:sz w:val="22"/>
          <w:szCs w:val="48"/>
        </w:rPr>
        <w:t>Protokoll</w:t>
      </w:r>
    </w:p>
    <w:p w14:paraId="3953FB4B" w14:textId="6C970D92" w:rsidR="00076856" w:rsidRPr="007F738A" w:rsidRDefault="00EA2C77" w:rsidP="00874AA1">
      <w:pPr>
        <w:pStyle w:val="Titel"/>
        <w:rPr>
          <w:rFonts w:ascii="Cascadia Code" w:hAnsi="Cascadia Code"/>
          <w:sz w:val="22"/>
          <w:szCs w:val="48"/>
        </w:rPr>
      </w:pPr>
      <w:r w:rsidRPr="007F738A">
        <w:rPr>
          <w:rFonts w:ascii="Cascadia Code" w:hAnsi="Cascadia Code"/>
          <w:sz w:val="22"/>
          <w:szCs w:val="48"/>
        </w:rPr>
        <w:t>3. Laborübung</w:t>
      </w:r>
    </w:p>
    <w:p w14:paraId="65DC4EA0" w14:textId="09D618E2" w:rsidR="00563FE4" w:rsidRPr="007F738A" w:rsidRDefault="00EA2C77" w:rsidP="00874AA1">
      <w:pPr>
        <w:pStyle w:val="berschrift1"/>
        <w:rPr>
          <w:rFonts w:ascii="Cascadia Code" w:hAnsi="Cascadia Code"/>
          <w:sz w:val="22"/>
          <w:szCs w:val="24"/>
        </w:rPr>
      </w:pPr>
      <w:r w:rsidRPr="007F738A">
        <w:rPr>
          <w:rFonts w:ascii="Cascadia Code" w:hAnsi="Cascadia Code"/>
          <w:sz w:val="22"/>
          <w:szCs w:val="24"/>
        </w:rPr>
        <w:t>Aufgabenstellungen und Ziele</w:t>
      </w:r>
    </w:p>
    <w:p w14:paraId="4FC13CEC" w14:textId="58A97CA7" w:rsidR="00563FE4" w:rsidRPr="007F738A" w:rsidRDefault="00EA2C77" w:rsidP="00EA2C77">
      <w:pPr>
        <w:pStyle w:val="berschrift2"/>
        <w:ind w:firstLine="720"/>
        <w:rPr>
          <w:rFonts w:ascii="Cascadia Code" w:hAnsi="Cascadia Code"/>
          <w:sz w:val="22"/>
          <w:szCs w:val="22"/>
        </w:rPr>
      </w:pPr>
      <w:r w:rsidRPr="007F738A">
        <w:rPr>
          <w:rFonts w:ascii="Cascadia Code" w:hAnsi="Cascadia Code"/>
          <w:sz w:val="22"/>
          <w:szCs w:val="22"/>
        </w:rPr>
        <w:t>Ziele</w:t>
      </w:r>
    </w:p>
    <w:p w14:paraId="51F8A92B" w14:textId="5D2F215B" w:rsidR="00EA2C77" w:rsidRPr="007F738A" w:rsidRDefault="00EA2C77" w:rsidP="00EA2C77">
      <w:pPr>
        <w:pStyle w:val="berschrift2"/>
        <w:ind w:firstLine="720"/>
        <w:rPr>
          <w:rFonts w:ascii="Cascadia Code" w:hAnsi="Cascadia Code"/>
          <w:b w:val="0"/>
          <w:bCs/>
          <w:sz w:val="22"/>
          <w:szCs w:val="22"/>
        </w:rPr>
      </w:pPr>
      <w:r w:rsidRPr="007F738A">
        <w:rPr>
          <w:rFonts w:ascii="Cascadia Code" w:hAnsi="Cascadia Code"/>
          <w:b w:val="0"/>
          <w:bCs/>
          <w:sz w:val="22"/>
          <w:szCs w:val="22"/>
        </w:rPr>
        <w:tab/>
        <w:t>Praktisches lernen von Pote</w:t>
      </w:r>
      <w:r w:rsidR="009B172F">
        <w:rPr>
          <w:rFonts w:ascii="Cascadia Code" w:hAnsi="Cascadia Code"/>
          <w:b w:val="0"/>
          <w:bCs/>
          <w:sz w:val="22"/>
          <w:szCs w:val="22"/>
        </w:rPr>
        <w:t>ntialen</w:t>
      </w:r>
      <w:r w:rsidRPr="007F738A">
        <w:rPr>
          <w:rFonts w:ascii="Cascadia Code" w:hAnsi="Cascadia Code"/>
          <w:b w:val="0"/>
          <w:bCs/>
          <w:sz w:val="22"/>
          <w:szCs w:val="22"/>
        </w:rPr>
        <w:t xml:space="preserve"> und das theoretische in </w:t>
      </w:r>
    </w:p>
    <w:p w14:paraId="791FE995" w14:textId="4B0347AA" w:rsidR="00EA2C77" w:rsidRPr="007F738A" w:rsidRDefault="00F704B0" w:rsidP="00EA2C77">
      <w:pPr>
        <w:pStyle w:val="berschrift2"/>
        <w:ind w:left="720" w:firstLine="720"/>
        <w:rPr>
          <w:rFonts w:ascii="Cascadia Code" w:hAnsi="Cascadia Code"/>
          <w:b w:val="0"/>
          <w:bCs/>
          <w:sz w:val="22"/>
          <w:szCs w:val="22"/>
        </w:rPr>
      </w:pPr>
      <w:r w:rsidRPr="007F738A">
        <w:rPr>
          <w:rFonts w:ascii="Cascadia Code" w:hAnsi="Cascadia Code"/>
          <w:b w:val="0"/>
          <w:bCs/>
          <w:sz w:val="22"/>
          <w:szCs w:val="22"/>
        </w:rPr>
        <w:t>Das Wirkliche</w:t>
      </w:r>
      <w:r w:rsidR="00EA2C77" w:rsidRPr="007F738A">
        <w:rPr>
          <w:rFonts w:ascii="Cascadia Code" w:hAnsi="Cascadia Code"/>
          <w:b w:val="0"/>
          <w:bCs/>
          <w:sz w:val="22"/>
          <w:szCs w:val="22"/>
        </w:rPr>
        <w:t xml:space="preserve"> umsetzen</w:t>
      </w:r>
    </w:p>
    <w:p w14:paraId="27A1AC7D" w14:textId="3C02E2A2" w:rsidR="00EA2C77" w:rsidRPr="007F738A" w:rsidRDefault="00EA2C77" w:rsidP="00EA2C77">
      <w:pPr>
        <w:pStyle w:val="berschrift2"/>
        <w:ind w:firstLine="720"/>
        <w:rPr>
          <w:rFonts w:ascii="Cascadia Code" w:hAnsi="Cascadia Code"/>
          <w:sz w:val="22"/>
          <w:szCs w:val="22"/>
        </w:rPr>
      </w:pPr>
      <w:r w:rsidRPr="007F738A">
        <w:rPr>
          <w:rFonts w:ascii="Cascadia Code" w:hAnsi="Cascadia Code"/>
          <w:sz w:val="22"/>
          <w:szCs w:val="22"/>
        </w:rPr>
        <w:t>Aufgabenstellungen</w:t>
      </w:r>
    </w:p>
    <w:p w14:paraId="25EF6C69" w14:textId="417F173B" w:rsidR="00F704B0" w:rsidRPr="007F738A" w:rsidRDefault="00F704B0" w:rsidP="00F704B0">
      <w:pPr>
        <w:pStyle w:val="berschrift2"/>
        <w:rPr>
          <w:rFonts w:ascii="Cascadia Code" w:hAnsi="Cascadia Code"/>
          <w:b w:val="0"/>
          <w:bCs/>
          <w:sz w:val="22"/>
          <w:szCs w:val="22"/>
        </w:rPr>
      </w:pPr>
      <w:r w:rsidRPr="007F738A">
        <w:rPr>
          <w:rFonts w:ascii="Cascadia Code" w:hAnsi="Cascadia Code"/>
          <w:b w:val="0"/>
          <w:bCs/>
          <w:sz w:val="22"/>
          <w:szCs w:val="22"/>
        </w:rPr>
        <w:tab/>
      </w:r>
      <w:r w:rsidRPr="007F738A">
        <w:rPr>
          <w:rFonts w:ascii="Cascadia Code" w:hAnsi="Cascadia Code"/>
          <w:b w:val="0"/>
          <w:bCs/>
          <w:sz w:val="22"/>
          <w:szCs w:val="22"/>
        </w:rPr>
        <w:tab/>
        <w:t xml:space="preserve">Das messen von Potentialen an unterschiedlichen </w:t>
      </w:r>
    </w:p>
    <w:p w14:paraId="55BD4268" w14:textId="6D1ED102" w:rsidR="00EA2C77" w:rsidRPr="007F738A" w:rsidRDefault="00F704B0" w:rsidP="00F704B0">
      <w:pPr>
        <w:pStyle w:val="berschrift2"/>
        <w:ind w:left="720" w:firstLine="720"/>
        <w:rPr>
          <w:rFonts w:ascii="Cascadia Code" w:hAnsi="Cascadia Code"/>
          <w:b w:val="0"/>
          <w:bCs/>
          <w:sz w:val="22"/>
          <w:szCs w:val="22"/>
        </w:rPr>
      </w:pPr>
      <w:r w:rsidRPr="007F738A">
        <w:rPr>
          <w:rFonts w:ascii="Cascadia Code" w:hAnsi="Cascadia Code"/>
          <w:b w:val="0"/>
          <w:bCs/>
          <w:sz w:val="22"/>
          <w:szCs w:val="22"/>
        </w:rPr>
        <w:t>Lastwiederständen.</w:t>
      </w:r>
    </w:p>
    <w:p w14:paraId="434AF9AF" w14:textId="4726B3E5" w:rsidR="00563FE4" w:rsidRPr="007F738A" w:rsidRDefault="00F704B0" w:rsidP="00874AA1">
      <w:pPr>
        <w:pStyle w:val="berschrift1"/>
        <w:rPr>
          <w:rFonts w:ascii="Cascadia Code" w:hAnsi="Cascadia Code"/>
          <w:sz w:val="22"/>
          <w:szCs w:val="24"/>
        </w:rPr>
      </w:pPr>
      <w:r w:rsidRPr="007F738A">
        <w:rPr>
          <w:rFonts w:ascii="Cascadia Code" w:hAnsi="Cascadia Code"/>
          <w:sz w:val="22"/>
          <w:szCs w:val="24"/>
        </w:rPr>
        <w:t>Stückliste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060"/>
        <w:gridCol w:w="2468"/>
        <w:gridCol w:w="2854"/>
        <w:gridCol w:w="1914"/>
      </w:tblGrid>
      <w:tr w:rsidR="007F738A" w:rsidRPr="007F738A" w14:paraId="0E33ED93" w14:textId="77777777" w:rsidTr="00F704B0">
        <w:tc>
          <w:tcPr>
            <w:tcW w:w="1060" w:type="dxa"/>
          </w:tcPr>
          <w:p w14:paraId="32DAA9F1" w14:textId="64FA8E8B" w:rsidR="00F704B0" w:rsidRPr="007F738A" w:rsidRDefault="00F704B0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Lfd.Nr.:</w:t>
            </w:r>
          </w:p>
        </w:tc>
        <w:tc>
          <w:tcPr>
            <w:tcW w:w="2468" w:type="dxa"/>
          </w:tcPr>
          <w:p w14:paraId="09B6520E" w14:textId="3772A462" w:rsidR="00F704B0" w:rsidRPr="007F738A" w:rsidRDefault="00F704B0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Bezeichnung</w:t>
            </w:r>
          </w:p>
        </w:tc>
        <w:tc>
          <w:tcPr>
            <w:tcW w:w="2854" w:type="dxa"/>
          </w:tcPr>
          <w:p w14:paraId="32768BD9" w14:textId="7BC0BCCE" w:rsidR="00F704B0" w:rsidRPr="007F738A" w:rsidRDefault="00F704B0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Anmerkung</w:t>
            </w:r>
          </w:p>
        </w:tc>
        <w:tc>
          <w:tcPr>
            <w:tcW w:w="1914" w:type="dxa"/>
          </w:tcPr>
          <w:p w14:paraId="08DFD67B" w14:textId="63EB1E30" w:rsidR="00F704B0" w:rsidRPr="007F738A" w:rsidRDefault="00F704B0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Menge</w:t>
            </w:r>
          </w:p>
        </w:tc>
      </w:tr>
      <w:tr w:rsidR="007F738A" w:rsidRPr="007F738A" w14:paraId="00623F17" w14:textId="77777777" w:rsidTr="00F704B0">
        <w:tc>
          <w:tcPr>
            <w:tcW w:w="1060" w:type="dxa"/>
          </w:tcPr>
          <w:p w14:paraId="792DDF6A" w14:textId="4DF1F27A" w:rsidR="00F704B0" w:rsidRPr="007F738A" w:rsidRDefault="00F704B0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1</w:t>
            </w:r>
          </w:p>
        </w:tc>
        <w:tc>
          <w:tcPr>
            <w:tcW w:w="2468" w:type="dxa"/>
          </w:tcPr>
          <w:p w14:paraId="6FE0DC7E" w14:textId="0F71469F" w:rsidR="00F704B0" w:rsidRPr="007F738A" w:rsidRDefault="00F704B0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Atlas-Board</w:t>
            </w:r>
          </w:p>
        </w:tc>
        <w:tc>
          <w:tcPr>
            <w:tcW w:w="2854" w:type="dxa"/>
          </w:tcPr>
          <w:p w14:paraId="2077B8B3" w14:textId="07AF0AF8" w:rsidR="00F704B0" w:rsidRPr="007F738A" w:rsidRDefault="00F704B0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Atlas-Mico-System</w:t>
            </w:r>
          </w:p>
        </w:tc>
        <w:tc>
          <w:tcPr>
            <w:tcW w:w="1914" w:type="dxa"/>
          </w:tcPr>
          <w:p w14:paraId="2BF5664C" w14:textId="1E881710" w:rsidR="00F704B0" w:rsidRPr="007F738A" w:rsidRDefault="00F704B0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1*</w:t>
            </w:r>
          </w:p>
        </w:tc>
      </w:tr>
      <w:tr w:rsidR="007F738A" w:rsidRPr="007F738A" w14:paraId="6DD48DE9" w14:textId="77777777" w:rsidTr="00F704B0">
        <w:tc>
          <w:tcPr>
            <w:tcW w:w="1060" w:type="dxa"/>
          </w:tcPr>
          <w:p w14:paraId="541B01C9" w14:textId="55F00065" w:rsidR="00F704B0" w:rsidRPr="007F738A" w:rsidRDefault="00F704B0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2</w:t>
            </w:r>
          </w:p>
        </w:tc>
        <w:tc>
          <w:tcPr>
            <w:tcW w:w="2468" w:type="dxa"/>
          </w:tcPr>
          <w:p w14:paraId="2B207136" w14:textId="1BE17F04" w:rsidR="00F704B0" w:rsidRPr="007F738A" w:rsidRDefault="00F704B0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Messleiter (paar)</w:t>
            </w:r>
          </w:p>
        </w:tc>
        <w:tc>
          <w:tcPr>
            <w:tcW w:w="2854" w:type="dxa"/>
          </w:tcPr>
          <w:p w14:paraId="16A3E9C7" w14:textId="3DBFCCE4" w:rsidR="00F704B0" w:rsidRPr="007F738A" w:rsidRDefault="00F704B0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tastspitzen</w:t>
            </w:r>
          </w:p>
        </w:tc>
        <w:tc>
          <w:tcPr>
            <w:tcW w:w="1914" w:type="dxa"/>
          </w:tcPr>
          <w:p w14:paraId="294C43DF" w14:textId="2442DA0E" w:rsidR="00F704B0" w:rsidRPr="007F738A" w:rsidRDefault="00F704B0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1</w:t>
            </w:r>
            <w:r w:rsidR="0042537E" w:rsidRPr="007F738A">
              <w:rPr>
                <w:rFonts w:ascii="Cascadia Code" w:hAnsi="Cascadia Code"/>
                <w:sz w:val="18"/>
                <w:szCs w:val="20"/>
              </w:rPr>
              <w:t>*</w:t>
            </w:r>
          </w:p>
        </w:tc>
      </w:tr>
      <w:tr w:rsidR="007F738A" w:rsidRPr="007F738A" w14:paraId="5B8978F8" w14:textId="77777777" w:rsidTr="00F704B0">
        <w:tc>
          <w:tcPr>
            <w:tcW w:w="1060" w:type="dxa"/>
          </w:tcPr>
          <w:p w14:paraId="0E5523ED" w14:textId="734C06DE" w:rsidR="00F704B0" w:rsidRPr="007F738A" w:rsidRDefault="00F704B0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3</w:t>
            </w:r>
          </w:p>
        </w:tc>
        <w:tc>
          <w:tcPr>
            <w:tcW w:w="2468" w:type="dxa"/>
          </w:tcPr>
          <w:p w14:paraId="734FED5F" w14:textId="41D58D6F" w:rsidR="00F704B0" w:rsidRPr="007F738A" w:rsidRDefault="00F704B0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Messleiter (paar)</w:t>
            </w:r>
          </w:p>
        </w:tc>
        <w:tc>
          <w:tcPr>
            <w:tcW w:w="2854" w:type="dxa"/>
          </w:tcPr>
          <w:p w14:paraId="5C525124" w14:textId="1225331F" w:rsidR="00F704B0" w:rsidRPr="007F738A" w:rsidRDefault="00F704B0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0.4mm breite 1m lang</w:t>
            </w:r>
          </w:p>
        </w:tc>
        <w:tc>
          <w:tcPr>
            <w:tcW w:w="1914" w:type="dxa"/>
          </w:tcPr>
          <w:p w14:paraId="5CFFC731" w14:textId="0D84371C" w:rsidR="00F704B0" w:rsidRPr="007F738A" w:rsidRDefault="00F704B0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1</w:t>
            </w:r>
            <w:r w:rsidR="0042537E" w:rsidRPr="007F738A">
              <w:rPr>
                <w:rFonts w:ascii="Cascadia Code" w:hAnsi="Cascadia Code"/>
                <w:sz w:val="18"/>
                <w:szCs w:val="20"/>
              </w:rPr>
              <w:t>*</w:t>
            </w:r>
          </w:p>
        </w:tc>
      </w:tr>
      <w:tr w:rsidR="007F738A" w:rsidRPr="007F738A" w14:paraId="1311FA6C" w14:textId="77777777" w:rsidTr="00F704B0">
        <w:tc>
          <w:tcPr>
            <w:tcW w:w="1060" w:type="dxa"/>
          </w:tcPr>
          <w:p w14:paraId="43F29796" w14:textId="46B06D3B" w:rsidR="00F704B0" w:rsidRPr="007F738A" w:rsidRDefault="00F704B0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4</w:t>
            </w:r>
          </w:p>
        </w:tc>
        <w:tc>
          <w:tcPr>
            <w:tcW w:w="2468" w:type="dxa"/>
          </w:tcPr>
          <w:p w14:paraId="4CAE38FF" w14:textId="61D090CE" w:rsidR="00F704B0" w:rsidRPr="007F738A" w:rsidRDefault="0042537E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Netzgerät</w:t>
            </w:r>
          </w:p>
        </w:tc>
        <w:tc>
          <w:tcPr>
            <w:tcW w:w="2854" w:type="dxa"/>
          </w:tcPr>
          <w:p w14:paraId="52CD70DE" w14:textId="0306380E" w:rsidR="00F704B0" w:rsidRPr="007F738A" w:rsidRDefault="0042537E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Stratron</w:t>
            </w:r>
          </w:p>
        </w:tc>
        <w:tc>
          <w:tcPr>
            <w:tcW w:w="1914" w:type="dxa"/>
          </w:tcPr>
          <w:p w14:paraId="2E6FD382" w14:textId="7EF4B9AE" w:rsidR="00F704B0" w:rsidRPr="007F738A" w:rsidRDefault="0042537E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1*</w:t>
            </w:r>
          </w:p>
        </w:tc>
      </w:tr>
      <w:tr w:rsidR="007F738A" w:rsidRPr="007F738A" w14:paraId="25E323CC" w14:textId="77777777" w:rsidTr="00F704B0">
        <w:tc>
          <w:tcPr>
            <w:tcW w:w="1060" w:type="dxa"/>
          </w:tcPr>
          <w:p w14:paraId="33C0ACB2" w14:textId="795B5090" w:rsidR="00F704B0" w:rsidRPr="007F738A" w:rsidRDefault="00F704B0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5</w:t>
            </w:r>
          </w:p>
        </w:tc>
        <w:tc>
          <w:tcPr>
            <w:tcW w:w="2468" w:type="dxa"/>
          </w:tcPr>
          <w:p w14:paraId="01ADE9A2" w14:textId="6EAE8542" w:rsidR="00F704B0" w:rsidRPr="007F738A" w:rsidRDefault="0042537E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Digital-Multimeter</w:t>
            </w:r>
          </w:p>
        </w:tc>
        <w:tc>
          <w:tcPr>
            <w:tcW w:w="2854" w:type="dxa"/>
          </w:tcPr>
          <w:p w14:paraId="07E88B7A" w14:textId="301BF4E8" w:rsidR="00F704B0" w:rsidRPr="007F738A" w:rsidRDefault="0042537E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Fluke</w:t>
            </w:r>
          </w:p>
        </w:tc>
        <w:tc>
          <w:tcPr>
            <w:tcW w:w="1914" w:type="dxa"/>
          </w:tcPr>
          <w:p w14:paraId="7F3B6D75" w14:textId="4C01DFD5" w:rsidR="00F704B0" w:rsidRPr="007F738A" w:rsidRDefault="0042537E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1*</w:t>
            </w:r>
          </w:p>
        </w:tc>
      </w:tr>
      <w:tr w:rsidR="007F738A" w:rsidRPr="007F738A" w14:paraId="41B30511" w14:textId="77777777" w:rsidTr="00F704B0">
        <w:tc>
          <w:tcPr>
            <w:tcW w:w="1060" w:type="dxa"/>
          </w:tcPr>
          <w:p w14:paraId="15E10EDF" w14:textId="3F2EA63D" w:rsidR="00F704B0" w:rsidRPr="007F738A" w:rsidRDefault="00F704B0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6</w:t>
            </w:r>
          </w:p>
        </w:tc>
        <w:tc>
          <w:tcPr>
            <w:tcW w:w="2468" w:type="dxa"/>
          </w:tcPr>
          <w:p w14:paraId="7604389B" w14:textId="125C63DE" w:rsidR="00F704B0" w:rsidRPr="007F738A" w:rsidRDefault="0042537E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Widerstände (in verschiedenen Größen)</w:t>
            </w:r>
          </w:p>
        </w:tc>
        <w:tc>
          <w:tcPr>
            <w:tcW w:w="2854" w:type="dxa"/>
          </w:tcPr>
          <w:p w14:paraId="1AFC89F9" w14:textId="09136605" w:rsidR="00F704B0" w:rsidRPr="007F738A" w:rsidRDefault="0042537E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1kΩ; 470</w:t>
            </w:r>
            <w:r w:rsidRPr="007F738A">
              <w:rPr>
                <w:rFonts w:ascii="Cascadia Code" w:hAnsi="Cascadia Code"/>
                <w:sz w:val="18"/>
                <w:szCs w:val="20"/>
              </w:rPr>
              <w:t>Ω</w:t>
            </w:r>
            <w:r w:rsidRPr="007F738A">
              <w:rPr>
                <w:rFonts w:ascii="Cascadia Code" w:hAnsi="Cascadia Code"/>
                <w:sz w:val="18"/>
                <w:szCs w:val="20"/>
              </w:rPr>
              <w:t>; 330</w:t>
            </w:r>
            <w:r w:rsidRPr="007F738A">
              <w:rPr>
                <w:rFonts w:ascii="Cascadia Code" w:hAnsi="Cascadia Code"/>
                <w:sz w:val="18"/>
                <w:szCs w:val="20"/>
              </w:rPr>
              <w:t>Ω</w:t>
            </w:r>
            <w:r w:rsidRPr="007F738A">
              <w:rPr>
                <w:rFonts w:ascii="Cascadia Code" w:hAnsi="Cascadia Code"/>
                <w:sz w:val="18"/>
                <w:szCs w:val="20"/>
              </w:rPr>
              <w:t>; 100</w:t>
            </w:r>
            <w:r w:rsidRPr="007F738A">
              <w:rPr>
                <w:rFonts w:ascii="Cascadia Code" w:hAnsi="Cascadia Code"/>
                <w:sz w:val="18"/>
                <w:szCs w:val="20"/>
              </w:rPr>
              <w:t>Ω</w:t>
            </w:r>
          </w:p>
        </w:tc>
        <w:tc>
          <w:tcPr>
            <w:tcW w:w="1914" w:type="dxa"/>
          </w:tcPr>
          <w:p w14:paraId="6545CC14" w14:textId="51FC02BD" w:rsidR="00F704B0" w:rsidRPr="007F738A" w:rsidRDefault="0042537E" w:rsidP="00F704B0">
            <w:pPr>
              <w:pStyle w:val="Aufzhlungszeichen"/>
              <w:numPr>
                <w:ilvl w:val="0"/>
                <w:numId w:val="0"/>
              </w:numPr>
              <w:rPr>
                <w:rFonts w:ascii="Cascadia Code" w:hAnsi="Cascadia Code"/>
                <w:sz w:val="18"/>
                <w:szCs w:val="20"/>
              </w:rPr>
            </w:pPr>
            <w:r w:rsidRPr="007F738A">
              <w:rPr>
                <w:rFonts w:ascii="Cascadia Code" w:hAnsi="Cascadia Code"/>
                <w:sz w:val="18"/>
                <w:szCs w:val="20"/>
              </w:rPr>
              <w:t>4*</w:t>
            </w:r>
          </w:p>
        </w:tc>
      </w:tr>
    </w:tbl>
    <w:p w14:paraId="643ECAB4" w14:textId="0D72D891" w:rsidR="00563FE4" w:rsidRPr="007F738A" w:rsidRDefault="00563FE4" w:rsidP="0042537E">
      <w:pPr>
        <w:pStyle w:val="Aufzhlungszeichen"/>
        <w:numPr>
          <w:ilvl w:val="0"/>
          <w:numId w:val="0"/>
        </w:numPr>
        <w:rPr>
          <w:rFonts w:ascii="Cascadia Code" w:hAnsi="Cascadia Code"/>
          <w:sz w:val="18"/>
          <w:szCs w:val="20"/>
        </w:rPr>
      </w:pPr>
    </w:p>
    <w:p w14:paraId="514267BE" w14:textId="49663670" w:rsidR="0042537E" w:rsidRPr="0042537E" w:rsidRDefault="0042537E" w:rsidP="000E5496">
      <w:pPr>
        <w:pStyle w:val="berschrift1"/>
        <w:rPr>
          <w:rFonts w:ascii="Cascadia Code" w:hAnsi="Cascadia Code"/>
          <w:sz w:val="22"/>
          <w:szCs w:val="24"/>
        </w:rPr>
      </w:pPr>
      <w:r w:rsidRPr="007F738A">
        <w:rPr>
          <w:rFonts w:ascii="Cascadia Code" w:hAnsi="Cascadia Code"/>
          <w:sz w:val="22"/>
          <w:szCs w:val="24"/>
        </w:rPr>
        <w:t>Schalskittze</w:t>
      </w:r>
    </w:p>
    <w:p w14:paraId="0B8DD64E" w14:textId="656E9189" w:rsidR="0042537E" w:rsidRPr="007F738A" w:rsidRDefault="00224FF6" w:rsidP="000E5496">
      <w:pPr>
        <w:spacing w:after="0" w:line="240" w:lineRule="auto"/>
        <w:rPr>
          <w:rFonts w:ascii="Cascadia Code" w:eastAsia="Times New Roman" w:hAnsi="Cascadia Code" w:cs="Calibri"/>
          <w:sz w:val="22"/>
          <w:szCs w:val="22"/>
          <w:lang w:eastAsia="de-DE"/>
        </w:rPr>
      </w:pPr>
      <w:r w:rsidRPr="007F738A">
        <w:rPr>
          <w:rFonts w:ascii="Cascadia Code" w:hAnsi="Cascadia Cod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4B3025" wp14:editId="20FA9C14">
                <wp:simplePos x="0" y="0"/>
                <wp:positionH relativeFrom="column">
                  <wp:posOffset>1869989</wp:posOffset>
                </wp:positionH>
                <wp:positionV relativeFrom="page">
                  <wp:posOffset>5758249</wp:posOffset>
                </wp:positionV>
                <wp:extent cx="727247" cy="288324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247" cy="2883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AAFB6" w14:textId="49DCAF4F" w:rsidR="007F738A" w:rsidRPr="00224FF6" w:rsidRDefault="00224FF6" w:rsidP="00224FF6">
                            <w:pPr>
                              <w:pStyle w:val="Titel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  <w:r w:rsidRPr="00224FF6">
                              <w:rPr>
                                <w:rFonts w:ascii="Cascadia Code" w:hAnsi="Cascadia Code"/>
                                <w:sz w:val="22"/>
                                <w:szCs w:val="48"/>
                              </w:rPr>
                              <w:t>U</w:t>
                            </w:r>
                            <w:r w:rsidRPr="00224FF6">
                              <w:rPr>
                                <w:rFonts w:ascii="Cascadia Code" w:hAnsi="Cascadia Code"/>
                                <w:sz w:val="22"/>
                                <w:szCs w:val="48"/>
                              </w:rPr>
                              <w:softHyphen/>
                            </w:r>
                            <w:r w:rsidRPr="00224FF6">
                              <w:rPr>
                                <w:rFonts w:ascii="Cascadia Code" w:hAnsi="Cascadia Code"/>
                                <w:sz w:val="22"/>
                                <w:szCs w:val="48"/>
                              </w:rPr>
                              <w:softHyphen/>
                            </w:r>
                            <w:r w:rsidRPr="00224FF6">
                              <w:rPr>
                                <w:rFonts w:ascii="Cascadia Code" w:hAnsi="Cascadia Code"/>
                                <w:sz w:val="22"/>
                                <w:szCs w:val="48"/>
                              </w:rPr>
                              <w:softHyphen/>
                            </w:r>
                            <w:r w:rsidRPr="00224FF6">
                              <w:rPr>
                                <w:rFonts w:ascii="Cascadia Code" w:hAnsi="Cascadia Code"/>
                                <w:sz w:val="22"/>
                                <w:szCs w:val="48"/>
                              </w:rPr>
                              <w:softHyphen/>
                            </w:r>
                            <w:r w:rsidRPr="00224FF6">
                              <w:rPr>
                                <w:rFonts w:ascii="Cascadia Code" w:hAnsi="Cascadia Code"/>
                                <w:sz w:val="16"/>
                                <w:szCs w:val="16"/>
                                <w:vertAlign w:val="subscript"/>
                              </w:rPr>
                              <w:t xml:space="preserve">4  </w:t>
                            </w:r>
                            <w:r w:rsidRPr="00224FF6"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B302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7.25pt;margin-top:453.4pt;width:57.25pt;height:22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" stroked="f">
                <v:textbox>
                  <w:txbxContent>
                    <w:p w14:paraId="78CAAFB6" w14:textId="49DCAF4F" w:rsidR="007F738A" w:rsidRPr="00224FF6" w:rsidRDefault="00224FF6" w:rsidP="00224FF6">
                      <w:pPr>
                        <w:pStyle w:val="Titel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  <w:r w:rsidRPr="00224FF6">
                        <w:rPr>
                          <w:rFonts w:ascii="Cascadia Code" w:hAnsi="Cascadia Code"/>
                          <w:sz w:val="22"/>
                          <w:szCs w:val="48"/>
                        </w:rPr>
                        <w:t>U</w:t>
                      </w:r>
                      <w:r w:rsidRPr="00224FF6">
                        <w:rPr>
                          <w:rFonts w:ascii="Cascadia Code" w:hAnsi="Cascadia Code"/>
                          <w:sz w:val="22"/>
                          <w:szCs w:val="48"/>
                        </w:rPr>
                        <w:softHyphen/>
                      </w:r>
                      <w:r w:rsidRPr="00224FF6">
                        <w:rPr>
                          <w:rFonts w:ascii="Cascadia Code" w:hAnsi="Cascadia Code"/>
                          <w:sz w:val="22"/>
                          <w:szCs w:val="48"/>
                        </w:rPr>
                        <w:softHyphen/>
                      </w:r>
                      <w:r w:rsidRPr="00224FF6">
                        <w:rPr>
                          <w:rFonts w:ascii="Cascadia Code" w:hAnsi="Cascadia Code"/>
                          <w:sz w:val="22"/>
                          <w:szCs w:val="48"/>
                        </w:rPr>
                        <w:softHyphen/>
                      </w:r>
                      <w:r w:rsidRPr="00224FF6">
                        <w:rPr>
                          <w:rFonts w:ascii="Cascadia Code" w:hAnsi="Cascadia Code"/>
                          <w:sz w:val="22"/>
                          <w:szCs w:val="48"/>
                        </w:rPr>
                        <w:softHyphen/>
                      </w:r>
                      <w:r w:rsidRPr="00224FF6">
                        <w:rPr>
                          <w:rFonts w:ascii="Cascadia Code" w:hAnsi="Cascadia Code"/>
                          <w:sz w:val="16"/>
                          <w:szCs w:val="16"/>
                          <w:vertAlign w:val="subscript"/>
                        </w:rPr>
                        <w:t xml:space="preserve">4  </w:t>
                      </w:r>
                      <w:r w:rsidRPr="00224FF6">
                        <w:rPr>
                          <w:rFonts w:ascii="Cascadia Code" w:hAnsi="Cascadia Code"/>
                          <w:sz w:val="16"/>
                          <w:szCs w:val="16"/>
                        </w:rPr>
                        <w:sym w:font="Wingdings" w:char="F0E0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F738A">
        <w:rPr>
          <w:rFonts w:ascii="Cascadia Code" w:hAnsi="Cascadia Cod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85CD74" wp14:editId="2A6E7C33">
                <wp:simplePos x="0" y="0"/>
                <wp:positionH relativeFrom="column">
                  <wp:posOffset>1622854</wp:posOffset>
                </wp:positionH>
                <wp:positionV relativeFrom="page">
                  <wp:posOffset>6409038</wp:posOffset>
                </wp:positionV>
                <wp:extent cx="807308" cy="420130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308" cy="420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420D9" w14:textId="09FAD853" w:rsidR="00224FF6" w:rsidRPr="00224FF6" w:rsidRDefault="00224FF6" w:rsidP="00224FF6">
                            <w:pPr>
                              <w:pStyle w:val="Titel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  <w:r w:rsidRPr="00224FF6">
                              <w:rPr>
                                <w:rFonts w:ascii="Cascadia Code" w:hAnsi="Cascadia Code"/>
                                <w:sz w:val="22"/>
                                <w:szCs w:val="48"/>
                              </w:rPr>
                              <w:sym w:font="Wingdings" w:char="F0DF"/>
                            </w:r>
                            <w:r w:rsidRPr="00224FF6">
                              <w:rPr>
                                <w:rFonts w:ascii="Cascadia Code" w:hAnsi="Cascadia Code"/>
                                <w:sz w:val="22"/>
                                <w:szCs w:val="48"/>
                              </w:rPr>
                              <w:t xml:space="preserve"> </w:t>
                            </w:r>
                            <w:r w:rsidRPr="00224FF6">
                              <w:rPr>
                                <w:rFonts w:ascii="Cascadia Code" w:hAnsi="Cascadia Code"/>
                                <w:sz w:val="22"/>
                                <w:szCs w:val="48"/>
                              </w:rPr>
                              <w:t>U</w:t>
                            </w:r>
                            <w:r w:rsidRPr="00224FF6">
                              <w:rPr>
                                <w:rFonts w:ascii="Cascadia Code" w:hAnsi="Cascadia Code"/>
                                <w:sz w:val="22"/>
                                <w:szCs w:val="48"/>
                              </w:rPr>
                              <w:softHyphen/>
                            </w:r>
                            <w:r w:rsidRPr="00224FF6">
                              <w:rPr>
                                <w:rFonts w:ascii="Cascadia Code" w:hAnsi="Cascadia Code"/>
                                <w:sz w:val="22"/>
                                <w:szCs w:val="48"/>
                              </w:rPr>
                              <w:softHyphen/>
                            </w:r>
                            <w:r w:rsidRPr="00224FF6">
                              <w:rPr>
                                <w:rFonts w:ascii="Cascadia Code" w:hAnsi="Cascadia Code"/>
                                <w:sz w:val="22"/>
                                <w:szCs w:val="48"/>
                              </w:rPr>
                              <w:softHyphen/>
                            </w:r>
                            <w:r w:rsidRPr="00224FF6">
                              <w:rPr>
                                <w:rFonts w:ascii="Cascadia Code" w:hAnsi="Cascadia Code"/>
                                <w:sz w:val="22"/>
                                <w:szCs w:val="48"/>
                              </w:rPr>
                              <w:softHyphen/>
                            </w:r>
                            <w:r w:rsidRPr="00224FF6">
                              <w:rPr>
                                <w:rFonts w:ascii="Cascadia Code" w:hAnsi="Cascadia Code"/>
                                <w:sz w:val="16"/>
                                <w:szCs w:val="16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CD74" id="_x0000_s1027" type="#_x0000_t202" style="position:absolute;margin-left:127.8pt;margin-top:504.65pt;width:63.55pt;height:33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" stroked="f">
                <v:textbox>
                  <w:txbxContent>
                    <w:p w14:paraId="4C7420D9" w14:textId="09FAD853" w:rsidR="00224FF6" w:rsidRPr="00224FF6" w:rsidRDefault="00224FF6" w:rsidP="00224FF6">
                      <w:pPr>
                        <w:pStyle w:val="Titel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  <w:r w:rsidRPr="00224FF6">
                        <w:rPr>
                          <w:rFonts w:ascii="Cascadia Code" w:hAnsi="Cascadia Code"/>
                          <w:sz w:val="22"/>
                          <w:szCs w:val="48"/>
                        </w:rPr>
                        <w:sym w:font="Wingdings" w:char="F0DF"/>
                      </w:r>
                      <w:r w:rsidRPr="00224FF6">
                        <w:rPr>
                          <w:rFonts w:ascii="Cascadia Code" w:hAnsi="Cascadia Code"/>
                          <w:sz w:val="22"/>
                          <w:szCs w:val="48"/>
                        </w:rPr>
                        <w:t xml:space="preserve"> </w:t>
                      </w:r>
                      <w:r w:rsidRPr="00224FF6">
                        <w:rPr>
                          <w:rFonts w:ascii="Cascadia Code" w:hAnsi="Cascadia Code"/>
                          <w:sz w:val="22"/>
                          <w:szCs w:val="48"/>
                        </w:rPr>
                        <w:t>U</w:t>
                      </w:r>
                      <w:r w:rsidRPr="00224FF6">
                        <w:rPr>
                          <w:rFonts w:ascii="Cascadia Code" w:hAnsi="Cascadia Code"/>
                          <w:sz w:val="22"/>
                          <w:szCs w:val="48"/>
                        </w:rPr>
                        <w:softHyphen/>
                      </w:r>
                      <w:r w:rsidRPr="00224FF6">
                        <w:rPr>
                          <w:rFonts w:ascii="Cascadia Code" w:hAnsi="Cascadia Code"/>
                          <w:sz w:val="22"/>
                          <w:szCs w:val="48"/>
                        </w:rPr>
                        <w:softHyphen/>
                      </w:r>
                      <w:r w:rsidRPr="00224FF6">
                        <w:rPr>
                          <w:rFonts w:ascii="Cascadia Code" w:hAnsi="Cascadia Code"/>
                          <w:sz w:val="22"/>
                          <w:szCs w:val="48"/>
                        </w:rPr>
                        <w:softHyphen/>
                      </w:r>
                      <w:r w:rsidRPr="00224FF6">
                        <w:rPr>
                          <w:rFonts w:ascii="Cascadia Code" w:hAnsi="Cascadia Code"/>
                          <w:sz w:val="22"/>
                          <w:szCs w:val="48"/>
                        </w:rPr>
                        <w:softHyphen/>
                      </w:r>
                      <w:r w:rsidRPr="00224FF6">
                        <w:rPr>
                          <w:rFonts w:ascii="Cascadia Code" w:hAnsi="Cascadia Code"/>
                          <w:sz w:val="16"/>
                          <w:szCs w:val="16"/>
                          <w:vertAlign w:val="subscript"/>
                        </w:rPr>
                        <w:t>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738A" w:rsidRPr="007F738A">
        <w:rPr>
          <w:rFonts w:ascii="Cascadia Code" w:eastAsia="Times New Roman" w:hAnsi="Cascadia Code" w:cs="Calibri"/>
          <w:sz w:val="22"/>
          <w:szCs w:val="22"/>
          <w:lang w:eastAsia="de-DE"/>
        </w:rPr>
        <w:drawing>
          <wp:anchor distT="0" distB="0" distL="114300" distR="114300" simplePos="0" relativeHeight="251662336" behindDoc="0" locked="0" layoutInCell="1" allowOverlap="1" wp14:anchorId="2765A727" wp14:editId="39BA1E8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4829175"/>
            <wp:effectExtent l="0" t="0" r="2540" b="952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08543" w14:textId="764EAFD3" w:rsidR="007F738A" w:rsidRPr="007F738A" w:rsidRDefault="007F738A" w:rsidP="000E5496">
      <w:pPr>
        <w:spacing w:after="0" w:line="240" w:lineRule="auto"/>
        <w:rPr>
          <w:rFonts w:ascii="Cascadia Code" w:eastAsia="Times New Roman" w:hAnsi="Cascadia Code" w:cs="Calibri"/>
          <w:sz w:val="22"/>
          <w:szCs w:val="22"/>
          <w:lang w:eastAsia="de-DE"/>
        </w:rPr>
      </w:pPr>
      <w:r w:rsidRPr="007F738A">
        <w:rPr>
          <w:rFonts w:ascii="Cascadia Code" w:eastAsia="Times New Roman" w:hAnsi="Cascadia Code" w:cs="Calibri"/>
          <w:sz w:val="22"/>
          <w:szCs w:val="22"/>
          <w:lang w:eastAsia="de-DE"/>
        </w:rPr>
        <w:lastRenderedPageBreak/>
        <w:t>Legende oben nächste Seite</w:t>
      </w:r>
    </w:p>
    <w:p w14:paraId="32BA8AB2" w14:textId="1D3EC73A" w:rsidR="007F738A" w:rsidRPr="007F738A" w:rsidRDefault="007F738A" w:rsidP="000E5496">
      <w:pPr>
        <w:spacing w:after="0" w:line="240" w:lineRule="auto"/>
        <w:rPr>
          <w:rFonts w:ascii="Cascadia Code" w:eastAsia="Times New Roman" w:hAnsi="Cascadia Code" w:cs="Calibri"/>
          <w:sz w:val="22"/>
          <w:szCs w:val="22"/>
          <w:lang w:eastAsia="de-DE"/>
        </w:rPr>
      </w:pPr>
      <w:r w:rsidRPr="007F738A">
        <w:rPr>
          <w:rFonts w:ascii="Cascadia Code" w:eastAsia="Times New Roman" w:hAnsi="Cascadia Code" w:cs="Calibri"/>
          <w:sz w:val="22"/>
          <w:szCs w:val="22"/>
          <w:lang w:eastAsia="de-DE"/>
        </w:rPr>
        <w:t>Legende der Skizze</w:t>
      </w:r>
    </w:p>
    <w:p w14:paraId="59E04137" w14:textId="77777777" w:rsidR="007F738A" w:rsidRPr="007F738A" w:rsidRDefault="007F738A" w:rsidP="000E5496">
      <w:pPr>
        <w:spacing w:after="0" w:line="240" w:lineRule="auto"/>
        <w:rPr>
          <w:rFonts w:ascii="Cascadia Code" w:eastAsia="Times New Roman" w:hAnsi="Cascadia Code" w:cs="Calibri"/>
          <w:sz w:val="22"/>
          <w:szCs w:val="22"/>
          <w:lang w:eastAsia="de-DE"/>
        </w:rPr>
      </w:pPr>
    </w:p>
    <w:p w14:paraId="791DB930" w14:textId="238A62CD" w:rsidR="007F738A" w:rsidRPr="007F738A" w:rsidRDefault="007F738A" w:rsidP="000E5496">
      <w:pPr>
        <w:spacing w:after="0" w:line="240" w:lineRule="auto"/>
        <w:rPr>
          <w:rFonts w:ascii="Cascadia Code" w:eastAsia="Times New Roman" w:hAnsi="Cascadia Code" w:cs="Calibri"/>
          <w:sz w:val="22"/>
          <w:szCs w:val="22"/>
          <w:lang w:eastAsia="de-DE"/>
        </w:rPr>
      </w:pPr>
      <w:r w:rsidRPr="007F738A">
        <w:rPr>
          <w:rFonts w:ascii="Cascadia Code" w:eastAsia="Times New Roman" w:hAnsi="Cascadia Code" w:cs="Calibri"/>
          <w:sz w:val="22"/>
          <w:szCs w:val="22"/>
          <w:lang w:eastAsia="de-DE"/>
        </w:rPr>
        <w:t>Rot: Messung 1 (bei dunklerer stelle kreuzten sich nur in Skizze die Leiter am Ende sind es getrennte.)</w:t>
      </w:r>
    </w:p>
    <w:p w14:paraId="006DB16B" w14:textId="361D6620" w:rsidR="007F738A" w:rsidRPr="007F738A" w:rsidRDefault="007F738A" w:rsidP="000E5496">
      <w:pPr>
        <w:spacing w:after="0" w:line="240" w:lineRule="auto"/>
        <w:rPr>
          <w:rFonts w:ascii="Cascadia Code" w:eastAsia="Times New Roman" w:hAnsi="Cascadia Code" w:cs="Calibri"/>
          <w:sz w:val="22"/>
          <w:szCs w:val="22"/>
          <w:lang w:eastAsia="de-DE"/>
        </w:rPr>
      </w:pPr>
      <w:r w:rsidRPr="007F738A">
        <w:rPr>
          <w:rFonts w:ascii="Cascadia Code" w:eastAsia="Times New Roman" w:hAnsi="Cascadia Code" w:cs="Calibri"/>
          <w:sz w:val="22"/>
          <w:szCs w:val="22"/>
          <w:lang w:eastAsia="de-DE"/>
        </w:rPr>
        <w:t xml:space="preserve">Gelb: Messung 2 </w:t>
      </w:r>
    </w:p>
    <w:p w14:paraId="55BB309C" w14:textId="0C69EEFC" w:rsidR="007F738A" w:rsidRDefault="007F738A" w:rsidP="000E5496">
      <w:pPr>
        <w:spacing w:after="0" w:line="240" w:lineRule="auto"/>
        <w:rPr>
          <w:rFonts w:ascii="Cascadia Code" w:eastAsia="Times New Roman" w:hAnsi="Cascadia Code" w:cs="Calibri"/>
          <w:sz w:val="22"/>
          <w:szCs w:val="22"/>
          <w:lang w:eastAsia="de-DE"/>
        </w:rPr>
      </w:pPr>
      <w:r w:rsidRPr="007F738A">
        <w:rPr>
          <w:rFonts w:ascii="Cascadia Code" w:eastAsia="Times New Roman" w:hAnsi="Cascadia Code" w:cs="Calibri"/>
          <w:sz w:val="22"/>
          <w:szCs w:val="22"/>
          <w:lang w:eastAsia="de-DE"/>
        </w:rPr>
        <w:t>Blau/Grün</w:t>
      </w:r>
      <w:r>
        <w:rPr>
          <w:rFonts w:ascii="Cascadia Code" w:eastAsia="Times New Roman" w:hAnsi="Cascadia Code" w:cs="Calibri"/>
          <w:sz w:val="22"/>
          <w:szCs w:val="22"/>
          <w:lang w:eastAsia="de-DE"/>
        </w:rPr>
        <w:t>(punktiert)</w:t>
      </w:r>
      <w:r w:rsidRPr="007F738A">
        <w:rPr>
          <w:rFonts w:ascii="Cascadia Code" w:eastAsia="Times New Roman" w:hAnsi="Cascadia Code" w:cs="Calibri"/>
          <w:sz w:val="22"/>
          <w:szCs w:val="22"/>
          <w:lang w:eastAsia="de-DE"/>
        </w:rPr>
        <w:t>: Teilmessung</w:t>
      </w:r>
    </w:p>
    <w:p w14:paraId="5701E1A2" w14:textId="77777777" w:rsidR="007F738A" w:rsidRPr="007F738A" w:rsidRDefault="007F738A" w:rsidP="000E5496">
      <w:pPr>
        <w:spacing w:after="0" w:line="240" w:lineRule="auto"/>
        <w:rPr>
          <w:rFonts w:ascii="Cascadia Code" w:eastAsia="Times New Roman" w:hAnsi="Cascadia Code" w:cs="Calibri"/>
          <w:sz w:val="22"/>
          <w:szCs w:val="22"/>
          <w:lang w:eastAsia="de-DE"/>
        </w:rPr>
      </w:pPr>
    </w:p>
    <w:p w14:paraId="06708E90" w14:textId="5E801040" w:rsidR="00563FE4" w:rsidRPr="007F738A" w:rsidRDefault="007F738A" w:rsidP="00874AA1">
      <w:pPr>
        <w:pStyle w:val="berschrift1"/>
        <w:rPr>
          <w:rFonts w:ascii="Cascadia Code" w:hAnsi="Cascadia Code"/>
          <w:sz w:val="22"/>
          <w:szCs w:val="24"/>
        </w:rPr>
      </w:pPr>
      <w:r>
        <w:rPr>
          <w:rFonts w:ascii="Cascadia Code" w:hAnsi="Cascadia Code"/>
          <w:sz w:val="22"/>
          <w:szCs w:val="24"/>
        </w:rPr>
        <w:t>Vorgehensweise</w:t>
      </w:r>
    </w:p>
    <w:p w14:paraId="465422B8" w14:textId="198F7E24" w:rsidR="00563FE4" w:rsidRDefault="00224FF6" w:rsidP="00224FF6">
      <w:pPr>
        <w:pStyle w:val="Normaleingezogen"/>
        <w:numPr>
          <w:ilvl w:val="0"/>
          <w:numId w:val="6"/>
        </w:num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Aufgaben 1 und 2 im Hefter Bearbeiten damit man es immer hat.</w:t>
      </w:r>
    </w:p>
    <w:p w14:paraId="30E6F555" w14:textId="36E31FAB" w:rsidR="00224FF6" w:rsidRDefault="00224FF6" w:rsidP="00224FF6">
      <w:pPr>
        <w:pStyle w:val="Normaleingezogen"/>
        <w:numPr>
          <w:ilvl w:val="0"/>
          <w:numId w:val="6"/>
        </w:num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Widerstände überprüfen und für gruppe Sortieren</w:t>
      </w:r>
    </w:p>
    <w:p w14:paraId="016EB51E" w14:textId="77777777" w:rsidR="00304FC8" w:rsidRDefault="00224FF6" w:rsidP="00224FF6">
      <w:pPr>
        <w:pStyle w:val="Normaleingezogen"/>
        <w:numPr>
          <w:ilvl w:val="0"/>
          <w:numId w:val="6"/>
        </w:num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Aufgabe 3 bearbeiten, also </w:t>
      </w:r>
      <w:r w:rsidR="00304FC8">
        <w:rPr>
          <w:rFonts w:ascii="Cascadia Code" w:hAnsi="Cascadia Code"/>
          <w:sz w:val="20"/>
          <w:szCs w:val="20"/>
        </w:rPr>
        <w:t>die Schaltskizze in Wirklichkeit umsetzen</w:t>
      </w:r>
      <w:r>
        <w:rPr>
          <w:rFonts w:ascii="Cascadia Code" w:hAnsi="Cascadia Code"/>
          <w:sz w:val="20"/>
          <w:szCs w:val="20"/>
        </w:rPr>
        <w:t>.</w:t>
      </w:r>
    </w:p>
    <w:p w14:paraId="7831F025" w14:textId="77777777" w:rsidR="00304FC8" w:rsidRDefault="00304FC8" w:rsidP="00224FF6">
      <w:pPr>
        <w:pStyle w:val="Normaleingezogen"/>
        <w:numPr>
          <w:ilvl w:val="0"/>
          <w:numId w:val="6"/>
        </w:num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Messungen durchführen.</w:t>
      </w:r>
    </w:p>
    <w:p w14:paraId="0F4FF277" w14:textId="4B413B80" w:rsidR="00224FF6" w:rsidRDefault="00304FC8" w:rsidP="00224FF6">
      <w:pPr>
        <w:pStyle w:val="Normaleingezogen"/>
        <w:numPr>
          <w:ilvl w:val="0"/>
          <w:numId w:val="6"/>
        </w:num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Aufgabe 7 bearbeiten, also rechnerisch überprüfen ob richtig.</w:t>
      </w:r>
    </w:p>
    <w:p w14:paraId="20946DE6" w14:textId="13F99AD6" w:rsidR="00304FC8" w:rsidRPr="007F738A" w:rsidRDefault="00304FC8" w:rsidP="00224FF6">
      <w:pPr>
        <w:pStyle w:val="Normaleingezogen"/>
        <w:numPr>
          <w:ilvl w:val="0"/>
          <w:numId w:val="6"/>
        </w:num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Protokoll anfertigen.</w:t>
      </w:r>
    </w:p>
    <w:p w14:paraId="29F6110B" w14:textId="497D05B5" w:rsidR="00563FE4" w:rsidRDefault="00304FC8" w:rsidP="00874AA1">
      <w:pPr>
        <w:rPr>
          <w:rFonts w:ascii="Cascadia Code" w:hAnsi="Cascadia Code"/>
          <w:b/>
          <w:bCs/>
          <w:sz w:val="22"/>
          <w:szCs w:val="22"/>
        </w:rPr>
      </w:pPr>
      <w:r w:rsidRPr="00304FC8">
        <w:rPr>
          <w:rFonts w:ascii="Cascadia Code" w:hAnsi="Cascadia Code"/>
          <w:b/>
          <w:bCs/>
          <w:sz w:val="22"/>
          <w:szCs w:val="22"/>
        </w:rPr>
        <w:t>Ergebnisse</w:t>
      </w:r>
    </w:p>
    <w:p w14:paraId="215D43E9" w14:textId="7E7A8EB2" w:rsidR="000B7302" w:rsidRDefault="000B7302" w:rsidP="00874AA1">
      <w:pPr>
        <w:rPr>
          <w:rFonts w:ascii="Cascadia Code" w:hAnsi="Cascadia Code"/>
          <w:b/>
          <w:bCs/>
          <w:sz w:val="20"/>
          <w:szCs w:val="20"/>
        </w:rPr>
      </w:pPr>
      <w:r>
        <w:rPr>
          <w:rFonts w:ascii="Cascadia Code" w:hAnsi="Cascadia Code"/>
          <w:b/>
          <w:bCs/>
          <w:sz w:val="20"/>
          <w:szCs w:val="20"/>
        </w:rPr>
        <w:t>Zu Aufgabe 1</w:t>
      </w:r>
    </w:p>
    <w:p w14:paraId="4CAA4417" w14:textId="77777777" w:rsidR="000B7302" w:rsidRPr="000B7302" w:rsidRDefault="000B7302" w:rsidP="000B7302">
      <w:pPr>
        <w:rPr>
          <w:rFonts w:ascii="Cascadia Code" w:hAnsi="Cascadia Code"/>
          <w:sz w:val="20"/>
          <w:szCs w:val="20"/>
        </w:rPr>
      </w:pPr>
      <w:r w:rsidRPr="000B7302">
        <w:rPr>
          <w:rFonts w:ascii="Cascadia Code" w:hAnsi="Cascadia Code"/>
          <w:sz w:val="20"/>
          <w:szCs w:val="20"/>
        </w:rPr>
        <w:t xml:space="preserve">Potential ist elektrisches Energieniveau an einen bestimmten Punkt des Stromkreises, bezogen auf einen bestimmten Bezugspunkt auf dem Stromkreis. </w:t>
      </w:r>
    </w:p>
    <w:p w14:paraId="3EC138C0" w14:textId="61DE1CEF" w:rsidR="000B7302" w:rsidRPr="000B7302" w:rsidRDefault="000B7302" w:rsidP="000B7302">
      <w:pPr>
        <w:rPr>
          <w:rFonts w:ascii="Cascadia Code" w:hAnsi="Cascadia Code"/>
          <w:sz w:val="20"/>
          <w:szCs w:val="20"/>
        </w:rPr>
      </w:pPr>
      <w:r w:rsidRPr="000B7302">
        <w:rPr>
          <w:rFonts w:ascii="Cascadia Code" w:hAnsi="Cascadia Code"/>
          <w:sz w:val="20"/>
          <w:szCs w:val="20"/>
        </w:rPr>
        <w:t xml:space="preserve">Die </w:t>
      </w:r>
      <w:r w:rsidRPr="000B7302">
        <w:rPr>
          <w:rFonts w:ascii="Cascadia Code" w:hAnsi="Cascadia Code"/>
          <w:sz w:val="20"/>
          <w:szCs w:val="20"/>
        </w:rPr>
        <w:t>elektrische</w:t>
      </w:r>
      <w:r w:rsidRPr="000B7302">
        <w:rPr>
          <w:rFonts w:ascii="Cascadia Code" w:hAnsi="Cascadia Code"/>
          <w:sz w:val="20"/>
          <w:szCs w:val="20"/>
        </w:rPr>
        <w:t xml:space="preserve"> Spannung U ist die Potentialdifferenz zwischen zwei Punkten im elektrischen Feld. Sie ist die treibende Kraft für die Ladungsbewegung.</w:t>
      </w:r>
    </w:p>
    <w:p w14:paraId="17123178" w14:textId="56CA2F4A" w:rsidR="000B7302" w:rsidRDefault="000B7302" w:rsidP="00874AA1">
      <w:pPr>
        <w:rPr>
          <w:rFonts w:ascii="Cascadia Code" w:hAnsi="Cascadia Code"/>
          <w:b/>
          <w:bCs/>
          <w:sz w:val="20"/>
          <w:szCs w:val="20"/>
        </w:rPr>
      </w:pPr>
    </w:p>
    <w:p w14:paraId="258502AD" w14:textId="4B847CF4" w:rsidR="000B7302" w:rsidRDefault="000B7302" w:rsidP="00874AA1">
      <w:pPr>
        <w:rPr>
          <w:rFonts w:ascii="Cascadia Code" w:hAnsi="Cascadia Code"/>
          <w:b/>
          <w:bCs/>
          <w:sz w:val="20"/>
          <w:szCs w:val="20"/>
        </w:rPr>
      </w:pPr>
      <w:r>
        <w:rPr>
          <w:rFonts w:ascii="Cascadia Code" w:hAnsi="Cascadia Code"/>
          <w:b/>
          <w:bCs/>
          <w:sz w:val="20"/>
          <w:szCs w:val="20"/>
        </w:rPr>
        <w:t>Zu Aufgabe 2</w:t>
      </w:r>
    </w:p>
    <w:p w14:paraId="6B7085CE" w14:textId="4FD0F200" w:rsidR="000B7302" w:rsidRPr="000B7302" w:rsidRDefault="000B7302" w:rsidP="00874AA1">
      <w:pPr>
        <w:rPr>
          <w:rFonts w:ascii="Cascadia Code" w:hAnsi="Cascadia Code"/>
          <w:sz w:val="20"/>
          <w:szCs w:val="20"/>
        </w:rPr>
      </w:pPr>
      <w:r w:rsidRPr="000B7302">
        <w:rPr>
          <w:rFonts w:ascii="Cascadia Code" w:hAnsi="Cascadia Code"/>
          <w:sz w:val="20"/>
          <w:szCs w:val="20"/>
        </w:rPr>
        <w:t xml:space="preserve">Man </w:t>
      </w:r>
      <w:r>
        <w:rPr>
          <w:rFonts w:ascii="Cascadia Code" w:hAnsi="Cascadia Code"/>
          <w:sz w:val="20"/>
          <w:szCs w:val="20"/>
        </w:rPr>
        <w:t xml:space="preserve">legt die Messspitzen an zwei unterschiedlichen punkten an. Aber vorher steckt man die Messleiter in die dafür vorher gesehenen </w:t>
      </w:r>
      <w:r w:rsidR="00DD6B77">
        <w:rPr>
          <w:rFonts w:ascii="Cascadia Code" w:hAnsi="Cascadia Code"/>
          <w:sz w:val="20"/>
          <w:szCs w:val="20"/>
        </w:rPr>
        <w:t>Ports,</w:t>
      </w:r>
      <w:r>
        <w:rPr>
          <w:rFonts w:ascii="Cascadia Code" w:hAnsi="Cascadia Code"/>
          <w:sz w:val="20"/>
          <w:szCs w:val="20"/>
        </w:rPr>
        <w:t xml:space="preserve"> das heißt bei unserem </w:t>
      </w:r>
      <w:r w:rsidR="00DD6B77">
        <w:rPr>
          <w:rFonts w:ascii="Cascadia Code" w:hAnsi="Cascadia Code"/>
          <w:sz w:val="20"/>
          <w:szCs w:val="20"/>
        </w:rPr>
        <w:t>Digital-Multimeter,</w:t>
      </w:r>
      <w:r>
        <w:rPr>
          <w:rFonts w:ascii="Cascadia Code" w:hAnsi="Cascadia Code"/>
          <w:sz w:val="20"/>
          <w:szCs w:val="20"/>
        </w:rPr>
        <w:t xml:space="preserve"> das man die rote Messleitung in den Roten Port und die schwarze Messleitung in darunterliegenden Port einsteckt und dann kann man den Drehregler auf Spannung stellen.</w:t>
      </w:r>
    </w:p>
    <w:p w14:paraId="724E881C" w14:textId="77777777" w:rsidR="000B7302" w:rsidRDefault="000B7302" w:rsidP="00874AA1">
      <w:pPr>
        <w:rPr>
          <w:rFonts w:ascii="Cascadia Code" w:hAnsi="Cascadia Code"/>
          <w:b/>
          <w:bCs/>
          <w:sz w:val="20"/>
          <w:szCs w:val="20"/>
        </w:rPr>
      </w:pPr>
    </w:p>
    <w:p w14:paraId="5C50D681" w14:textId="1202F8DF" w:rsidR="00304FC8" w:rsidRDefault="00304FC8" w:rsidP="00874AA1">
      <w:pPr>
        <w:rPr>
          <w:rFonts w:ascii="Cascadia Code" w:hAnsi="Cascadia Code"/>
          <w:b/>
          <w:bCs/>
          <w:sz w:val="20"/>
          <w:szCs w:val="20"/>
        </w:rPr>
      </w:pPr>
      <w:r>
        <w:rPr>
          <w:rFonts w:ascii="Cascadia Code" w:hAnsi="Cascadia Code"/>
          <w:b/>
          <w:bCs/>
          <w:sz w:val="20"/>
          <w:szCs w:val="20"/>
        </w:rPr>
        <w:t xml:space="preserve">Zu Aufgabe </w:t>
      </w:r>
      <w:r w:rsidR="000B7302">
        <w:rPr>
          <w:rFonts w:ascii="Cascadia Code" w:hAnsi="Cascadia Code"/>
          <w:b/>
          <w:bCs/>
          <w:sz w:val="20"/>
          <w:szCs w:val="20"/>
        </w:rPr>
        <w:t>4-7</w:t>
      </w:r>
    </w:p>
    <w:p w14:paraId="14983333" w14:textId="77777777" w:rsidR="00855B1E" w:rsidRDefault="00855B1E" w:rsidP="00304FC8">
      <w:pPr>
        <w:rPr>
          <w:rFonts w:ascii="Cascadia Code" w:hAnsi="Cascadia Code"/>
          <w:i/>
          <w:iCs/>
          <w:sz w:val="20"/>
          <w:szCs w:val="20"/>
          <w:u w:val="single"/>
        </w:rPr>
        <w:sectPr w:rsidR="00855B1E" w:rsidSect="007559A2">
          <w:headerReference w:type="default" r:id="rId11"/>
          <w:footerReference w:type="default" r:id="rId12"/>
          <w:pgSz w:w="11906" w:h="16838" w:code="9"/>
          <w:pgMar w:top="1077" w:right="1440" w:bottom="1077" w:left="1440" w:header="578" w:footer="578" w:gutter="0"/>
          <w:cols w:space="720"/>
          <w:docGrid w:linePitch="360"/>
        </w:sectPr>
      </w:pPr>
    </w:p>
    <w:p w14:paraId="27D9E349" w14:textId="48D7A9C1" w:rsidR="00304FC8" w:rsidRPr="00304FC8" w:rsidRDefault="00304FC8" w:rsidP="00304FC8">
      <w:pPr>
        <w:rPr>
          <w:rFonts w:ascii="Cascadia Code" w:hAnsi="Cascadia Code"/>
          <w:i/>
          <w:iCs/>
          <w:sz w:val="20"/>
          <w:szCs w:val="20"/>
          <w:u w:val="single"/>
        </w:rPr>
      </w:pPr>
      <w:r w:rsidRPr="00304FC8">
        <w:rPr>
          <w:rFonts w:ascii="Cascadia Code" w:hAnsi="Cascadia Code"/>
          <w:i/>
          <w:iCs/>
          <w:sz w:val="20"/>
          <w:szCs w:val="20"/>
          <w:u w:val="single"/>
        </w:rPr>
        <w:t>Potentiale zu</w:t>
      </w:r>
      <w:r>
        <w:rPr>
          <w:rFonts w:ascii="Cascadia Code" w:hAnsi="Cascadia Code"/>
          <w:i/>
          <w:iCs/>
          <w:sz w:val="20"/>
          <w:szCs w:val="20"/>
          <w:u w:val="single"/>
        </w:rPr>
        <w:t>m Bezugspunkt</w:t>
      </w:r>
      <w:r w:rsidRPr="00304FC8">
        <w:rPr>
          <w:rFonts w:ascii="Cascadia Code" w:hAnsi="Cascadia Code"/>
          <w:i/>
          <w:iCs/>
          <w:sz w:val="20"/>
          <w:szCs w:val="20"/>
          <w:u w:val="single"/>
        </w:rPr>
        <w:t xml:space="preserve"> P1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4"/>
        <w:gridCol w:w="984"/>
        <w:gridCol w:w="985"/>
        <w:gridCol w:w="1050"/>
      </w:tblGrid>
      <w:tr w:rsidR="00304FC8" w:rsidRPr="00304FC8" w14:paraId="1FBDC23F" w14:textId="77777777" w:rsidTr="00855B1E">
        <w:tc>
          <w:tcPr>
            <w:tcW w:w="111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124A9" w14:textId="68D4E424" w:rsidR="00304FC8" w:rsidRPr="00304FC8" w:rsidRDefault="00304FC8" w:rsidP="00304FC8">
            <w:pPr>
              <w:rPr>
                <w:rFonts w:ascii="Cascadia Code" w:hAnsi="Cascadia Code"/>
                <w:sz w:val="20"/>
                <w:szCs w:val="20"/>
              </w:rPr>
            </w:pPr>
            <w:r>
              <w:rPr>
                <w:rFonts w:ascii="Cascadia Code" w:hAnsi="Cascadia Code"/>
                <w:sz w:val="20"/>
                <w:szCs w:val="20"/>
              </w:rPr>
              <w:t>P2-R</w:t>
            </w:r>
            <w:r w:rsidRPr="00855B1E">
              <w:rPr>
                <w:rFonts w:ascii="Cascadia Code" w:hAnsi="Cascadia Code"/>
                <w:sz w:val="20"/>
                <w:szCs w:val="20"/>
              </w:rPr>
              <w:t>1</w:t>
            </w:r>
          </w:p>
        </w:tc>
        <w:tc>
          <w:tcPr>
            <w:tcW w:w="98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8499F" w14:textId="602023FE" w:rsidR="00304FC8" w:rsidRPr="00304FC8" w:rsidRDefault="00304FC8" w:rsidP="00304FC8">
            <w:pPr>
              <w:rPr>
                <w:rFonts w:ascii="Cascadia Code" w:hAnsi="Cascadia Code"/>
                <w:sz w:val="20"/>
                <w:szCs w:val="20"/>
              </w:rPr>
            </w:pPr>
            <w:r w:rsidRPr="00304FC8">
              <w:rPr>
                <w:rFonts w:ascii="Cascadia Code" w:hAnsi="Cascadia Code"/>
                <w:sz w:val="20"/>
                <w:szCs w:val="20"/>
              </w:rPr>
              <w:t>P</w:t>
            </w:r>
            <w:r>
              <w:rPr>
                <w:rFonts w:ascii="Cascadia Code" w:hAnsi="Cascadia Code"/>
                <w:sz w:val="20"/>
                <w:szCs w:val="20"/>
              </w:rPr>
              <w:t>3</w:t>
            </w:r>
            <w:r w:rsidRPr="00304FC8">
              <w:rPr>
                <w:rFonts w:ascii="Cascadia Code" w:hAnsi="Cascadia Code"/>
                <w:sz w:val="20"/>
                <w:szCs w:val="20"/>
              </w:rPr>
              <w:t>-R</w:t>
            </w:r>
            <w:r w:rsidRPr="00855B1E">
              <w:rPr>
                <w:rFonts w:ascii="Cascadia Code" w:hAnsi="Cascadia Code"/>
                <w:sz w:val="20"/>
                <w:szCs w:val="20"/>
              </w:rPr>
              <w:t>2</w:t>
            </w:r>
          </w:p>
        </w:tc>
        <w:tc>
          <w:tcPr>
            <w:tcW w:w="98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D5E10" w14:textId="5ED11F81" w:rsidR="00304FC8" w:rsidRPr="00304FC8" w:rsidRDefault="00304FC8" w:rsidP="00304FC8">
            <w:pPr>
              <w:rPr>
                <w:rFonts w:ascii="Cascadia Code" w:hAnsi="Cascadia Code"/>
                <w:sz w:val="20"/>
                <w:szCs w:val="20"/>
              </w:rPr>
            </w:pPr>
            <w:r w:rsidRPr="00304FC8">
              <w:rPr>
                <w:rFonts w:ascii="Cascadia Code" w:hAnsi="Cascadia Code"/>
                <w:sz w:val="20"/>
                <w:szCs w:val="20"/>
              </w:rPr>
              <w:t>P</w:t>
            </w:r>
            <w:r>
              <w:rPr>
                <w:rFonts w:ascii="Cascadia Code" w:hAnsi="Cascadia Code"/>
                <w:sz w:val="20"/>
                <w:szCs w:val="20"/>
              </w:rPr>
              <w:t>4</w:t>
            </w:r>
            <w:r w:rsidRPr="00304FC8">
              <w:rPr>
                <w:rFonts w:ascii="Cascadia Code" w:hAnsi="Cascadia Code"/>
                <w:sz w:val="20"/>
                <w:szCs w:val="20"/>
              </w:rPr>
              <w:t>-R</w:t>
            </w:r>
            <w:r w:rsidRPr="00855B1E">
              <w:rPr>
                <w:rFonts w:ascii="Cascadia Code" w:hAnsi="Cascadia Code"/>
                <w:sz w:val="20"/>
                <w:szCs w:val="20"/>
              </w:rPr>
              <w:t>3</w:t>
            </w:r>
          </w:p>
        </w:tc>
        <w:tc>
          <w:tcPr>
            <w:tcW w:w="10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E44AF" w14:textId="33CF376B" w:rsidR="00304FC8" w:rsidRPr="00304FC8" w:rsidRDefault="00304FC8" w:rsidP="00304FC8">
            <w:pPr>
              <w:rPr>
                <w:rFonts w:ascii="Cascadia Code" w:hAnsi="Cascadia Code"/>
                <w:sz w:val="20"/>
                <w:szCs w:val="20"/>
              </w:rPr>
            </w:pPr>
            <w:r w:rsidRPr="00304FC8">
              <w:rPr>
                <w:rFonts w:ascii="Cascadia Code" w:hAnsi="Cascadia Code"/>
                <w:sz w:val="20"/>
                <w:szCs w:val="20"/>
              </w:rPr>
              <w:t>P</w:t>
            </w:r>
            <w:r>
              <w:rPr>
                <w:rFonts w:ascii="Cascadia Code" w:hAnsi="Cascadia Code"/>
                <w:sz w:val="20"/>
                <w:szCs w:val="20"/>
              </w:rPr>
              <w:t>5</w:t>
            </w:r>
            <w:r w:rsidRPr="00304FC8">
              <w:rPr>
                <w:rFonts w:ascii="Cascadia Code" w:hAnsi="Cascadia Code"/>
                <w:sz w:val="20"/>
                <w:szCs w:val="20"/>
              </w:rPr>
              <w:t>-R</w:t>
            </w:r>
            <w:r w:rsidRPr="00855B1E">
              <w:rPr>
                <w:rFonts w:ascii="Cascadia Code" w:hAnsi="Cascadia Code"/>
                <w:sz w:val="20"/>
                <w:szCs w:val="20"/>
              </w:rPr>
              <w:t>4</w:t>
            </w:r>
          </w:p>
        </w:tc>
      </w:tr>
      <w:tr w:rsidR="00304FC8" w:rsidRPr="00304FC8" w14:paraId="0EFE4178" w14:textId="77777777" w:rsidTr="00855B1E">
        <w:tc>
          <w:tcPr>
            <w:tcW w:w="111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1A81A" w14:textId="77777777" w:rsidR="00304FC8" w:rsidRPr="00304FC8" w:rsidRDefault="00304FC8" w:rsidP="00304FC8">
            <w:pPr>
              <w:rPr>
                <w:rFonts w:ascii="Cascadia Code" w:hAnsi="Cascadia Code"/>
                <w:sz w:val="20"/>
                <w:szCs w:val="20"/>
              </w:rPr>
            </w:pPr>
            <w:r w:rsidRPr="00304FC8">
              <w:rPr>
                <w:rFonts w:ascii="Cascadia Code" w:hAnsi="Cascadia Code"/>
                <w:sz w:val="20"/>
                <w:szCs w:val="20"/>
              </w:rPr>
              <w:t>5,339V</w:t>
            </w:r>
          </w:p>
        </w:tc>
        <w:tc>
          <w:tcPr>
            <w:tcW w:w="98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AD6A4" w14:textId="77777777" w:rsidR="00304FC8" w:rsidRPr="00304FC8" w:rsidRDefault="00304FC8" w:rsidP="00304FC8">
            <w:pPr>
              <w:rPr>
                <w:rFonts w:ascii="Cascadia Code" w:hAnsi="Cascadia Code"/>
                <w:sz w:val="20"/>
                <w:szCs w:val="20"/>
              </w:rPr>
            </w:pPr>
            <w:r w:rsidRPr="00304FC8">
              <w:rPr>
                <w:rFonts w:ascii="Cascadia Code" w:hAnsi="Cascadia Code"/>
                <w:sz w:val="20"/>
                <w:szCs w:val="20"/>
              </w:rPr>
              <w:t>7,8V</w:t>
            </w:r>
          </w:p>
        </w:tc>
        <w:tc>
          <w:tcPr>
            <w:tcW w:w="98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952AE" w14:textId="77777777" w:rsidR="00304FC8" w:rsidRPr="00304FC8" w:rsidRDefault="00304FC8" w:rsidP="00304FC8">
            <w:pPr>
              <w:rPr>
                <w:rFonts w:ascii="Cascadia Code" w:hAnsi="Cascadia Code"/>
                <w:sz w:val="20"/>
                <w:szCs w:val="20"/>
              </w:rPr>
            </w:pPr>
            <w:r w:rsidRPr="00304FC8">
              <w:rPr>
                <w:rFonts w:ascii="Cascadia Code" w:hAnsi="Cascadia Code"/>
                <w:sz w:val="20"/>
                <w:szCs w:val="20"/>
              </w:rPr>
              <w:t>9,54V</w:t>
            </w:r>
          </w:p>
        </w:tc>
        <w:tc>
          <w:tcPr>
            <w:tcW w:w="10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5B5DA" w14:textId="09125009" w:rsidR="00304FC8" w:rsidRPr="00304FC8" w:rsidRDefault="00304FC8" w:rsidP="00304FC8">
            <w:pPr>
              <w:rPr>
                <w:rFonts w:ascii="Cascadia Code" w:hAnsi="Cascadia Code"/>
                <w:sz w:val="20"/>
                <w:szCs w:val="20"/>
              </w:rPr>
            </w:pPr>
            <w:r w:rsidRPr="00304FC8">
              <w:rPr>
                <w:rFonts w:ascii="Cascadia Code" w:hAnsi="Cascadia Code"/>
                <w:sz w:val="20"/>
                <w:szCs w:val="20"/>
              </w:rPr>
              <w:t>10</w:t>
            </w:r>
            <w:r w:rsidR="009B172F">
              <w:rPr>
                <w:rFonts w:ascii="Cascadia Code" w:hAnsi="Cascadia Code"/>
                <w:sz w:val="20"/>
                <w:szCs w:val="20"/>
              </w:rPr>
              <w:t>,</w:t>
            </w:r>
            <w:r w:rsidRPr="00304FC8">
              <w:rPr>
                <w:rFonts w:ascii="Cascadia Code" w:hAnsi="Cascadia Code"/>
                <w:sz w:val="20"/>
                <w:szCs w:val="20"/>
              </w:rPr>
              <w:t>06V-</w:t>
            </w:r>
          </w:p>
        </w:tc>
      </w:tr>
    </w:tbl>
    <w:p w14:paraId="292C46F9" w14:textId="34093BDF" w:rsidR="00855B1E" w:rsidRPr="00855B1E" w:rsidRDefault="00855B1E" w:rsidP="00855B1E">
      <w:pPr>
        <w:rPr>
          <w:rFonts w:ascii="Cascadia Code" w:hAnsi="Cascadia Code"/>
          <w:i/>
          <w:iCs/>
          <w:sz w:val="20"/>
          <w:szCs w:val="20"/>
          <w:u w:val="single"/>
        </w:rPr>
      </w:pPr>
      <w:r w:rsidRPr="00855B1E">
        <w:rPr>
          <w:rFonts w:ascii="Cascadia Code" w:hAnsi="Cascadia Code"/>
          <w:i/>
          <w:iCs/>
          <w:sz w:val="20"/>
          <w:szCs w:val="20"/>
          <w:u w:val="single"/>
        </w:rPr>
        <w:t>Potentiale zu</w:t>
      </w:r>
      <w:r>
        <w:rPr>
          <w:rFonts w:ascii="Cascadia Code" w:hAnsi="Cascadia Code"/>
          <w:i/>
          <w:iCs/>
          <w:sz w:val="20"/>
          <w:szCs w:val="20"/>
          <w:u w:val="single"/>
        </w:rPr>
        <w:t>m Bezugspunkt</w:t>
      </w:r>
      <w:r w:rsidRPr="00855B1E">
        <w:rPr>
          <w:rFonts w:ascii="Cascadia Code" w:hAnsi="Cascadia Code"/>
          <w:i/>
          <w:iCs/>
          <w:sz w:val="20"/>
          <w:szCs w:val="20"/>
          <w:u w:val="single"/>
        </w:rPr>
        <w:t xml:space="preserve"> P3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76"/>
        <w:gridCol w:w="1137"/>
        <w:gridCol w:w="1076"/>
        <w:gridCol w:w="854"/>
      </w:tblGrid>
      <w:tr w:rsidR="00855B1E" w:rsidRPr="00855B1E" w14:paraId="72541F54" w14:textId="77777777" w:rsidTr="00855B1E">
        <w:tc>
          <w:tcPr>
            <w:tcW w:w="108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B8484" w14:textId="1354BC5B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P</w:t>
            </w:r>
            <w:r>
              <w:rPr>
                <w:rFonts w:ascii="Cascadia Code" w:hAnsi="Cascadia Code"/>
                <w:sz w:val="20"/>
                <w:szCs w:val="20"/>
              </w:rPr>
              <w:t>1</w:t>
            </w:r>
            <w:r w:rsidRPr="00855B1E">
              <w:rPr>
                <w:rFonts w:ascii="Cascadia Code" w:hAnsi="Cascadia Code"/>
                <w:sz w:val="20"/>
                <w:szCs w:val="20"/>
              </w:rPr>
              <w:t>-R</w:t>
            </w:r>
            <w:r w:rsidRPr="00855B1E">
              <w:rPr>
                <w:rFonts w:ascii="Cascadia Code" w:hAnsi="Cascadia Code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78F6D" w14:textId="5FFA8EB6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P2-R</w:t>
            </w:r>
            <w:r>
              <w:rPr>
                <w:rFonts w:ascii="Cascadia Code" w:hAnsi="Cascadia Code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8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6096A" w14:textId="1FE14345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P</w:t>
            </w:r>
            <w:r>
              <w:rPr>
                <w:rFonts w:ascii="Cascadia Code" w:hAnsi="Cascadia Code"/>
                <w:sz w:val="20"/>
                <w:szCs w:val="20"/>
              </w:rPr>
              <w:t>4</w:t>
            </w:r>
            <w:r w:rsidRPr="00855B1E">
              <w:rPr>
                <w:rFonts w:ascii="Cascadia Code" w:hAnsi="Cascadia Code"/>
                <w:sz w:val="20"/>
                <w:szCs w:val="20"/>
              </w:rPr>
              <w:t>-R</w:t>
            </w:r>
            <w:r>
              <w:rPr>
                <w:rFonts w:ascii="Cascadia Code" w:hAnsi="Cascadia Code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3DF8E" w14:textId="710AE096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P</w:t>
            </w:r>
            <w:r>
              <w:rPr>
                <w:rFonts w:ascii="Cascadia Code" w:hAnsi="Cascadia Code"/>
                <w:sz w:val="20"/>
                <w:szCs w:val="20"/>
              </w:rPr>
              <w:t>5</w:t>
            </w:r>
            <w:r w:rsidRPr="00855B1E">
              <w:rPr>
                <w:rFonts w:ascii="Cascadia Code" w:hAnsi="Cascadia Code"/>
                <w:sz w:val="20"/>
                <w:szCs w:val="20"/>
              </w:rPr>
              <w:t>-R</w:t>
            </w:r>
            <w:r>
              <w:rPr>
                <w:rFonts w:ascii="Cascadia Code" w:hAnsi="Cascadia Code"/>
                <w:sz w:val="20"/>
                <w:szCs w:val="20"/>
                <w:vertAlign w:val="subscript"/>
              </w:rPr>
              <w:t>4</w:t>
            </w:r>
          </w:p>
        </w:tc>
      </w:tr>
      <w:tr w:rsidR="00855B1E" w:rsidRPr="00855B1E" w14:paraId="3A8694AF" w14:textId="77777777" w:rsidTr="00855B1E">
        <w:tc>
          <w:tcPr>
            <w:tcW w:w="111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2C411" w14:textId="77777777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-9,54V</w:t>
            </w:r>
          </w:p>
        </w:tc>
        <w:tc>
          <w:tcPr>
            <w:tcW w:w="11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87F0B" w14:textId="77777777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-4,198V</w:t>
            </w:r>
          </w:p>
        </w:tc>
        <w:tc>
          <w:tcPr>
            <w:tcW w:w="111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E8BAF" w14:textId="77777777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-1,732</w:t>
            </w:r>
          </w:p>
        </w:tc>
        <w:tc>
          <w:tcPr>
            <w:tcW w:w="8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18560" w14:textId="77777777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0,528</w:t>
            </w:r>
          </w:p>
        </w:tc>
      </w:tr>
    </w:tbl>
    <w:p w14:paraId="4FAF2887" w14:textId="16D7CBAF" w:rsidR="00855B1E" w:rsidRDefault="00855B1E" w:rsidP="00874AA1">
      <w:pPr>
        <w:rPr>
          <w:rFonts w:ascii="Cascadia Code" w:hAnsi="Cascadia Code"/>
          <w:sz w:val="20"/>
          <w:szCs w:val="20"/>
        </w:rPr>
        <w:sectPr w:rsidR="00855B1E" w:rsidSect="00855B1E">
          <w:type w:val="continuous"/>
          <w:pgSz w:w="11906" w:h="16838" w:code="9"/>
          <w:pgMar w:top="1077" w:right="1440" w:bottom="1077" w:left="1440" w:header="578" w:footer="578" w:gutter="0"/>
          <w:cols w:num="2" w:space="720"/>
          <w:docGrid w:linePitch="360"/>
        </w:sectPr>
      </w:pPr>
    </w:p>
    <w:p w14:paraId="5744AF88" w14:textId="77777777" w:rsidR="00855B1E" w:rsidRPr="00855B1E" w:rsidRDefault="00855B1E" w:rsidP="00855B1E">
      <w:pPr>
        <w:rPr>
          <w:rFonts w:ascii="Cascadia Code" w:hAnsi="Cascadia Code"/>
          <w:i/>
          <w:iCs/>
          <w:sz w:val="20"/>
          <w:szCs w:val="20"/>
          <w:u w:val="single"/>
        </w:rPr>
      </w:pPr>
      <w:r w:rsidRPr="00855B1E">
        <w:rPr>
          <w:rFonts w:ascii="Cascadia Code" w:hAnsi="Cascadia Code"/>
          <w:i/>
          <w:iCs/>
          <w:sz w:val="20"/>
          <w:szCs w:val="20"/>
          <w:u w:val="single"/>
        </w:rPr>
        <w:t>Teilpotential</w:t>
      </w:r>
    </w:p>
    <w:p w14:paraId="010ECE8D" w14:textId="77777777" w:rsidR="00855B1E" w:rsidRPr="00855B1E" w:rsidRDefault="00855B1E" w:rsidP="00855B1E">
      <w:pPr>
        <w:rPr>
          <w:rFonts w:ascii="Cascadia Code" w:hAnsi="Cascadia Code"/>
          <w:sz w:val="20"/>
          <w:szCs w:val="20"/>
        </w:rPr>
      </w:pPr>
      <w:r w:rsidRPr="00855B1E">
        <w:rPr>
          <w:rFonts w:ascii="Cascadia Code" w:hAnsi="Cascadia Code"/>
          <w:sz w:val="20"/>
          <w:szCs w:val="20"/>
        </w:rPr>
        <w:t> 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41"/>
        <w:gridCol w:w="988"/>
        <w:gridCol w:w="988"/>
        <w:gridCol w:w="988"/>
        <w:gridCol w:w="868"/>
      </w:tblGrid>
      <w:tr w:rsidR="00855B1E" w:rsidRPr="00855B1E" w14:paraId="064E88F6" w14:textId="77777777" w:rsidTr="00855B1E">
        <w:tc>
          <w:tcPr>
            <w:tcW w:w="171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6980B" w14:textId="77777777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U</w:t>
            </w:r>
          </w:p>
        </w:tc>
        <w:tc>
          <w:tcPr>
            <w:tcW w:w="9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3A6E6" w14:textId="77777777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U</w:t>
            </w:r>
            <w:r w:rsidRPr="00855B1E">
              <w:rPr>
                <w:rFonts w:ascii="Cascadia Code" w:hAnsi="Cascadia Code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6C724" w14:textId="77777777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U</w:t>
            </w:r>
            <w:r w:rsidRPr="00855B1E">
              <w:rPr>
                <w:rFonts w:ascii="Cascadia Code" w:hAnsi="Cascadia Code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2A2CB" w14:textId="77777777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U</w:t>
            </w:r>
            <w:r w:rsidRPr="00855B1E">
              <w:rPr>
                <w:rFonts w:ascii="Cascadia Code" w:hAnsi="Cascadia Code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72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C232F" w14:textId="77777777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U</w:t>
            </w:r>
            <w:r w:rsidRPr="00855B1E">
              <w:rPr>
                <w:rFonts w:ascii="Cascadia Code" w:hAnsi="Cascadia Code"/>
                <w:sz w:val="20"/>
                <w:szCs w:val="20"/>
                <w:vertAlign w:val="subscript"/>
              </w:rPr>
              <w:t>4</w:t>
            </w:r>
          </w:p>
        </w:tc>
      </w:tr>
      <w:tr w:rsidR="00855B1E" w:rsidRPr="00855B1E" w14:paraId="7D3E7B04" w14:textId="77777777" w:rsidTr="00855B1E">
        <w:tc>
          <w:tcPr>
            <w:tcW w:w="171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8F267" w14:textId="77777777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V</w:t>
            </w:r>
          </w:p>
        </w:tc>
        <w:tc>
          <w:tcPr>
            <w:tcW w:w="98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81343" w14:textId="77777777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5,339</w:t>
            </w:r>
          </w:p>
        </w:tc>
        <w:tc>
          <w:tcPr>
            <w:tcW w:w="98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7D3E0" w14:textId="77777777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2,465</w:t>
            </w:r>
          </w:p>
        </w:tc>
        <w:tc>
          <w:tcPr>
            <w:tcW w:w="98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7E662" w14:textId="77777777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1,732</w:t>
            </w:r>
          </w:p>
        </w:tc>
        <w:tc>
          <w:tcPr>
            <w:tcW w:w="8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E054F" w14:textId="77777777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0,528</w:t>
            </w:r>
          </w:p>
        </w:tc>
      </w:tr>
      <w:tr w:rsidR="00855B1E" w:rsidRPr="00855B1E" w14:paraId="277358A8" w14:textId="77777777" w:rsidTr="00855B1E">
        <w:tc>
          <w:tcPr>
            <w:tcW w:w="174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2480E" w14:textId="1434FA64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V</w:t>
            </w:r>
            <w:r w:rsidR="00DD6B77">
              <w:rPr>
                <w:rFonts w:ascii="Cascadia Code" w:hAnsi="Cascadia Code"/>
                <w:sz w:val="20"/>
                <w:szCs w:val="20"/>
              </w:rPr>
              <w:t xml:space="preserve"> (</w:t>
            </w:r>
            <w:r w:rsidRPr="00855B1E">
              <w:rPr>
                <w:rFonts w:ascii="Cascadia Code" w:hAnsi="Cascadia Code"/>
                <w:sz w:val="20"/>
                <w:szCs w:val="20"/>
              </w:rPr>
              <w:t>berechnet</w:t>
            </w:r>
            <w:r w:rsidR="00DD6B77">
              <w:rPr>
                <w:rFonts w:ascii="Cascadia Code" w:hAnsi="Cascadia Code"/>
                <w:sz w:val="20"/>
                <w:szCs w:val="20"/>
              </w:rPr>
              <w:t>)</w:t>
            </w:r>
          </w:p>
        </w:tc>
        <w:tc>
          <w:tcPr>
            <w:tcW w:w="98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327D0" w14:textId="77777777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5,339</w:t>
            </w:r>
          </w:p>
        </w:tc>
        <w:tc>
          <w:tcPr>
            <w:tcW w:w="98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B3187" w14:textId="29C162E4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2</w:t>
            </w:r>
            <w:r w:rsidR="00E8226F">
              <w:rPr>
                <w:rFonts w:ascii="Cascadia Code" w:hAnsi="Cascadia Code"/>
                <w:sz w:val="20"/>
                <w:szCs w:val="20"/>
              </w:rPr>
              <w:t>,</w:t>
            </w:r>
            <w:r w:rsidRPr="00855B1E">
              <w:rPr>
                <w:rFonts w:ascii="Cascadia Code" w:hAnsi="Cascadia Code"/>
                <w:sz w:val="20"/>
                <w:szCs w:val="20"/>
              </w:rPr>
              <w:t>461</w:t>
            </w:r>
          </w:p>
        </w:tc>
        <w:tc>
          <w:tcPr>
            <w:tcW w:w="9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7CF27" w14:textId="1D4E6DFC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1</w:t>
            </w:r>
            <w:r w:rsidR="00E8226F">
              <w:rPr>
                <w:rFonts w:ascii="Cascadia Code" w:hAnsi="Cascadia Code"/>
                <w:sz w:val="20"/>
                <w:szCs w:val="20"/>
              </w:rPr>
              <w:t>,</w:t>
            </w:r>
            <w:r w:rsidRPr="00855B1E">
              <w:rPr>
                <w:rFonts w:ascii="Cascadia Code" w:hAnsi="Cascadia Code"/>
                <w:sz w:val="20"/>
                <w:szCs w:val="20"/>
              </w:rPr>
              <w:t>74</w:t>
            </w:r>
          </w:p>
        </w:tc>
        <w:tc>
          <w:tcPr>
            <w:tcW w:w="73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2CD1B" w14:textId="77777777" w:rsidR="00855B1E" w:rsidRPr="00855B1E" w:rsidRDefault="00855B1E" w:rsidP="00855B1E">
            <w:pPr>
              <w:rPr>
                <w:rFonts w:ascii="Cascadia Code" w:hAnsi="Cascadia Code"/>
                <w:sz w:val="20"/>
                <w:szCs w:val="20"/>
              </w:rPr>
            </w:pPr>
            <w:r w:rsidRPr="00855B1E">
              <w:rPr>
                <w:rFonts w:ascii="Cascadia Code" w:hAnsi="Cascadia Code"/>
                <w:sz w:val="20"/>
                <w:szCs w:val="20"/>
              </w:rPr>
              <w:t>0,52</w:t>
            </w:r>
          </w:p>
        </w:tc>
      </w:tr>
    </w:tbl>
    <w:p w14:paraId="121239E0" w14:textId="54F15434" w:rsidR="000B7302" w:rsidRDefault="009B172F" w:rsidP="00874AA1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Rechnungen sind auf der nächsten Seite</w:t>
      </w:r>
    </w:p>
    <w:p w14:paraId="7A5686D1" w14:textId="6CB740EC" w:rsidR="00E8226F" w:rsidRDefault="00E8226F" w:rsidP="00874AA1">
      <w:pPr>
        <w:rPr>
          <w:rFonts w:ascii="Cascadia Code" w:hAnsi="Cascadia Code"/>
          <w:sz w:val="20"/>
          <w:szCs w:val="20"/>
        </w:rPr>
        <w:sectPr w:rsidR="00E8226F" w:rsidSect="00855B1E">
          <w:type w:val="continuous"/>
          <w:pgSz w:w="11906" w:h="16838" w:code="9"/>
          <w:pgMar w:top="1077" w:right="1440" w:bottom="1077" w:left="1440" w:header="578" w:footer="578" w:gutter="0"/>
          <w:cols w:space="720"/>
          <w:docGrid w:linePitch="360"/>
        </w:sectPr>
      </w:pPr>
    </w:p>
    <w:p w14:paraId="011715D0" w14:textId="2BC687DA" w:rsidR="00DD6B77" w:rsidRDefault="00DD6B77" w:rsidP="00874AA1">
      <w:pPr>
        <w:rPr>
          <w:rFonts w:ascii="Cascadia Code" w:hAnsi="Cascadia Code"/>
          <w:sz w:val="20"/>
          <w:szCs w:val="20"/>
        </w:rPr>
      </w:pPr>
    </w:p>
    <w:p w14:paraId="74046876" w14:textId="77777777" w:rsidR="00E8226F" w:rsidRDefault="00E8226F" w:rsidP="00874AA1">
      <w:pPr>
        <w:rPr>
          <w:rFonts w:ascii="Cascadia Code" w:hAnsi="Cascadia Code"/>
          <w:sz w:val="20"/>
          <w:szCs w:val="20"/>
        </w:rPr>
        <w:sectPr w:rsidR="00E8226F" w:rsidSect="00855B1E">
          <w:type w:val="continuous"/>
          <w:pgSz w:w="11906" w:h="16838" w:code="9"/>
          <w:pgMar w:top="1077" w:right="1440" w:bottom="1077" w:left="1440" w:header="578" w:footer="578" w:gutter="0"/>
          <w:cols w:space="720"/>
          <w:docGrid w:linePitch="360"/>
        </w:sectPr>
      </w:pPr>
    </w:p>
    <w:p w14:paraId="12503850" w14:textId="647EEAD9" w:rsidR="00DD6B77" w:rsidRPr="00E8226F" w:rsidRDefault="00DD6B77" w:rsidP="00874AA1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U</w:t>
      </w:r>
      <w:r>
        <w:rPr>
          <w:rFonts w:ascii="Cascadia Code" w:hAnsi="Cascadia Code"/>
          <w:sz w:val="20"/>
          <w:szCs w:val="20"/>
          <w:vertAlign w:val="subscript"/>
        </w:rPr>
        <w:t>1</w:t>
      </w:r>
      <w:r w:rsidR="00E8226F">
        <w:rPr>
          <w:rFonts w:ascii="Cascadia Code" w:hAnsi="Cascadia Code"/>
          <w:sz w:val="20"/>
          <w:szCs w:val="20"/>
        </w:rPr>
        <w:t xml:space="preserve"> </w:t>
      </w:r>
      <w:r>
        <w:rPr>
          <w:rFonts w:ascii="Cascadia Code" w:hAnsi="Cascadia Code"/>
          <w:sz w:val="20"/>
          <w:szCs w:val="20"/>
        </w:rPr>
        <w:t>=</w:t>
      </w:r>
      <w:r w:rsidR="00E8226F" w:rsidRPr="00E8226F">
        <w:rPr>
          <w:rFonts w:ascii="Cascadia Code" w:hAnsi="Cascadia Code" w:cs="Cascadia Code"/>
          <w:sz w:val="22"/>
          <w:szCs w:val="22"/>
        </w:rPr>
        <w:t xml:space="preserve"> </w:t>
      </w:r>
      <w:r w:rsidR="00E8226F" w:rsidRPr="00E8226F">
        <w:rPr>
          <w:rFonts w:ascii="Cascadia Code" w:hAnsi="Cascadia Code"/>
          <w:sz w:val="20"/>
          <w:szCs w:val="20"/>
        </w:rPr>
        <w:t>φ</w:t>
      </w:r>
      <w:r w:rsidR="00E8226F">
        <w:rPr>
          <w:rFonts w:ascii="Cascadia Code" w:hAnsi="Cascadia Code"/>
          <w:sz w:val="20"/>
          <w:szCs w:val="20"/>
          <w:vertAlign w:val="subscript"/>
        </w:rPr>
        <w:t>1</w:t>
      </w:r>
      <w:r w:rsidR="00E8226F">
        <w:rPr>
          <w:rFonts w:ascii="Cascadia Code" w:hAnsi="Cascadia Code"/>
          <w:sz w:val="20"/>
          <w:szCs w:val="20"/>
        </w:rPr>
        <w:t xml:space="preserve"> – </w:t>
      </w:r>
      <w:r w:rsidR="00E8226F">
        <w:rPr>
          <w:rFonts w:ascii="Cascadia Code" w:hAnsi="Cascadia Code" w:cs="Cascadia Code"/>
          <w:sz w:val="22"/>
          <w:szCs w:val="22"/>
        </w:rPr>
        <w:t>φ</w:t>
      </w:r>
      <w:r w:rsidR="00E8226F">
        <w:rPr>
          <w:rFonts w:ascii="Cascadia Code" w:hAnsi="Cascadia Code" w:cs="Cascadia Code"/>
          <w:sz w:val="22"/>
          <w:szCs w:val="22"/>
          <w:vertAlign w:val="subscript"/>
        </w:rPr>
        <w:t>0</w:t>
      </w:r>
    </w:p>
    <w:p w14:paraId="4749FD06" w14:textId="6667C64E" w:rsidR="00E8226F" w:rsidRPr="00E8226F" w:rsidRDefault="00E8226F" w:rsidP="00E8226F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U</w:t>
      </w:r>
      <w:r>
        <w:rPr>
          <w:rFonts w:ascii="Cascadia Code" w:hAnsi="Cascadia Code"/>
          <w:sz w:val="20"/>
          <w:szCs w:val="20"/>
          <w:vertAlign w:val="subscript"/>
        </w:rPr>
        <w:t>1</w:t>
      </w:r>
      <w:r>
        <w:rPr>
          <w:rFonts w:ascii="Cascadia Code" w:hAnsi="Cascadia Code"/>
          <w:sz w:val="20"/>
          <w:szCs w:val="20"/>
        </w:rPr>
        <w:t xml:space="preserve"> =</w:t>
      </w:r>
      <w:r w:rsidRPr="00E8226F">
        <w:rPr>
          <w:rFonts w:ascii="Cascadia Code" w:hAnsi="Cascadia Code" w:cs="Cascadia Code"/>
          <w:sz w:val="22"/>
          <w:szCs w:val="22"/>
        </w:rPr>
        <w:t xml:space="preserve"> </w:t>
      </w:r>
      <w:r>
        <w:rPr>
          <w:rFonts w:ascii="Cascadia Code" w:hAnsi="Cascadia Code"/>
          <w:sz w:val="20"/>
          <w:szCs w:val="20"/>
        </w:rPr>
        <w:t>5,339</w:t>
      </w:r>
      <w:r>
        <w:rPr>
          <w:rFonts w:ascii="Cascadia Code" w:hAnsi="Cascadia Code"/>
          <w:sz w:val="20"/>
          <w:szCs w:val="20"/>
        </w:rPr>
        <w:t xml:space="preserve"> – </w:t>
      </w:r>
      <w:r w:rsidRPr="00E8226F">
        <w:rPr>
          <w:rFonts w:ascii="Cascadia Code" w:hAnsi="Cascadia Code" w:cs="Cascadia Code"/>
          <w:sz w:val="20"/>
          <w:szCs w:val="20"/>
        </w:rPr>
        <w:t>0</w:t>
      </w:r>
    </w:p>
    <w:p w14:paraId="19C6C5E4" w14:textId="60A3FD96" w:rsidR="00DD6B77" w:rsidRPr="00E8226F" w:rsidRDefault="00E8226F" w:rsidP="00874AA1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U</w:t>
      </w:r>
      <w:r>
        <w:rPr>
          <w:rFonts w:ascii="Cascadia Code" w:hAnsi="Cascadia Code"/>
          <w:sz w:val="20"/>
          <w:szCs w:val="20"/>
          <w:vertAlign w:val="subscript"/>
        </w:rPr>
        <w:t>1</w:t>
      </w:r>
      <w:r>
        <w:rPr>
          <w:rFonts w:ascii="Cascadia Code" w:hAnsi="Cascadia Code"/>
          <w:sz w:val="20"/>
          <w:szCs w:val="20"/>
        </w:rPr>
        <w:t xml:space="preserve"> = </w:t>
      </w:r>
      <w:r w:rsidRPr="009B172F">
        <w:rPr>
          <w:rFonts w:ascii="Cascadia Code" w:hAnsi="Cascadia Code"/>
          <w:sz w:val="20"/>
          <w:szCs w:val="20"/>
          <w:u w:val="double"/>
        </w:rPr>
        <w:t>5,339</w:t>
      </w:r>
    </w:p>
    <w:p w14:paraId="1A93D3CB" w14:textId="0D173E4C" w:rsidR="00E8226F" w:rsidRPr="00E8226F" w:rsidRDefault="00E8226F" w:rsidP="00E8226F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U</w:t>
      </w:r>
      <w:r>
        <w:rPr>
          <w:rFonts w:ascii="Cascadia Code" w:hAnsi="Cascadia Code"/>
          <w:sz w:val="20"/>
          <w:szCs w:val="20"/>
          <w:vertAlign w:val="subscript"/>
        </w:rPr>
        <w:t>2</w:t>
      </w:r>
      <w:r>
        <w:rPr>
          <w:rFonts w:ascii="Cascadia Code" w:hAnsi="Cascadia Code"/>
          <w:sz w:val="20"/>
          <w:szCs w:val="20"/>
        </w:rPr>
        <w:t xml:space="preserve"> =</w:t>
      </w:r>
      <w:r w:rsidRPr="00E8226F">
        <w:rPr>
          <w:rFonts w:ascii="Cascadia Code" w:hAnsi="Cascadia Code" w:cs="Cascadia Code"/>
          <w:sz w:val="22"/>
          <w:szCs w:val="22"/>
        </w:rPr>
        <w:t xml:space="preserve"> </w:t>
      </w:r>
      <w:r w:rsidRPr="00E8226F">
        <w:rPr>
          <w:rFonts w:ascii="Cascadia Code" w:hAnsi="Cascadia Code"/>
          <w:sz w:val="20"/>
          <w:szCs w:val="20"/>
        </w:rPr>
        <w:t>φ</w:t>
      </w:r>
      <w:r>
        <w:rPr>
          <w:rFonts w:ascii="Cascadia Code" w:hAnsi="Cascadia Code"/>
          <w:sz w:val="20"/>
          <w:szCs w:val="20"/>
          <w:vertAlign w:val="subscript"/>
        </w:rPr>
        <w:t>1</w:t>
      </w:r>
      <w:r>
        <w:rPr>
          <w:rFonts w:ascii="Cascadia Code" w:hAnsi="Cascadia Code"/>
          <w:sz w:val="20"/>
          <w:szCs w:val="20"/>
        </w:rPr>
        <w:t xml:space="preserve"> – </w:t>
      </w:r>
      <w:r>
        <w:rPr>
          <w:rFonts w:ascii="Cascadia Code" w:hAnsi="Cascadia Code" w:cs="Cascadia Code"/>
          <w:sz w:val="22"/>
          <w:szCs w:val="22"/>
        </w:rPr>
        <w:t>φ</w:t>
      </w:r>
      <w:r>
        <w:rPr>
          <w:rFonts w:ascii="Cascadia Code" w:hAnsi="Cascadia Code" w:cs="Cascadia Code"/>
          <w:sz w:val="22"/>
          <w:szCs w:val="22"/>
          <w:vertAlign w:val="subscript"/>
        </w:rPr>
        <w:t>0</w:t>
      </w:r>
    </w:p>
    <w:p w14:paraId="3430C16D" w14:textId="3426C360" w:rsidR="00E8226F" w:rsidRPr="00E8226F" w:rsidRDefault="00E8226F" w:rsidP="00E8226F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U</w:t>
      </w:r>
      <w:r>
        <w:rPr>
          <w:rFonts w:ascii="Cascadia Code" w:hAnsi="Cascadia Code"/>
          <w:sz w:val="20"/>
          <w:szCs w:val="20"/>
          <w:vertAlign w:val="subscript"/>
        </w:rPr>
        <w:t>2</w:t>
      </w:r>
      <w:r>
        <w:rPr>
          <w:rFonts w:ascii="Cascadia Code" w:hAnsi="Cascadia Code"/>
          <w:sz w:val="20"/>
          <w:szCs w:val="20"/>
        </w:rPr>
        <w:t xml:space="preserve"> =</w:t>
      </w:r>
      <w:r w:rsidRPr="00E8226F">
        <w:rPr>
          <w:rFonts w:ascii="Cascadia Code" w:hAnsi="Cascadia Code" w:cs="Cascadia Code"/>
          <w:sz w:val="22"/>
          <w:szCs w:val="22"/>
        </w:rPr>
        <w:t xml:space="preserve"> </w:t>
      </w:r>
      <w:r>
        <w:rPr>
          <w:rFonts w:ascii="Cascadia Code" w:hAnsi="Cascadia Code"/>
          <w:sz w:val="20"/>
          <w:szCs w:val="20"/>
        </w:rPr>
        <w:t>7,8</w:t>
      </w:r>
      <w:r>
        <w:rPr>
          <w:rFonts w:ascii="Cascadia Code" w:hAnsi="Cascadia Code"/>
          <w:sz w:val="20"/>
          <w:szCs w:val="20"/>
        </w:rPr>
        <w:t xml:space="preserve"> – </w:t>
      </w:r>
      <w:r>
        <w:rPr>
          <w:rFonts w:ascii="Cascadia Code" w:hAnsi="Cascadia Code" w:cs="Cascadia Code"/>
          <w:sz w:val="20"/>
          <w:szCs w:val="20"/>
        </w:rPr>
        <w:t>5,339</w:t>
      </w:r>
    </w:p>
    <w:p w14:paraId="1A4299C4" w14:textId="31FAF5F6" w:rsidR="00E8226F" w:rsidRPr="00E8226F" w:rsidRDefault="00E8226F" w:rsidP="00E8226F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U</w:t>
      </w:r>
      <w:r>
        <w:rPr>
          <w:rFonts w:ascii="Cascadia Code" w:hAnsi="Cascadia Code"/>
          <w:sz w:val="20"/>
          <w:szCs w:val="20"/>
          <w:vertAlign w:val="subscript"/>
        </w:rPr>
        <w:t>2</w:t>
      </w:r>
      <w:r>
        <w:rPr>
          <w:rFonts w:ascii="Cascadia Code" w:hAnsi="Cascadia Code"/>
          <w:sz w:val="20"/>
          <w:szCs w:val="20"/>
        </w:rPr>
        <w:t xml:space="preserve"> = </w:t>
      </w:r>
      <w:r w:rsidRPr="009B172F">
        <w:rPr>
          <w:rFonts w:ascii="Cascadia Code" w:hAnsi="Cascadia Code"/>
          <w:sz w:val="20"/>
          <w:szCs w:val="20"/>
          <w:u w:val="double"/>
        </w:rPr>
        <w:t>2,461</w:t>
      </w:r>
    </w:p>
    <w:p w14:paraId="0811AA15" w14:textId="35EF3638" w:rsidR="00E8226F" w:rsidRPr="00E8226F" w:rsidRDefault="00E8226F" w:rsidP="00E8226F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U</w:t>
      </w:r>
      <w:r>
        <w:rPr>
          <w:rFonts w:ascii="Cascadia Code" w:hAnsi="Cascadia Code"/>
          <w:sz w:val="20"/>
          <w:szCs w:val="20"/>
          <w:vertAlign w:val="subscript"/>
        </w:rPr>
        <w:t>3</w:t>
      </w:r>
      <w:r>
        <w:rPr>
          <w:rFonts w:ascii="Cascadia Code" w:hAnsi="Cascadia Code"/>
          <w:sz w:val="20"/>
          <w:szCs w:val="20"/>
        </w:rPr>
        <w:t xml:space="preserve"> =</w:t>
      </w:r>
      <w:r w:rsidRPr="00E8226F">
        <w:rPr>
          <w:rFonts w:ascii="Cascadia Code" w:hAnsi="Cascadia Code" w:cs="Cascadia Code"/>
          <w:sz w:val="22"/>
          <w:szCs w:val="22"/>
        </w:rPr>
        <w:t xml:space="preserve"> </w:t>
      </w:r>
      <w:r w:rsidRPr="00E8226F">
        <w:rPr>
          <w:rFonts w:ascii="Cascadia Code" w:hAnsi="Cascadia Code"/>
          <w:sz w:val="20"/>
          <w:szCs w:val="20"/>
        </w:rPr>
        <w:t>φ</w:t>
      </w:r>
      <w:r>
        <w:rPr>
          <w:rFonts w:ascii="Cascadia Code" w:hAnsi="Cascadia Code"/>
          <w:sz w:val="20"/>
          <w:szCs w:val="20"/>
          <w:vertAlign w:val="subscript"/>
        </w:rPr>
        <w:t>1</w:t>
      </w:r>
      <w:r>
        <w:rPr>
          <w:rFonts w:ascii="Cascadia Code" w:hAnsi="Cascadia Code"/>
          <w:sz w:val="20"/>
          <w:szCs w:val="20"/>
        </w:rPr>
        <w:t xml:space="preserve"> – </w:t>
      </w:r>
      <w:r>
        <w:rPr>
          <w:rFonts w:ascii="Cascadia Code" w:hAnsi="Cascadia Code" w:cs="Cascadia Code"/>
          <w:sz w:val="22"/>
          <w:szCs w:val="22"/>
        </w:rPr>
        <w:t>φ</w:t>
      </w:r>
      <w:r>
        <w:rPr>
          <w:rFonts w:ascii="Cascadia Code" w:hAnsi="Cascadia Code" w:cs="Cascadia Code"/>
          <w:sz w:val="22"/>
          <w:szCs w:val="22"/>
          <w:vertAlign w:val="subscript"/>
        </w:rPr>
        <w:t>0</w:t>
      </w:r>
    </w:p>
    <w:p w14:paraId="6E305054" w14:textId="14A729B5" w:rsidR="00E8226F" w:rsidRDefault="00E8226F" w:rsidP="00E8226F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U</w:t>
      </w:r>
      <w:r>
        <w:rPr>
          <w:rFonts w:ascii="Cascadia Code" w:hAnsi="Cascadia Code"/>
          <w:sz w:val="20"/>
          <w:szCs w:val="20"/>
          <w:vertAlign w:val="subscript"/>
        </w:rPr>
        <w:t>3</w:t>
      </w:r>
      <w:r>
        <w:rPr>
          <w:rFonts w:ascii="Cascadia Code" w:hAnsi="Cascadia Code"/>
          <w:sz w:val="20"/>
          <w:szCs w:val="20"/>
        </w:rPr>
        <w:t xml:space="preserve"> =</w:t>
      </w:r>
      <w:r w:rsidRPr="00E8226F">
        <w:rPr>
          <w:rFonts w:ascii="Cascadia Code" w:hAnsi="Cascadia Code" w:cs="Cascadia Code"/>
          <w:sz w:val="22"/>
          <w:szCs w:val="22"/>
        </w:rPr>
        <w:t xml:space="preserve"> </w:t>
      </w:r>
      <w:r w:rsidRPr="00E8226F">
        <w:rPr>
          <w:rFonts w:ascii="Cascadia Code" w:hAnsi="Cascadia Code"/>
          <w:sz w:val="20"/>
          <w:szCs w:val="20"/>
        </w:rPr>
        <w:t>9,54</w:t>
      </w:r>
      <w:r w:rsidRPr="00E8226F">
        <w:rPr>
          <w:rFonts w:ascii="Cascadia Code" w:hAnsi="Cascadia Code"/>
          <w:sz w:val="20"/>
          <w:szCs w:val="20"/>
        </w:rPr>
        <w:t xml:space="preserve"> </w:t>
      </w:r>
      <w:r>
        <w:rPr>
          <w:rFonts w:ascii="Cascadia Code" w:hAnsi="Cascadia Code"/>
          <w:sz w:val="20"/>
          <w:szCs w:val="20"/>
        </w:rPr>
        <w:t xml:space="preserve">– </w:t>
      </w:r>
      <w:r w:rsidRPr="00E8226F">
        <w:rPr>
          <w:rFonts w:ascii="Cascadia Code" w:hAnsi="Cascadia Code" w:cs="Cascadia Code"/>
          <w:sz w:val="20"/>
          <w:szCs w:val="20"/>
        </w:rPr>
        <w:t xml:space="preserve">7,8 </w:t>
      </w:r>
    </w:p>
    <w:p w14:paraId="7E1BE6FD" w14:textId="74AE834E" w:rsidR="00E8226F" w:rsidRPr="009B172F" w:rsidRDefault="00E8226F" w:rsidP="00E8226F">
      <w:pPr>
        <w:rPr>
          <w:rFonts w:ascii="Cascadia Code" w:hAnsi="Cascadia Code"/>
          <w:sz w:val="20"/>
          <w:szCs w:val="20"/>
          <w:u w:val="double"/>
        </w:rPr>
      </w:pPr>
      <w:r>
        <w:rPr>
          <w:rFonts w:ascii="Cascadia Code" w:hAnsi="Cascadia Code"/>
          <w:sz w:val="20"/>
          <w:szCs w:val="20"/>
        </w:rPr>
        <w:t>U</w:t>
      </w:r>
      <w:r>
        <w:rPr>
          <w:rFonts w:ascii="Cascadia Code" w:hAnsi="Cascadia Code"/>
          <w:sz w:val="20"/>
          <w:szCs w:val="20"/>
          <w:vertAlign w:val="subscript"/>
        </w:rPr>
        <w:t>3</w:t>
      </w:r>
      <w:r>
        <w:rPr>
          <w:rFonts w:ascii="Cascadia Code" w:hAnsi="Cascadia Code"/>
          <w:sz w:val="20"/>
          <w:szCs w:val="20"/>
        </w:rPr>
        <w:t xml:space="preserve"> = </w:t>
      </w:r>
      <w:r w:rsidRPr="009B172F">
        <w:rPr>
          <w:rFonts w:ascii="Cascadia Code" w:hAnsi="Cascadia Code"/>
          <w:sz w:val="20"/>
          <w:szCs w:val="20"/>
          <w:u w:val="double"/>
        </w:rPr>
        <w:t>1,74</w:t>
      </w:r>
    </w:p>
    <w:p w14:paraId="4A43F2CD" w14:textId="6F513A9D" w:rsidR="00E8226F" w:rsidRDefault="00E8226F" w:rsidP="00874AA1">
      <w:pPr>
        <w:pStyle w:val="berschrift1"/>
        <w:rPr>
          <w:rFonts w:ascii="Cascadia Code" w:hAnsi="Cascadia Code"/>
          <w:sz w:val="22"/>
          <w:szCs w:val="24"/>
        </w:rPr>
        <w:sectPr w:rsidR="00E8226F" w:rsidSect="00E8226F">
          <w:type w:val="continuous"/>
          <w:pgSz w:w="11906" w:h="16838" w:code="9"/>
          <w:pgMar w:top="1077" w:right="1440" w:bottom="1077" w:left="1440" w:header="578" w:footer="578" w:gutter="0"/>
          <w:cols w:num="3" w:space="720"/>
          <w:docGrid w:linePitch="360"/>
        </w:sectPr>
      </w:pPr>
    </w:p>
    <w:p w14:paraId="0C7D8F97" w14:textId="77777777" w:rsidR="00E8226F" w:rsidRPr="00E8226F" w:rsidRDefault="00E8226F" w:rsidP="00E8226F">
      <w:pPr>
        <w:pStyle w:val="berschrift1"/>
        <w:rPr>
          <w:rFonts w:ascii="Cascadia Code" w:hAnsi="Cascadia Code"/>
          <w:b w:val="0"/>
          <w:sz w:val="20"/>
          <w:szCs w:val="22"/>
        </w:rPr>
      </w:pPr>
      <w:r w:rsidRPr="00E8226F">
        <w:rPr>
          <w:rFonts w:ascii="Cascadia Code" w:hAnsi="Cascadia Code"/>
          <w:b w:val="0"/>
          <w:sz w:val="20"/>
          <w:szCs w:val="22"/>
        </w:rPr>
        <w:t>U</w:t>
      </w:r>
      <w:r w:rsidRPr="00E8226F">
        <w:rPr>
          <w:rFonts w:ascii="Cascadia Code" w:hAnsi="Cascadia Code"/>
          <w:b w:val="0"/>
          <w:sz w:val="20"/>
          <w:szCs w:val="22"/>
          <w:vertAlign w:val="subscript"/>
        </w:rPr>
        <w:t>1</w:t>
      </w:r>
      <w:r w:rsidRPr="00E8226F">
        <w:rPr>
          <w:rFonts w:ascii="Cascadia Code" w:hAnsi="Cascadia Code"/>
          <w:b w:val="0"/>
          <w:sz w:val="20"/>
          <w:szCs w:val="22"/>
        </w:rPr>
        <w:t xml:space="preserve"> = φ</w:t>
      </w:r>
      <w:r w:rsidRPr="00E8226F">
        <w:rPr>
          <w:rFonts w:ascii="Cascadia Code" w:hAnsi="Cascadia Code"/>
          <w:b w:val="0"/>
          <w:sz w:val="20"/>
          <w:szCs w:val="22"/>
          <w:vertAlign w:val="subscript"/>
        </w:rPr>
        <w:t>1</w:t>
      </w:r>
      <w:r w:rsidRPr="00E8226F">
        <w:rPr>
          <w:rFonts w:ascii="Cascadia Code" w:hAnsi="Cascadia Code"/>
          <w:b w:val="0"/>
          <w:sz w:val="20"/>
          <w:szCs w:val="22"/>
        </w:rPr>
        <w:t xml:space="preserve"> – φ</w:t>
      </w:r>
      <w:r w:rsidRPr="00E8226F">
        <w:rPr>
          <w:rFonts w:ascii="Cascadia Code" w:hAnsi="Cascadia Code"/>
          <w:b w:val="0"/>
          <w:sz w:val="20"/>
          <w:szCs w:val="22"/>
          <w:vertAlign w:val="subscript"/>
        </w:rPr>
        <w:t>0</w:t>
      </w:r>
    </w:p>
    <w:p w14:paraId="47FA3BB8" w14:textId="469DA1DB" w:rsidR="00E8226F" w:rsidRPr="00E8226F" w:rsidRDefault="00E8226F" w:rsidP="00E8226F">
      <w:pPr>
        <w:pStyle w:val="berschrift1"/>
        <w:rPr>
          <w:rFonts w:ascii="Cascadia Code" w:hAnsi="Cascadia Code"/>
          <w:b w:val="0"/>
          <w:sz w:val="20"/>
          <w:szCs w:val="22"/>
        </w:rPr>
      </w:pPr>
      <w:r w:rsidRPr="00E8226F">
        <w:rPr>
          <w:rFonts w:ascii="Cascadia Code" w:hAnsi="Cascadia Code"/>
          <w:b w:val="0"/>
          <w:sz w:val="20"/>
          <w:szCs w:val="22"/>
        </w:rPr>
        <w:t>U</w:t>
      </w:r>
      <w:r w:rsidRPr="00E8226F">
        <w:rPr>
          <w:rFonts w:ascii="Cascadia Code" w:hAnsi="Cascadia Code"/>
          <w:b w:val="0"/>
          <w:sz w:val="20"/>
          <w:szCs w:val="22"/>
          <w:vertAlign w:val="subscript"/>
        </w:rPr>
        <w:t>1</w:t>
      </w:r>
      <w:r w:rsidRPr="00E8226F">
        <w:rPr>
          <w:rFonts w:ascii="Cascadia Code" w:hAnsi="Cascadia Code"/>
          <w:b w:val="0"/>
          <w:sz w:val="20"/>
          <w:szCs w:val="22"/>
        </w:rPr>
        <w:t xml:space="preserve"> = </w:t>
      </w:r>
      <w:r w:rsidR="009B172F">
        <w:rPr>
          <w:rFonts w:ascii="Cascadia Code" w:hAnsi="Cascadia Code"/>
          <w:b w:val="0"/>
          <w:sz w:val="20"/>
          <w:szCs w:val="22"/>
        </w:rPr>
        <w:t>10,06</w:t>
      </w:r>
      <w:r w:rsidRPr="00E8226F">
        <w:rPr>
          <w:rFonts w:ascii="Cascadia Code" w:hAnsi="Cascadia Code"/>
          <w:b w:val="0"/>
          <w:sz w:val="20"/>
          <w:szCs w:val="22"/>
        </w:rPr>
        <w:t xml:space="preserve"> – </w:t>
      </w:r>
      <w:r w:rsidR="009B172F" w:rsidRPr="009B172F">
        <w:rPr>
          <w:rFonts w:ascii="Cascadia Code" w:hAnsi="Cascadia Code"/>
          <w:b w:val="0"/>
          <w:sz w:val="20"/>
          <w:szCs w:val="22"/>
        </w:rPr>
        <w:t>9,54</w:t>
      </w:r>
    </w:p>
    <w:p w14:paraId="65D1CD98" w14:textId="35D2C457" w:rsidR="00E8226F" w:rsidRPr="00E8226F" w:rsidRDefault="00E8226F" w:rsidP="00E8226F">
      <w:pPr>
        <w:pStyle w:val="berschrift1"/>
        <w:rPr>
          <w:rFonts w:ascii="Cascadia Code" w:hAnsi="Cascadia Code"/>
          <w:b w:val="0"/>
          <w:sz w:val="20"/>
          <w:szCs w:val="22"/>
        </w:rPr>
      </w:pPr>
      <w:r w:rsidRPr="00E8226F">
        <w:rPr>
          <w:rFonts w:ascii="Cascadia Code" w:hAnsi="Cascadia Code"/>
          <w:b w:val="0"/>
          <w:sz w:val="20"/>
          <w:szCs w:val="22"/>
        </w:rPr>
        <w:t>U</w:t>
      </w:r>
      <w:r w:rsidRPr="00E8226F">
        <w:rPr>
          <w:rFonts w:ascii="Cascadia Code" w:hAnsi="Cascadia Code"/>
          <w:b w:val="0"/>
          <w:sz w:val="20"/>
          <w:szCs w:val="22"/>
          <w:vertAlign w:val="subscript"/>
        </w:rPr>
        <w:t>1</w:t>
      </w:r>
      <w:r w:rsidRPr="00E8226F">
        <w:rPr>
          <w:rFonts w:ascii="Cascadia Code" w:hAnsi="Cascadia Code"/>
          <w:b w:val="0"/>
          <w:sz w:val="20"/>
          <w:szCs w:val="22"/>
        </w:rPr>
        <w:t xml:space="preserve"> = </w:t>
      </w:r>
      <w:r w:rsidR="009B172F" w:rsidRPr="009B172F">
        <w:rPr>
          <w:rFonts w:ascii="Cascadia Code" w:hAnsi="Cascadia Code"/>
          <w:b w:val="0"/>
          <w:sz w:val="20"/>
          <w:szCs w:val="22"/>
          <w:u w:val="double"/>
        </w:rPr>
        <w:t>0,52</w:t>
      </w:r>
    </w:p>
    <w:p w14:paraId="361987DA" w14:textId="77777777" w:rsidR="00E8226F" w:rsidRPr="00E8226F" w:rsidRDefault="00E8226F" w:rsidP="00874AA1">
      <w:pPr>
        <w:pStyle w:val="berschrift1"/>
        <w:rPr>
          <w:rFonts w:ascii="Cascadia Code" w:hAnsi="Cascadia Code"/>
          <w:b w:val="0"/>
          <w:bCs/>
          <w:sz w:val="20"/>
          <w:szCs w:val="22"/>
        </w:rPr>
      </w:pPr>
    </w:p>
    <w:p w14:paraId="5FF8A364" w14:textId="64DE1005" w:rsidR="00563FE4" w:rsidRPr="007F738A" w:rsidRDefault="00DD6B77" w:rsidP="00874AA1">
      <w:pPr>
        <w:pStyle w:val="berschrift1"/>
        <w:rPr>
          <w:rFonts w:ascii="Cascadia Code" w:hAnsi="Cascadia Code"/>
          <w:sz w:val="22"/>
          <w:szCs w:val="24"/>
        </w:rPr>
      </w:pPr>
      <w:r>
        <w:rPr>
          <w:rFonts w:ascii="Cascadia Code" w:hAnsi="Cascadia Code"/>
          <w:sz w:val="22"/>
          <w:szCs w:val="24"/>
        </w:rPr>
        <w:t>Erkenntnisse</w:t>
      </w:r>
    </w:p>
    <w:p w14:paraId="3D25E865" w14:textId="58966AFF" w:rsidR="00DD6B77" w:rsidRDefault="009B172F" w:rsidP="00874AA1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Da es eine nicht veränderbare Formel ist.</w:t>
      </w:r>
    </w:p>
    <w:p w14:paraId="30520304" w14:textId="77777777" w:rsidR="00DD6B77" w:rsidRDefault="00DD6B77" w:rsidP="00874AA1">
      <w:pPr>
        <w:rPr>
          <w:rFonts w:ascii="Cascadia Code" w:hAnsi="Cascadia Code"/>
          <w:sz w:val="20"/>
          <w:szCs w:val="20"/>
        </w:rPr>
      </w:pPr>
    </w:p>
    <w:p w14:paraId="60A12FB5" w14:textId="1D939C25" w:rsidR="005244D5" w:rsidRPr="007F738A" w:rsidRDefault="00DD6B77" w:rsidP="00874AA1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Ja eine Formel konnte nachgewiesen werden</w:t>
      </w:r>
      <w:r w:rsidR="009B172F">
        <w:rPr>
          <w:rFonts w:ascii="Cascadia Code" w:hAnsi="Cascadia Code"/>
          <w:sz w:val="20"/>
          <w:szCs w:val="20"/>
        </w:rPr>
        <w:t>.</w:t>
      </w:r>
    </w:p>
    <w:p w14:paraId="22B020AD" w14:textId="40F07901" w:rsidR="00432A3E" w:rsidRPr="007F738A" w:rsidRDefault="00DD6B77" w:rsidP="00874AA1">
      <w:pPr>
        <w:pStyle w:val="berschrift2"/>
        <w:rPr>
          <w:rFonts w:ascii="Cascadia Code" w:hAnsi="Cascadia Code"/>
          <w:sz w:val="22"/>
          <w:szCs w:val="22"/>
        </w:rPr>
      </w:pPr>
      <w:r>
        <w:rPr>
          <w:rFonts w:ascii="Cascadia Code" w:hAnsi="Cascadia Code"/>
          <w:sz w:val="22"/>
          <w:szCs w:val="22"/>
        </w:rPr>
        <w:t>Quellen</w:t>
      </w:r>
    </w:p>
    <w:p w14:paraId="35F548A7" w14:textId="0F0935D3" w:rsidR="00044941" w:rsidRPr="00DD6B77" w:rsidRDefault="00DD6B77" w:rsidP="00DD6B77">
      <w:pPr>
        <w:pStyle w:val="berschrift3"/>
        <w:rPr>
          <w:rFonts w:ascii="Cascadia Code" w:hAnsi="Cascadia Code"/>
          <w:b w:val="0"/>
          <w:bCs/>
          <w:sz w:val="20"/>
          <w:szCs w:val="22"/>
        </w:rPr>
      </w:pPr>
      <w:r>
        <w:rPr>
          <w:rFonts w:ascii="Cascadia Code" w:hAnsi="Cascadia Code"/>
          <w:b w:val="0"/>
          <w:bCs/>
          <w:i w:val="0"/>
          <w:sz w:val="20"/>
          <w:szCs w:val="22"/>
        </w:rPr>
        <w:t>Hefter</w:t>
      </w:r>
    </w:p>
    <w:sectPr w:rsidR="00044941" w:rsidRPr="00DD6B77" w:rsidSect="00855B1E">
      <w:type w:val="continuous"/>
      <w:pgSz w:w="11906" w:h="16838" w:code="9"/>
      <w:pgMar w:top="1077" w:right="1440" w:bottom="1077" w:left="144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0311B" w14:textId="77777777" w:rsidR="00EA2C77" w:rsidRDefault="00EA2C77" w:rsidP="00524988">
      <w:pPr>
        <w:spacing w:after="0" w:line="240" w:lineRule="auto"/>
      </w:pPr>
      <w:r>
        <w:separator/>
      </w:r>
    </w:p>
  </w:endnote>
  <w:endnote w:type="continuationSeparator" w:id="0">
    <w:p w14:paraId="3C623298" w14:textId="77777777" w:rsidR="00EA2C77" w:rsidRDefault="00EA2C77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34BDA" w14:textId="2B450AC1" w:rsidR="00DD6B77" w:rsidRDefault="004E3641">
    <w:pPr>
      <w:pStyle w:val="Fuzeile"/>
    </w:pPr>
    <w:r>
      <w:ptab w:relativeTo="margin" w:alignment="center" w:leader="none"/>
    </w:r>
    <w:r>
      <w:ptab w:relativeTo="margin" w:alignment="right" w:leader="none"/>
    </w: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1037D" w14:textId="77777777" w:rsidR="00EA2C77" w:rsidRDefault="00EA2C77" w:rsidP="00524988">
      <w:pPr>
        <w:spacing w:after="0" w:line="240" w:lineRule="auto"/>
      </w:pPr>
      <w:r>
        <w:separator/>
      </w:r>
    </w:p>
  </w:footnote>
  <w:footnote w:type="continuationSeparator" w:id="0">
    <w:p w14:paraId="51EC7E45" w14:textId="77777777" w:rsidR="00EA2C77" w:rsidRDefault="00EA2C77" w:rsidP="00524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D3BAC" w14:textId="5CAC4891" w:rsidR="00DD6B77" w:rsidRPr="004E3641" w:rsidRDefault="004E3641">
    <w:pPr>
      <w:pStyle w:val="Kopfzeile"/>
      <w:rPr>
        <w:rFonts w:ascii="Cascadia Code" w:hAnsi="Cascadia Code" w:cs="Cascadia Code"/>
      </w:rPr>
    </w:pPr>
    <w:r w:rsidRPr="004E3641">
      <w:rPr>
        <w:rFonts w:ascii="Cascadia Code" w:hAnsi="Cascadia Code" w:cs="Cascadia Code"/>
      </w:rPr>
      <w:drawing>
        <wp:anchor distT="0" distB="0" distL="114300" distR="114300" simplePos="0" relativeHeight="251658240" behindDoc="0" locked="0" layoutInCell="1" allowOverlap="1" wp14:anchorId="51F441FD" wp14:editId="5A61B1DC">
          <wp:simplePos x="0" y="0"/>
          <wp:positionH relativeFrom="margin">
            <wp:align>left</wp:align>
          </wp:positionH>
          <wp:positionV relativeFrom="paragraph">
            <wp:posOffset>3673</wp:posOffset>
          </wp:positionV>
          <wp:extent cx="313038" cy="313038"/>
          <wp:effectExtent l="0" t="0" r="0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3038" cy="3130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6B77" w:rsidRPr="004E3641">
      <w:rPr>
        <w:rFonts w:ascii="Cascadia Code" w:hAnsi="Cascadia Code" w:cs="Cascadia Code"/>
      </w:rPr>
      <w:ptab w:relativeTo="margin" w:alignment="center" w:leader="none"/>
    </w:r>
    <w:r w:rsidRPr="004E3641">
      <w:rPr>
        <w:rFonts w:ascii="Cascadia Code" w:hAnsi="Cascadia Code" w:cs="Cascadia Code"/>
      </w:rPr>
      <w:t>Aps, Fabian, ITA12</w:t>
    </w:r>
    <w:r w:rsidR="00DD6B77" w:rsidRPr="004E3641">
      <w:rPr>
        <w:rFonts w:ascii="Cascadia Code" w:hAnsi="Cascadia Code" w:cs="Cascadia Code"/>
      </w:rPr>
      <w:ptab w:relativeTo="margin" w:alignment="right" w:leader="none"/>
    </w:r>
    <w:r w:rsidRPr="004E3641">
      <w:rPr>
        <w:rFonts w:ascii="Cascadia Code" w:hAnsi="Cascadia Code" w:cs="Cascadia Code"/>
      </w:rPr>
      <w:fldChar w:fldCharType="begin"/>
    </w:r>
    <w:r w:rsidRPr="004E3641">
      <w:rPr>
        <w:rFonts w:ascii="Cascadia Code" w:hAnsi="Cascadia Code" w:cs="Cascadia Code"/>
      </w:rPr>
      <w:instrText xml:space="preserve"> TIME \@ "dd.MM.yyyy" </w:instrText>
    </w:r>
    <w:r w:rsidRPr="004E3641">
      <w:rPr>
        <w:rFonts w:ascii="Cascadia Code" w:hAnsi="Cascadia Code" w:cs="Cascadia Code"/>
      </w:rPr>
      <w:fldChar w:fldCharType="separate"/>
    </w:r>
    <w:r w:rsidRPr="004E3641">
      <w:rPr>
        <w:rFonts w:ascii="Cascadia Code" w:hAnsi="Cascadia Code" w:cs="Cascadia Code"/>
        <w:noProof/>
      </w:rPr>
      <w:t>26.08.2021</w:t>
    </w:r>
    <w:r w:rsidRPr="004E3641">
      <w:rPr>
        <w:rFonts w:ascii="Cascadia Code" w:hAnsi="Cascadia Code" w:cs="Cascadia Cod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C372A"/>
    <w:multiLevelType w:val="hybridMultilevel"/>
    <w:tmpl w:val="F37C725A"/>
    <w:lvl w:ilvl="0" w:tplc="0C3487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82FCD"/>
    <w:multiLevelType w:val="hybridMultilevel"/>
    <w:tmpl w:val="29AE55A8"/>
    <w:lvl w:ilvl="0" w:tplc="8708A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77"/>
    <w:rsid w:val="00042CD3"/>
    <w:rsid w:val="00044941"/>
    <w:rsid w:val="00076856"/>
    <w:rsid w:val="00097C80"/>
    <w:rsid w:val="000B7302"/>
    <w:rsid w:val="000E5496"/>
    <w:rsid w:val="00151A42"/>
    <w:rsid w:val="001E3ADA"/>
    <w:rsid w:val="00224FF6"/>
    <w:rsid w:val="002261A4"/>
    <w:rsid w:val="002F1EA7"/>
    <w:rsid w:val="00304FC8"/>
    <w:rsid w:val="003169C1"/>
    <w:rsid w:val="0042537E"/>
    <w:rsid w:val="00432A3E"/>
    <w:rsid w:val="00481FAD"/>
    <w:rsid w:val="00483FFD"/>
    <w:rsid w:val="004E3641"/>
    <w:rsid w:val="005244D5"/>
    <w:rsid w:val="00524988"/>
    <w:rsid w:val="0052794D"/>
    <w:rsid w:val="00563FE4"/>
    <w:rsid w:val="005733DE"/>
    <w:rsid w:val="00575138"/>
    <w:rsid w:val="00575C9D"/>
    <w:rsid w:val="00583D36"/>
    <w:rsid w:val="005854E9"/>
    <w:rsid w:val="00635D86"/>
    <w:rsid w:val="007559A2"/>
    <w:rsid w:val="00783197"/>
    <w:rsid w:val="007F738A"/>
    <w:rsid w:val="00855B1E"/>
    <w:rsid w:val="00874AA1"/>
    <w:rsid w:val="008B563B"/>
    <w:rsid w:val="009B172F"/>
    <w:rsid w:val="00B64BEE"/>
    <w:rsid w:val="00CA5424"/>
    <w:rsid w:val="00DD6B77"/>
    <w:rsid w:val="00E8226F"/>
    <w:rsid w:val="00EA2C77"/>
    <w:rsid w:val="00F704B0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EB833A"/>
  <w15:chartTrackingRefBased/>
  <w15:docId w15:val="{3FF9404F-B622-46EC-9E26-5C6D9DD9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4AA1"/>
  </w:style>
  <w:style w:type="paragraph" w:styleId="berschrift1">
    <w:name w:val="heading 1"/>
    <w:basedOn w:val="Standard"/>
    <w:link w:val="berschrift1Zchn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el">
    <w:name w:val="Title"/>
    <w:basedOn w:val="Standard"/>
    <w:next w:val="Standard"/>
    <w:link w:val="TitelZchn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4AA1"/>
  </w:style>
  <w:style w:type="paragraph" w:styleId="Fuzeile">
    <w:name w:val="footer"/>
    <w:basedOn w:val="Standard"/>
    <w:link w:val="FuzeileZchn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4AA1"/>
  </w:style>
  <w:style w:type="character" w:styleId="Platzhaltertext">
    <w:name w:val="Placeholder Text"/>
    <w:basedOn w:val="Absatz-Standardschriftart"/>
    <w:uiPriority w:val="99"/>
    <w:semiHidden/>
    <w:rsid w:val="00874AA1"/>
    <w:rPr>
      <w:color w:val="808080"/>
    </w:rPr>
  </w:style>
  <w:style w:type="paragraph" w:customStyle="1" w:styleId="Normaleingezogen">
    <w:name w:val="Normal – eingezogen"/>
    <w:basedOn w:val="Standard"/>
    <w:uiPriority w:val="12"/>
    <w:qFormat/>
    <w:rsid w:val="00874AA1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0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d\AppData\Roaming\Microsoft\Templates\Projektbasiertes%20Lern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6dc4bcd6-49db-4c07-9060-8acfc67cef9f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sharepoint/v3"/>
    <ds:schemaRef ds:uri="fb0879af-3eba-417a-a55a-ffe6dcd6ca77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Projektbasiertes Lernen.dotx</Template>
  <TotalTime>0</TotalTime>
  <Pages>3</Pages>
  <Words>318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 Fabian</dc:creator>
  <cp:keywords/>
  <dc:description/>
  <cp:lastModifiedBy>ITA 12 - Aps, Fabian</cp:lastModifiedBy>
  <cp:revision>1</cp:revision>
  <dcterms:created xsi:type="dcterms:W3CDTF">2021-08-26T17:22:00Z</dcterms:created>
  <dcterms:modified xsi:type="dcterms:W3CDTF">2021-08-26T19:53:00Z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