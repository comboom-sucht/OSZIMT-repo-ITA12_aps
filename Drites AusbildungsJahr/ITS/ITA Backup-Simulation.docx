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A8E2" w14:textId="77777777" w:rsidR="00D36520" w:rsidRPr="00FF3693" w:rsidRDefault="00D36520" w:rsidP="00D36520">
      <w:pPr>
        <w:pStyle w:val="berschrift1"/>
      </w:pPr>
      <w:r w:rsidRPr="00FF3693">
        <w:t xml:space="preserve">Eine Woche mit Herrn Dr. Seifert </w:t>
      </w:r>
    </w:p>
    <w:tbl>
      <w:tblPr>
        <w:tblStyle w:val="Tabellenrast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3048"/>
        <w:gridCol w:w="3048"/>
      </w:tblGrid>
      <w:tr w:rsidR="00D36520" w:rsidRPr="001D7691" w14:paraId="6EB1E6A5" w14:textId="77777777" w:rsidTr="004E5327">
        <w:trPr>
          <w:trHeight w:val="340"/>
        </w:trPr>
        <w:tc>
          <w:tcPr>
            <w:tcW w:w="1701" w:type="dxa"/>
            <w:shd w:val="clear" w:color="auto" w:fill="404040" w:themeFill="text1" w:themeFillTint="BF"/>
            <w:vAlign w:val="center"/>
          </w:tcPr>
          <w:p w14:paraId="4FBDDBF7" w14:textId="77777777" w:rsidR="00D36520" w:rsidRPr="001D7691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bookmarkStart w:id="0" w:name="_Hlk147914309"/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Wochentag</w:t>
            </w: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41AC7E1A" w14:textId="69AB4342" w:rsidR="00D36520" w:rsidRPr="001D7691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Projektdaten.xls</w:t>
            </w: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116E9074" w14:textId="77777777" w:rsidR="00D36520" w:rsidRPr="001D7691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Produkt_###.jpg</w:t>
            </w: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2B74B9E7" w14:textId="250E95E6" w:rsidR="00D36520" w:rsidRPr="001D7691" w:rsidRDefault="00D36520" w:rsidP="00716B9F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Geschäftsb</w:t>
            </w: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ericht.docx</w:t>
            </w:r>
          </w:p>
        </w:tc>
        <w:tc>
          <w:tcPr>
            <w:tcW w:w="1701" w:type="dxa"/>
            <w:shd w:val="clear" w:color="auto" w:fill="404040" w:themeFill="text1" w:themeFillTint="BF"/>
            <w:vAlign w:val="center"/>
          </w:tcPr>
          <w:p w14:paraId="380C8C3D" w14:textId="16E48935" w:rsidR="00D36520" w:rsidRPr="001D7691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Arbeits</w:t>
            </w:r>
            <w:r w:rsidR="003D0987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z</w:t>
            </w: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eit.accdb</w:t>
            </w:r>
          </w:p>
        </w:tc>
        <w:tc>
          <w:tcPr>
            <w:tcW w:w="6096" w:type="dxa"/>
            <w:gridSpan w:val="2"/>
            <w:shd w:val="clear" w:color="auto" w:fill="404040" w:themeFill="text1" w:themeFillTint="BF"/>
            <w:vAlign w:val="center"/>
          </w:tcPr>
          <w:p w14:paraId="546CD846" w14:textId="77777777" w:rsidR="00D36520" w:rsidRPr="001D7691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1D7691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Übertragene Daten</w:t>
            </w:r>
          </w:p>
        </w:tc>
      </w:tr>
      <w:tr w:rsidR="00D36520" w:rsidRPr="002E18C5" w14:paraId="7A7A9B36" w14:textId="77777777" w:rsidTr="004E5327">
        <w:trPr>
          <w:trHeight w:val="283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9EA3364" w14:textId="77777777" w:rsidR="00D36520" w:rsidRPr="002E18C5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0C3569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Startgröße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8C24916" w14:textId="77777777" w:rsidR="00D36520" w:rsidRPr="000C3569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0C3569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KiByte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07AAEF5" w14:textId="77777777" w:rsidR="00D36520" w:rsidRPr="000C3569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---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D9697EF" w14:textId="77777777" w:rsidR="00D36520" w:rsidRPr="000C3569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0C3569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 xml:space="preserve">200 </w:t>
            </w:r>
            <w:proofErr w:type="spellStart"/>
            <w:r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KiByte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54FAF1A" w14:textId="77777777" w:rsidR="00D36520" w:rsidRPr="000C3569" w:rsidRDefault="00D36520" w:rsidP="001B76AB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0C3569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 xml:space="preserve">500 </w:t>
            </w:r>
            <w:proofErr w:type="spellStart"/>
            <w:r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KiByte</w:t>
            </w:r>
            <w:proofErr w:type="spellEnd"/>
          </w:p>
        </w:tc>
        <w:tc>
          <w:tcPr>
            <w:tcW w:w="3048" w:type="dxa"/>
            <w:shd w:val="clear" w:color="auto" w:fill="D9D9D9" w:themeFill="background1" w:themeFillShade="D9"/>
            <w:vAlign w:val="center"/>
          </w:tcPr>
          <w:p w14:paraId="2CFD4074" w14:textId="77777777" w:rsidR="00D36520" w:rsidRPr="002E18C5" w:rsidRDefault="00D36520" w:rsidP="004E5327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2E18C5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Inkrementell</w:t>
            </w:r>
          </w:p>
        </w:tc>
        <w:tc>
          <w:tcPr>
            <w:tcW w:w="3048" w:type="dxa"/>
            <w:shd w:val="clear" w:color="auto" w:fill="D9D9D9" w:themeFill="background1" w:themeFillShade="D9"/>
            <w:vAlign w:val="center"/>
          </w:tcPr>
          <w:p w14:paraId="0A9E6AF9" w14:textId="77777777" w:rsidR="00D36520" w:rsidRPr="002E18C5" w:rsidRDefault="00D36520" w:rsidP="004E5327">
            <w:pPr>
              <w:spacing w:after="0"/>
              <w:jc w:val="center"/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</w:pPr>
            <w:r w:rsidRPr="002E18C5">
              <w:rPr>
                <w:rFonts w:ascii="Calibri Light" w:hAnsi="Calibri Light"/>
                <w:b/>
                <w:color w:val="404040" w:themeColor="text1" w:themeTint="BF"/>
                <w:sz w:val="16"/>
                <w:szCs w:val="16"/>
              </w:rPr>
              <w:t>Differentiell</w:t>
            </w:r>
          </w:p>
        </w:tc>
      </w:tr>
      <w:tr w:rsidR="00D36520" w:rsidRPr="0064714E" w14:paraId="4A0246FC" w14:textId="77777777" w:rsidTr="00D36520">
        <w:trPr>
          <w:trHeight w:val="624"/>
        </w:trPr>
        <w:tc>
          <w:tcPr>
            <w:tcW w:w="1701" w:type="dxa"/>
            <w:tcBorders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CA14EC4" w14:textId="77777777" w:rsidR="00D36520" w:rsidRPr="00F20DE2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20DE2">
              <w:rPr>
                <w:rFonts w:ascii="Segoe Print" w:hAnsi="Segoe Print"/>
                <w:b/>
                <w:color w:val="1F497D" w:themeColor="text2"/>
              </w:rPr>
              <w:t>So.</w:t>
            </w:r>
          </w:p>
        </w:tc>
        <w:tc>
          <w:tcPr>
            <w:tcW w:w="1701" w:type="dxa"/>
            <w:tcBorders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57A19F" w14:textId="77777777" w:rsidR="00D36520" w:rsidRPr="007749ED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</w:pPr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 xml:space="preserve">100 </w:t>
            </w:r>
            <w:proofErr w:type="spellStart"/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>kiB</w:t>
            </w:r>
            <w:proofErr w:type="spellEnd"/>
          </w:p>
        </w:tc>
        <w:tc>
          <w:tcPr>
            <w:tcW w:w="17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04A99" w14:textId="77777777" w:rsidR="00D36520" w:rsidRPr="007749ED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</w:pPr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>-</w:t>
            </w:r>
          </w:p>
        </w:tc>
        <w:tc>
          <w:tcPr>
            <w:tcW w:w="17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9A9065" w14:textId="77777777" w:rsidR="00D36520" w:rsidRPr="007749ED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</w:pPr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 xml:space="preserve">200 </w:t>
            </w:r>
            <w:proofErr w:type="spellStart"/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>kiB</w:t>
            </w:r>
            <w:proofErr w:type="spellEnd"/>
          </w:p>
        </w:tc>
        <w:tc>
          <w:tcPr>
            <w:tcW w:w="170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AA2511A" w14:textId="77777777" w:rsidR="00D36520" w:rsidRPr="007749ED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</w:pPr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 xml:space="preserve">500 </w:t>
            </w:r>
            <w:proofErr w:type="spellStart"/>
            <w:r w:rsidRPr="007749ED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>kiB</w:t>
            </w:r>
            <w:proofErr w:type="spellEnd"/>
          </w:p>
        </w:tc>
        <w:tc>
          <w:tcPr>
            <w:tcW w:w="6096" w:type="dxa"/>
            <w:gridSpan w:val="2"/>
            <w:tcBorders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00E2730" w14:textId="77777777" w:rsidR="00D36520" w:rsidRPr="00C27B1E" w:rsidRDefault="00D36520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</w:pPr>
            <w:r w:rsidRPr="00C27B1E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 xml:space="preserve">800 </w:t>
            </w:r>
            <w:proofErr w:type="spellStart"/>
            <w:r w:rsidRPr="00C27B1E">
              <w:rPr>
                <w:rFonts w:ascii="Segoe Print" w:hAnsi="Segoe Print"/>
                <w:b/>
                <w:color w:val="1F497D" w:themeColor="text2"/>
                <w:sz w:val="18"/>
                <w:szCs w:val="18"/>
              </w:rPr>
              <w:t>KiByte</w:t>
            </w:r>
            <w:proofErr w:type="spellEnd"/>
          </w:p>
        </w:tc>
      </w:tr>
      <w:tr w:rsidR="00D36520" w14:paraId="0E745C25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546A16A0" w14:textId="3168C622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Mo.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F2D33E" w14:textId="74E38223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 xml:space="preserve">100 </w:t>
            </w:r>
            <w:proofErr w:type="spellStart"/>
            <w:r w:rsidRPr="009E0AB2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9EA033" w14:textId="04DEA3B4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-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74CAF3" w14:textId="53285A63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200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7D9AA105" w14:textId="0AF39E8A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500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020275E" w14:textId="14EE3B56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800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930003" w14:textId="713BA2F0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800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</w:tr>
      <w:tr w:rsidR="00D36520" w14:paraId="08802F11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20FF9DE2" w14:textId="5E0B36E4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Di.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8A18D" w14:textId="5659CF3B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 xml:space="preserve">100 </w:t>
            </w:r>
            <w:proofErr w:type="spellStart"/>
            <w:r w:rsidRPr="009E0AB2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3A4569" w14:textId="71ECB94C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84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85A6E8" w14:textId="1F24378C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200,21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8610359" w14:textId="7B64074B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500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A4AD8" w14:textId="15FDEDE4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210.21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7A60E53" w14:textId="7BA278F9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210.21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</w:tr>
      <w:tr w:rsidR="00D36520" w14:paraId="141D4930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389A5965" w14:textId="136D48C6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Mi.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6456B4" w14:textId="0776872C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 xml:space="preserve">100 </w:t>
            </w:r>
            <w:proofErr w:type="spellStart"/>
            <w:r w:rsidRPr="009E0AB2">
              <w:rPr>
                <w:rFonts w:ascii="Segoe Print" w:hAnsi="Segoe Print"/>
                <w:b/>
                <w:color w:val="1F497D" w:themeColor="text2"/>
              </w:rPr>
              <w:t>Ki</w:t>
            </w:r>
            <w:r>
              <w:rPr>
                <w:rFonts w:ascii="Segoe Print" w:hAnsi="Segoe Print"/>
                <w:b/>
                <w:color w:val="1F497D" w:themeColor="text2"/>
              </w:rPr>
              <w:t>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5EF727" w14:textId="1E2C94C2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84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3C831D" w14:textId="448D3CAE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bookmarkStart w:id="1" w:name="OLE_LINK7"/>
            <w:bookmarkStart w:id="2" w:name="OLE_LINK8"/>
            <w:r w:rsidRPr="0017275F">
              <w:rPr>
                <w:rFonts w:ascii="Segoe Print" w:hAnsi="Segoe Print"/>
                <w:b/>
                <w:color w:val="1F497D" w:themeColor="text2"/>
              </w:rPr>
              <w:t>200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21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bookmarkEnd w:id="1"/>
            <w:bookmarkEnd w:id="2"/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127EB140" w14:textId="7653A1CE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500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62A331" w14:textId="4DCC13BB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84.21 MiB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1B5874" w14:textId="5977E0B9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84.21 MiB</w:t>
            </w:r>
          </w:p>
        </w:tc>
      </w:tr>
      <w:tr w:rsidR="00D36520" w14:paraId="1E394625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28D7142" w14:textId="6DE62C0A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Do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3EBB01" w14:textId="324C0E08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 xml:space="preserve">120 </w:t>
            </w:r>
            <w:proofErr w:type="spellStart"/>
            <w:r w:rsidRPr="009E0AB2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9900E3" w14:textId="5DF9AB4D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84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C3D10B" w14:textId="198E708C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>200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21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07375EE7" w14:textId="6E90EFBE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500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2407777" w14:textId="6A9C8A8D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84.21 MiB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340F3C" w14:textId="01321BFA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84.21 MiB</w:t>
            </w:r>
          </w:p>
        </w:tc>
      </w:tr>
      <w:tr w:rsidR="00D36520" w14:paraId="40F16111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1644A8A6" w14:textId="18F48F33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Fr.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06AC6A" w14:textId="11331588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 xml:space="preserve">120 </w:t>
            </w:r>
            <w:proofErr w:type="spellStart"/>
            <w:r w:rsidRPr="009E0AB2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113C9F" w14:textId="31293E5E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4F58A2" w14:textId="39C4CCE4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200,22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11081386" w14:textId="6861866B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500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DE1B8E5" w14:textId="55BC8DCA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204.22 MiB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77F1264" w14:textId="24CF18B4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204.22 MiB</w:t>
            </w:r>
          </w:p>
        </w:tc>
      </w:tr>
      <w:tr w:rsidR="00D36520" w14:paraId="374D2CEA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0725A1BF" w14:textId="0D84FF1A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Sa.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BAC453" w14:textId="53BC4B6C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120 KiB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0A76E0" w14:textId="7C0B6950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7F373B" w14:textId="30C42FF2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>200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22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6C76B3B0" w14:textId="0F714AD3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500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0D85E4D" w14:textId="0923164F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164.22 MiB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7A67116" w14:textId="1C3FC5B1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bookmarkStart w:id="3" w:name="OLE_LINK13"/>
            <w:bookmarkStart w:id="4" w:name="OLE_LINK14"/>
            <w:r w:rsidRPr="00F35661">
              <w:rPr>
                <w:rFonts w:ascii="Segoe Print" w:hAnsi="Segoe Print"/>
                <w:b/>
                <w:color w:val="1F497D" w:themeColor="text2"/>
              </w:rPr>
              <w:t>164.22 MiB</w:t>
            </w:r>
            <w:bookmarkEnd w:id="3"/>
            <w:bookmarkEnd w:id="4"/>
          </w:p>
        </w:tc>
      </w:tr>
      <w:tr w:rsidR="00D36520" w14:paraId="139EB6F5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26C0D145" w14:textId="4745DDFB" w:rsidR="00D36520" w:rsidRPr="00D36520" w:rsidRDefault="00E803AD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So.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2909C0" w14:textId="51C59F50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bookmarkStart w:id="5" w:name="OLE_LINK5"/>
            <w:bookmarkStart w:id="6" w:name="OLE_LINK6"/>
            <w:r w:rsidRPr="009E0AB2">
              <w:rPr>
                <w:rFonts w:ascii="Segoe Print" w:hAnsi="Segoe Print"/>
                <w:b/>
                <w:color w:val="1F497D" w:themeColor="text2"/>
              </w:rPr>
              <w:t>120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9E0AB2">
              <w:rPr>
                <w:rFonts w:ascii="Segoe Print" w:hAnsi="Segoe Print"/>
                <w:b/>
                <w:color w:val="1F497D" w:themeColor="text2"/>
              </w:rPr>
              <w:t>12 KiB</w:t>
            </w:r>
            <w:bookmarkEnd w:id="5"/>
            <w:bookmarkEnd w:id="6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7E1BF" w14:textId="2C7FDA49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4C0B72" w14:textId="3142D2C8" w:rsidR="00D36520" w:rsidRPr="00D36520" w:rsidRDefault="0017275F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17275F">
              <w:rPr>
                <w:rFonts w:ascii="Segoe Print" w:hAnsi="Segoe Print"/>
                <w:b/>
                <w:color w:val="1F497D" w:themeColor="text2"/>
              </w:rPr>
              <w:t>200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17275F">
              <w:rPr>
                <w:rFonts w:ascii="Segoe Print" w:hAnsi="Segoe Print"/>
                <w:b/>
                <w:color w:val="1F497D" w:themeColor="text2"/>
              </w:rPr>
              <w:t xml:space="preserve">34 </w:t>
            </w:r>
            <w:proofErr w:type="spellStart"/>
            <w:r w:rsidRPr="0017275F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0B5FCA97" w14:textId="710FDE1D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500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6096" w:type="dxa"/>
            <w:gridSpan w:val="2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4EBC2D7" w14:textId="505143C7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164.22 MiB</w:t>
            </w:r>
          </w:p>
        </w:tc>
      </w:tr>
      <w:tr w:rsidR="00D36520" w14:paraId="59984E63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ADD8A6D" w14:textId="59230190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Mo.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1464FF" w14:textId="3270E4C2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120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9E0AB2">
              <w:rPr>
                <w:rFonts w:ascii="Segoe Print" w:hAnsi="Segoe Print"/>
                <w:b/>
                <w:color w:val="1F497D" w:themeColor="text2"/>
              </w:rPr>
              <w:t>12 KiB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73459C" w14:textId="4A4AB221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422345" w14:textId="7B1A3779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200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46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625017B5" w14:textId="195D52E1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500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5AA6E85" w14:textId="4041BA85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184.34 MiB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65EB024" w14:textId="47B2A395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184.34 MiB</w:t>
            </w:r>
          </w:p>
        </w:tc>
      </w:tr>
      <w:tr w:rsidR="00D36520" w14:paraId="6B72914E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430408BA" w14:textId="5296E88D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Di.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CF9C78" w14:textId="54950116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120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9E0AB2">
              <w:rPr>
                <w:rFonts w:ascii="Segoe Print" w:hAnsi="Segoe Print"/>
                <w:b/>
                <w:color w:val="1F497D" w:themeColor="text2"/>
              </w:rPr>
              <w:t>12 KiB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2535B" w14:textId="52C5A252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348088" w14:textId="3DB7F09C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200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46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6833BD44" w14:textId="2169C3C9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 xml:space="preserve">500 </w:t>
            </w:r>
            <w:proofErr w:type="spellStart"/>
            <w:r w:rsidRPr="00F35661">
              <w:rPr>
                <w:rFonts w:ascii="Segoe Print" w:hAnsi="Segoe Print"/>
                <w:b/>
                <w:color w:val="1F497D" w:themeColor="text2"/>
              </w:rPr>
              <w:t>KiB</w:t>
            </w:r>
            <w:proofErr w:type="spellEnd"/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3F0CE12" w14:textId="3FA4EFCA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184.46 MiB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1E3F62" w14:textId="452A6E11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184.46 Mi</w:t>
            </w:r>
            <w:r>
              <w:rPr>
                <w:rFonts w:ascii="Segoe Print" w:hAnsi="Segoe Print"/>
                <w:b/>
                <w:color w:val="1F497D" w:themeColor="text2"/>
              </w:rPr>
              <w:t>B</w:t>
            </w:r>
          </w:p>
        </w:tc>
      </w:tr>
      <w:tr w:rsidR="00D36520" w14:paraId="377F5434" w14:textId="77777777" w:rsidTr="00D36520">
        <w:trPr>
          <w:trHeight w:val="624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253D3D19" w14:textId="796DD057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>
              <w:rPr>
                <w:rFonts w:ascii="Segoe Print" w:hAnsi="Segoe Print"/>
                <w:b/>
                <w:color w:val="1F497D" w:themeColor="text2"/>
              </w:rPr>
              <w:t>Mi.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5DA0F4" w14:textId="787F52DD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120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9E0AB2">
              <w:rPr>
                <w:rFonts w:ascii="Segoe Print" w:hAnsi="Segoe Print"/>
                <w:b/>
                <w:color w:val="1F497D" w:themeColor="text2"/>
              </w:rPr>
              <w:t>12 KiB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F4854F" w14:textId="15674640" w:rsidR="00D36520" w:rsidRPr="00D36520" w:rsidRDefault="009E0AB2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9E0AB2">
              <w:rPr>
                <w:rFonts w:ascii="Segoe Print" w:hAnsi="Segoe Print"/>
                <w:b/>
                <w:color w:val="1F497D" w:themeColor="text2"/>
              </w:rPr>
              <w:t>64 MiB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AB0B47" w14:textId="6A36F469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200</w:t>
            </w:r>
            <w:r>
              <w:rPr>
                <w:rFonts w:ascii="Segoe Print" w:hAnsi="Segoe Print"/>
                <w:b/>
                <w:color w:val="1F497D" w:themeColor="text2"/>
              </w:rPr>
              <w:t>,</w:t>
            </w:r>
            <w:r w:rsidRPr="00F35661">
              <w:rPr>
                <w:rFonts w:ascii="Segoe Print" w:hAnsi="Segoe Print"/>
                <w:b/>
                <w:color w:val="1F497D" w:themeColor="text2"/>
              </w:rPr>
              <w:t>46 KiB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double" w:sz="4" w:space="0" w:color="BFBFBF" w:themeColor="background1" w:themeShade="BF"/>
            </w:tcBorders>
            <w:vAlign w:val="center"/>
          </w:tcPr>
          <w:p w14:paraId="6EDC8BFD" w14:textId="23DEA23B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500 KiB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doub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DF36A04" w14:textId="428B9B27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184.46 MiB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36CDBB" w14:textId="02EB4822" w:rsidR="00D36520" w:rsidRPr="00D36520" w:rsidRDefault="00F35661" w:rsidP="00D36520">
            <w:pPr>
              <w:spacing w:after="0"/>
              <w:jc w:val="center"/>
              <w:rPr>
                <w:rFonts w:ascii="Segoe Print" w:hAnsi="Segoe Print"/>
                <w:b/>
                <w:color w:val="1F497D" w:themeColor="text2"/>
              </w:rPr>
            </w:pPr>
            <w:r w:rsidRPr="00F35661">
              <w:rPr>
                <w:rFonts w:ascii="Segoe Print" w:hAnsi="Segoe Print"/>
                <w:b/>
                <w:color w:val="1F497D" w:themeColor="text2"/>
              </w:rPr>
              <w:t>184.46 MiB</w:t>
            </w:r>
          </w:p>
        </w:tc>
      </w:tr>
      <w:bookmarkEnd w:id="0"/>
    </w:tbl>
    <w:p w14:paraId="746487E2" w14:textId="77777777" w:rsidR="00D36520" w:rsidRPr="00D36520" w:rsidRDefault="00D36520" w:rsidP="00D36520"/>
    <w:sectPr w:rsidR="00D36520" w:rsidRPr="00D36520" w:rsidSect="00D36520">
      <w:headerReference w:type="default" r:id="rId8"/>
      <w:footerReference w:type="default" r:id="rId9"/>
      <w:type w:val="continuous"/>
      <w:pgSz w:w="16838" w:h="11906" w:orient="landscape"/>
      <w:pgMar w:top="39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EED9" w14:textId="77777777" w:rsidR="00807338" w:rsidRDefault="00807338" w:rsidP="00AB44B1">
      <w:pPr>
        <w:spacing w:after="0" w:line="240" w:lineRule="auto"/>
      </w:pPr>
      <w:r>
        <w:separator/>
      </w:r>
    </w:p>
  </w:endnote>
  <w:endnote w:type="continuationSeparator" w:id="0">
    <w:p w14:paraId="5450A374" w14:textId="77777777" w:rsidR="00807338" w:rsidRDefault="00807338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4069" w14:textId="77777777" w:rsidR="00D36520" w:rsidRPr="00D36520" w:rsidRDefault="00D36520" w:rsidP="00D36520">
    <w:pPr>
      <w:pStyle w:val="Fuzeile"/>
      <w:tabs>
        <w:tab w:val="center" w:pos="3261"/>
        <w:tab w:val="right" w:pos="13892"/>
      </w:tabs>
      <w:rPr>
        <w:rFonts w:cs="Arial"/>
      </w:rPr>
    </w:pPr>
    <w:r w:rsidRPr="00D36520">
      <w:rPr>
        <w:rFonts w:cs="Arial"/>
      </w:rPr>
      <w:t xml:space="preserve">    </w:t>
    </w:r>
  </w:p>
  <w:p w14:paraId="3D6C6D2C" w14:textId="5D059AFE" w:rsidR="00406642" w:rsidRPr="00C85FE6" w:rsidRDefault="00D36520" w:rsidP="00D36520">
    <w:pPr>
      <w:pStyle w:val="Fuzeile"/>
      <w:tabs>
        <w:tab w:val="clear" w:pos="2014"/>
        <w:tab w:val="clear" w:pos="8647"/>
        <w:tab w:val="center" w:pos="3261"/>
        <w:tab w:val="right" w:pos="13892"/>
      </w:tabs>
      <w:rPr>
        <w:rFonts w:cs="Arial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4BDC39F9" wp14:editId="5AA8D208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198E6F2D" wp14:editId="084BC4E7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5DCD8432" wp14:editId="3055476F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/>
      </w:rPr>
      <w:t xml:space="preserve"> </w:t>
    </w:r>
    <w:r w:rsidRPr="00D36520">
      <w:rPr>
        <w:rFonts w:cs="Arial"/>
      </w:rPr>
      <w:t>| CC-BY-SA 4.0 | Stuckenbröker | Version 11/08/22-0029</w:t>
    </w:r>
    <w:r w:rsidR="00807338">
      <w:object w:dxaOrig="1440" w:dyaOrig="1440" w14:anchorId="0D4C90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.1pt;margin-top:-16.9pt;width:728.15pt;height:23.15pt;z-index:-251655680;mso-wrap-edited:f;mso-width-percent:0;mso-height-percent:0;mso-position-horizontal-relative:text;mso-position-vertical-relative:text;mso-width-percent:0;mso-height-percent:0">
          <v:imagedata r:id="rId4" o:title=""/>
        </v:shape>
        <o:OLEObject Type="Embed" ProgID="Visio.Drawing.15" ShapeID="_x0000_s1027" DrawAspect="Content" ObjectID="_1758617975" r:id="rId5"/>
      </w:object>
    </w:r>
    <w:r w:rsidR="00807338">
      <w:rPr>
        <w:rFonts w:cs="Arial"/>
        <w:lang w:eastAsia="de-DE"/>
      </w:rPr>
      <w:object w:dxaOrig="1440" w:dyaOrig="1440" w14:anchorId="4D617AA4">
        <v:shape id="_x0000_s1026" type="#_x0000_t75" alt="" style="position:absolute;margin-left:349.5pt;margin-top:537.45pt;width:336pt;height:15.05pt;z-index:-251657728;mso-wrap-edited:f;mso-width-percent:0;mso-height-percent:0;mso-position-horizontal-relative:page;mso-position-vertical-relative:page;mso-width-percent:0;mso-height-percent:0">
          <v:imagedata r:id="rId6" o:title=""/>
          <w10:wrap anchorx="page" anchory="page"/>
        </v:shape>
        <o:OLEObject Type="Embed" ProgID="Visio.Drawing.11" ShapeID="_x0000_s1026" DrawAspect="Content" ObjectID="_1758617974" r:id="rId7"/>
      </w:object>
    </w:r>
    <w:r w:rsidR="00807338">
      <w:rPr>
        <w:rFonts w:cs="Arial"/>
      </w:rPr>
      <w:object w:dxaOrig="1440" w:dyaOrig="1440" w14:anchorId="2FAAC08B">
        <v:shape id="_x0000_s1025" type="#_x0000_t75" alt="" style="position:absolute;margin-left:67.3pt;margin-top:781.3pt;width:460.5pt;height:21.45pt;z-index:-251658752;mso-wrap-edited:f;mso-width-percent:0;mso-height-percent:0;mso-position-horizontal-relative:page;mso-position-vertical-relative:page;mso-width-percent:0;mso-height-percent:0">
          <v:imagedata r:id="rId8" o:title=""/>
          <w10:wrap anchorx="page" anchory="page"/>
        </v:shape>
        <o:OLEObject Type="Embed" ProgID="Visio.Drawing.11" ShapeID="_x0000_s1025" DrawAspect="Content" ObjectID="_1758617973" r:id="rId9"/>
      </w:object>
    </w:r>
    <w:r w:rsidR="00504B6C">
      <w:tab/>
    </w:r>
    <w:r w:rsidR="00504B6C">
      <w:rPr>
        <w:rFonts w:cs="Arial"/>
      </w:rPr>
      <w:fldChar w:fldCharType="begin"/>
    </w:r>
    <w:r w:rsidR="00504B6C">
      <w:rPr>
        <w:rFonts w:cs="Arial"/>
      </w:rPr>
      <w:instrText xml:space="preserve"> FILENAME   \* MERGEFORMAT </w:instrText>
    </w:r>
    <w:r w:rsidR="00504B6C">
      <w:rPr>
        <w:rFonts w:cs="Arial"/>
      </w:rPr>
      <w:fldChar w:fldCharType="separate"/>
    </w:r>
    <w:r>
      <w:rPr>
        <w:rFonts w:cs="Arial"/>
      </w:rPr>
      <w:t>Dokument1</w:t>
    </w:r>
    <w:r w:rsidR="00504B6C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3CE9" w14:textId="77777777" w:rsidR="00807338" w:rsidRDefault="00807338" w:rsidP="00AB44B1">
      <w:pPr>
        <w:spacing w:after="0" w:line="240" w:lineRule="auto"/>
      </w:pPr>
      <w:r>
        <w:separator/>
      </w:r>
    </w:p>
  </w:footnote>
  <w:footnote w:type="continuationSeparator" w:id="0">
    <w:p w14:paraId="740E1B8F" w14:textId="77777777" w:rsidR="00807338" w:rsidRDefault="00807338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4598" w:type="dxa"/>
      <w:jc w:val="center"/>
      <w:tblLayout w:type="fixed"/>
      <w:tblLook w:val="04A0" w:firstRow="1" w:lastRow="0" w:firstColumn="1" w:lastColumn="0" w:noHBand="0" w:noVBand="1"/>
    </w:tblPr>
    <w:tblGrid>
      <w:gridCol w:w="5244"/>
      <w:gridCol w:w="3260"/>
      <w:gridCol w:w="3260"/>
      <w:gridCol w:w="1417"/>
      <w:gridCol w:w="1417"/>
    </w:tblGrid>
    <w:tr w:rsidR="00D36520" w:rsidRPr="00C85FE6" w14:paraId="59EE81A3" w14:textId="77777777" w:rsidTr="0075329C">
      <w:trPr>
        <w:trHeight w:val="794"/>
        <w:jc w:val="center"/>
      </w:trPr>
      <w:tc>
        <w:tcPr>
          <w:tcW w:w="5244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14:paraId="660E2686" w14:textId="77777777" w:rsidR="00D36520" w:rsidRPr="00D21C04" w:rsidRDefault="00D36520" w:rsidP="00D36520">
          <w:pPr>
            <w:pStyle w:val="Kopfzeileberschrift"/>
          </w:pPr>
          <w:r>
            <w:t>ITS</w:t>
          </w:r>
        </w:p>
        <w:p w14:paraId="04619E7C" w14:textId="47E8E01C" w:rsidR="00D36520" w:rsidRPr="00C85FE6" w:rsidRDefault="00D36520" w:rsidP="00D36520">
          <w:pPr>
            <w:pStyle w:val="KopfzeileUntertitel"/>
            <w:rPr>
              <w:sz w:val="15"/>
              <w:szCs w:val="15"/>
            </w:rPr>
          </w:pPr>
          <w:r>
            <w:t xml:space="preserve">LS2: </w:t>
          </w:r>
          <w:r w:rsidRPr="004D3CD0">
            <w:t xml:space="preserve">Datensicherung des Online-Shops der </w:t>
          </w:r>
          <w:proofErr w:type="spellStart"/>
          <w:r w:rsidRPr="004D3CD0">
            <w:t>AirEye</w:t>
          </w:r>
          <w:proofErr w:type="spellEnd"/>
          <w:r w:rsidRPr="004D3CD0">
            <w:t xml:space="preserve"> GmbH</w:t>
          </w:r>
        </w:p>
      </w:tc>
      <w:tc>
        <w:tcPr>
          <w:tcW w:w="652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14:paraId="7BA03C5C" w14:textId="77777777" w:rsidR="00D36520" w:rsidRDefault="00D36520" w:rsidP="00D36520">
          <w:pPr>
            <w:pStyle w:val="Kopfzeileberschrift"/>
          </w:pPr>
          <w:r>
            <w:t>Backup-Strategien</w:t>
          </w:r>
        </w:p>
        <w:p w14:paraId="00FCFF63" w14:textId="4D38A283" w:rsidR="00D36520" w:rsidRPr="00C85FE6" w:rsidRDefault="00D36520" w:rsidP="00D36520">
          <w:pPr>
            <w:pStyle w:val="KopfzeileUntertitel"/>
            <w:rPr>
              <w:sz w:val="15"/>
              <w:szCs w:val="15"/>
            </w:rPr>
          </w:pPr>
          <w:r>
            <w:t>Datensicherung konkret</w:t>
          </w:r>
        </w:p>
      </w:tc>
      <w:tc>
        <w:tcPr>
          <w:tcW w:w="28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  <w:vAlign w:val="center"/>
        </w:tcPr>
        <w:p w14:paraId="04DE2999" w14:textId="77777777" w:rsidR="00D36520" w:rsidRPr="00C85FE6" w:rsidRDefault="00807338" w:rsidP="00D36520">
          <w:pPr>
            <w:pStyle w:val="Kopfzeile"/>
            <w:jc w:val="center"/>
            <w:rPr>
              <w:rFonts w:ascii="Arial" w:hAnsi="Arial" w:cs="Arial"/>
              <w:sz w:val="15"/>
              <w:szCs w:val="15"/>
            </w:rPr>
          </w:pPr>
          <w:r w:rsidRPr="00C85FE6">
            <w:rPr>
              <w:rFonts w:ascii="Arial" w:hAnsi="Arial" w:cs="Arial"/>
              <w:noProof/>
            </w:rPr>
            <w:object w:dxaOrig="5760" w:dyaOrig="1720" w14:anchorId="20D102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" style="width:126.4pt;height:37.75pt;mso-width-percent:0;mso-height-percent:0;mso-width-percent:0;mso-height-percent:0">
                <v:imagedata r:id="rId1" o:title=""/>
              </v:shape>
              <o:OLEObject Type="Embed" ProgID="Visio.Drawing.11" ShapeID="_x0000_i1028" DrawAspect="Content" ObjectID="_1758617972" r:id="rId2"/>
            </w:object>
          </w:r>
        </w:p>
      </w:tc>
    </w:tr>
    <w:tr w:rsidR="004410B5" w:rsidRPr="00C85FE6" w14:paraId="72334D9E" w14:textId="77777777" w:rsidTr="0075329C">
      <w:trPr>
        <w:trHeight w:val="227"/>
        <w:jc w:val="center"/>
      </w:trPr>
      <w:tc>
        <w:tcPr>
          <w:tcW w:w="5244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2DF03240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326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2C48847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3260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8AD137C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417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2D17A74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417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9537819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14:paraId="0FDAE1D3" w14:textId="77777777" w:rsidTr="0075329C">
      <w:trPr>
        <w:jc w:val="center"/>
      </w:trPr>
      <w:tc>
        <w:tcPr>
          <w:tcW w:w="524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358DE0" w14:textId="77777777" w:rsidR="0021676E" w:rsidRPr="00C85FE6" w:rsidRDefault="0021676E" w:rsidP="00D21C04">
          <w:pPr>
            <w:pStyle w:val="KopfzeileInfos"/>
          </w:pPr>
          <w:r w:rsidRPr="00C85FE6">
            <w:t>Name:</w:t>
          </w:r>
        </w:p>
      </w:tc>
      <w:tc>
        <w:tcPr>
          <w:tcW w:w="326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2909E5E" w14:textId="77777777"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</w:p>
      </w:tc>
      <w:tc>
        <w:tcPr>
          <w:tcW w:w="326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1186DBD" w14:textId="77777777" w:rsidR="0021676E" w:rsidRPr="00C85FE6" w:rsidRDefault="0021676E" w:rsidP="00D21C04">
          <w:pPr>
            <w:pStyle w:val="KopfzeileInfos"/>
          </w:pPr>
          <w:r w:rsidRPr="00C85FE6">
            <w:t>Klasse:</w:t>
          </w:r>
        </w:p>
      </w:tc>
      <w:tc>
        <w:tcPr>
          <w:tcW w:w="141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136D397" w14:textId="77777777"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517D91">
            <w:rPr>
              <w:noProof/>
            </w:rPr>
            <w:t>1</w:t>
          </w:r>
          <w:r w:rsidR="00EC4925" w:rsidRPr="00C85FE6">
            <w:fldChar w:fldCharType="end"/>
          </w:r>
          <w:r w:rsidR="008C60E0" w:rsidRPr="00C85FE6">
            <w:t>/</w:t>
          </w:r>
          <w:fldSimple w:instr=" NUMPAGES   \* MERGEFORMAT ">
            <w:r w:rsidR="00517D91">
              <w:rPr>
                <w:noProof/>
              </w:rPr>
              <w:t>1</w:t>
            </w:r>
          </w:fldSimple>
        </w:p>
      </w:tc>
      <w:tc>
        <w:tcPr>
          <w:tcW w:w="1417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F5FF8DC" w14:textId="77777777"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14:paraId="5B1608B8" w14:textId="77777777" w:rsidR="0075329C" w:rsidRPr="00122A93" w:rsidRDefault="0075329C" w:rsidP="00122A93">
    <w:pPr>
      <w:pStyle w:val="KopfzeileInfos"/>
      <w:rPr>
        <w:sz w:val="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812530320">
    <w:abstractNumId w:val="2"/>
  </w:num>
  <w:num w:numId="2" w16cid:durableId="107167521">
    <w:abstractNumId w:val="1"/>
  </w:num>
  <w:num w:numId="3" w16cid:durableId="79386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20"/>
    <w:rsid w:val="00004904"/>
    <w:rsid w:val="000129F7"/>
    <w:rsid w:val="0007299C"/>
    <w:rsid w:val="000927B5"/>
    <w:rsid w:val="000D1650"/>
    <w:rsid w:val="000F4703"/>
    <w:rsid w:val="0012014E"/>
    <w:rsid w:val="001227AC"/>
    <w:rsid w:val="00122A93"/>
    <w:rsid w:val="00126AA9"/>
    <w:rsid w:val="00135C8C"/>
    <w:rsid w:val="00136E44"/>
    <w:rsid w:val="001525A8"/>
    <w:rsid w:val="001562AF"/>
    <w:rsid w:val="0017275F"/>
    <w:rsid w:val="00177CDA"/>
    <w:rsid w:val="00191848"/>
    <w:rsid w:val="001A4D16"/>
    <w:rsid w:val="001F1F16"/>
    <w:rsid w:val="001F7398"/>
    <w:rsid w:val="00211610"/>
    <w:rsid w:val="0021676E"/>
    <w:rsid w:val="00242806"/>
    <w:rsid w:val="00272958"/>
    <w:rsid w:val="00286C51"/>
    <w:rsid w:val="00287A53"/>
    <w:rsid w:val="00290DF9"/>
    <w:rsid w:val="0029208C"/>
    <w:rsid w:val="00292CCB"/>
    <w:rsid w:val="00295599"/>
    <w:rsid w:val="002A4DDA"/>
    <w:rsid w:val="002C5BCE"/>
    <w:rsid w:val="002F440D"/>
    <w:rsid w:val="00337F18"/>
    <w:rsid w:val="00346705"/>
    <w:rsid w:val="0037169D"/>
    <w:rsid w:val="003760C3"/>
    <w:rsid w:val="0039103E"/>
    <w:rsid w:val="003D0987"/>
    <w:rsid w:val="003D6C8E"/>
    <w:rsid w:val="003E009F"/>
    <w:rsid w:val="003E0291"/>
    <w:rsid w:val="003E5795"/>
    <w:rsid w:val="00405506"/>
    <w:rsid w:val="00406642"/>
    <w:rsid w:val="00417990"/>
    <w:rsid w:val="004410B5"/>
    <w:rsid w:val="004470BA"/>
    <w:rsid w:val="00482A9E"/>
    <w:rsid w:val="00491A88"/>
    <w:rsid w:val="004B21BB"/>
    <w:rsid w:val="004E5327"/>
    <w:rsid w:val="005040CB"/>
    <w:rsid w:val="00504B6C"/>
    <w:rsid w:val="005055B3"/>
    <w:rsid w:val="005143CD"/>
    <w:rsid w:val="00517D91"/>
    <w:rsid w:val="00521D7D"/>
    <w:rsid w:val="00533DCA"/>
    <w:rsid w:val="00544658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C4E50"/>
    <w:rsid w:val="005C5DAE"/>
    <w:rsid w:val="005D155E"/>
    <w:rsid w:val="005F65AA"/>
    <w:rsid w:val="00636170"/>
    <w:rsid w:val="006407D6"/>
    <w:rsid w:val="00650DBD"/>
    <w:rsid w:val="0065296E"/>
    <w:rsid w:val="00677D1E"/>
    <w:rsid w:val="00692464"/>
    <w:rsid w:val="00693A01"/>
    <w:rsid w:val="0069749B"/>
    <w:rsid w:val="006A3245"/>
    <w:rsid w:val="006B68A9"/>
    <w:rsid w:val="006C0630"/>
    <w:rsid w:val="006C3051"/>
    <w:rsid w:val="006C6949"/>
    <w:rsid w:val="006D628D"/>
    <w:rsid w:val="006E606E"/>
    <w:rsid w:val="006F47AF"/>
    <w:rsid w:val="006F65BE"/>
    <w:rsid w:val="00716B9F"/>
    <w:rsid w:val="00724280"/>
    <w:rsid w:val="00724833"/>
    <w:rsid w:val="00725861"/>
    <w:rsid w:val="007310E8"/>
    <w:rsid w:val="00733B0E"/>
    <w:rsid w:val="007364D8"/>
    <w:rsid w:val="0073728B"/>
    <w:rsid w:val="0075329C"/>
    <w:rsid w:val="00760EEB"/>
    <w:rsid w:val="007727DA"/>
    <w:rsid w:val="00783868"/>
    <w:rsid w:val="007C4BC1"/>
    <w:rsid w:val="007C56DA"/>
    <w:rsid w:val="007C5718"/>
    <w:rsid w:val="007D123D"/>
    <w:rsid w:val="007D3C1E"/>
    <w:rsid w:val="007D3E4D"/>
    <w:rsid w:val="007F080C"/>
    <w:rsid w:val="00804801"/>
    <w:rsid w:val="00807338"/>
    <w:rsid w:val="0082575D"/>
    <w:rsid w:val="00834F1B"/>
    <w:rsid w:val="00847343"/>
    <w:rsid w:val="00857CAC"/>
    <w:rsid w:val="00862504"/>
    <w:rsid w:val="00870D2D"/>
    <w:rsid w:val="00874BD9"/>
    <w:rsid w:val="008B3966"/>
    <w:rsid w:val="008C60E0"/>
    <w:rsid w:val="008D086B"/>
    <w:rsid w:val="008D6074"/>
    <w:rsid w:val="008E7D4D"/>
    <w:rsid w:val="00905B15"/>
    <w:rsid w:val="0090693D"/>
    <w:rsid w:val="009259E3"/>
    <w:rsid w:val="00926963"/>
    <w:rsid w:val="0093688F"/>
    <w:rsid w:val="00942238"/>
    <w:rsid w:val="00950178"/>
    <w:rsid w:val="0097122B"/>
    <w:rsid w:val="0097164B"/>
    <w:rsid w:val="00982214"/>
    <w:rsid w:val="009A1985"/>
    <w:rsid w:val="009A1B6A"/>
    <w:rsid w:val="009C2F21"/>
    <w:rsid w:val="009C33AA"/>
    <w:rsid w:val="009E0AB2"/>
    <w:rsid w:val="009F0FE1"/>
    <w:rsid w:val="00A16DE4"/>
    <w:rsid w:val="00A17372"/>
    <w:rsid w:val="00A548CC"/>
    <w:rsid w:val="00A73183"/>
    <w:rsid w:val="00A81A39"/>
    <w:rsid w:val="00A85892"/>
    <w:rsid w:val="00A9520A"/>
    <w:rsid w:val="00AB44B1"/>
    <w:rsid w:val="00AC07CA"/>
    <w:rsid w:val="00AD0A98"/>
    <w:rsid w:val="00AD0E1A"/>
    <w:rsid w:val="00AD6D38"/>
    <w:rsid w:val="00B04B66"/>
    <w:rsid w:val="00B11428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554E1"/>
    <w:rsid w:val="00C67A3C"/>
    <w:rsid w:val="00C83AC2"/>
    <w:rsid w:val="00C85FE6"/>
    <w:rsid w:val="00C932B6"/>
    <w:rsid w:val="00C957AE"/>
    <w:rsid w:val="00CA3C61"/>
    <w:rsid w:val="00CC5B4B"/>
    <w:rsid w:val="00CC5BD8"/>
    <w:rsid w:val="00CE0D23"/>
    <w:rsid w:val="00CF2835"/>
    <w:rsid w:val="00CF2DDF"/>
    <w:rsid w:val="00D21C04"/>
    <w:rsid w:val="00D36520"/>
    <w:rsid w:val="00D41785"/>
    <w:rsid w:val="00D60644"/>
    <w:rsid w:val="00D63D50"/>
    <w:rsid w:val="00D652C7"/>
    <w:rsid w:val="00D70AAD"/>
    <w:rsid w:val="00D81292"/>
    <w:rsid w:val="00D812F8"/>
    <w:rsid w:val="00D96CA5"/>
    <w:rsid w:val="00DB55CB"/>
    <w:rsid w:val="00DD23F3"/>
    <w:rsid w:val="00DD3F16"/>
    <w:rsid w:val="00DE10EC"/>
    <w:rsid w:val="00DE1AE1"/>
    <w:rsid w:val="00DF4DCF"/>
    <w:rsid w:val="00E13698"/>
    <w:rsid w:val="00E42F58"/>
    <w:rsid w:val="00E655C6"/>
    <w:rsid w:val="00E71397"/>
    <w:rsid w:val="00E715B4"/>
    <w:rsid w:val="00E76AB2"/>
    <w:rsid w:val="00E803AD"/>
    <w:rsid w:val="00E833D7"/>
    <w:rsid w:val="00E94DC4"/>
    <w:rsid w:val="00EA499B"/>
    <w:rsid w:val="00EB0639"/>
    <w:rsid w:val="00EC4925"/>
    <w:rsid w:val="00ED1C9A"/>
    <w:rsid w:val="00EE0546"/>
    <w:rsid w:val="00EE328E"/>
    <w:rsid w:val="00F073A1"/>
    <w:rsid w:val="00F07773"/>
    <w:rsid w:val="00F20AEE"/>
    <w:rsid w:val="00F257C1"/>
    <w:rsid w:val="00F35661"/>
    <w:rsid w:val="00F412E3"/>
    <w:rsid w:val="00F42994"/>
    <w:rsid w:val="00F66EC8"/>
    <w:rsid w:val="00FB72C7"/>
    <w:rsid w:val="00FB73FC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FB5D5"/>
  <w15:docId w15:val="{B832760D-BCC6-4EC1-B085-FA6CE9D3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3" Type="http://schemas.openxmlformats.org/officeDocument/2006/relationships/image" Target="media/image4.wmf"/><Relationship Id="rId7" Type="http://schemas.openxmlformats.org/officeDocument/2006/relationships/oleObject" Target="embeddings/Microsoft_Visio_2003-2010_Drawing1.vsd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6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5.emf"/><Relationship Id="rId9" Type="http://schemas.openxmlformats.org/officeDocument/2006/relationships/oleObject" Target="embeddings/Microsoft_Visio_2003-2010_Drawing2.vsd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loud\HiDrive\Sonstiges\Word\Vorlagen\Unterricht\Arbeitsblatt%20A4%20quer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780F2-5F7C-4E9A-A9D1-B9BAD29F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C:\Cloud\HiDrive\Sonstiges\Word\Vorlagen\Unterricht\Arbeitsblatt A4 quer.dotx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Stuckenbröker</dc:creator>
  <cp:lastModifiedBy>ITA 12 - Aps, Fabian</cp:lastModifiedBy>
  <cp:revision>7</cp:revision>
  <cp:lastPrinted>2015-01-13T15:42:00Z</cp:lastPrinted>
  <dcterms:created xsi:type="dcterms:W3CDTF">2022-08-11T05:39:00Z</dcterms:created>
  <dcterms:modified xsi:type="dcterms:W3CDTF">2023-10-12T10:13:00Z</dcterms:modified>
</cp:coreProperties>
</file>