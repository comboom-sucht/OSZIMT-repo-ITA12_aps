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EF72" w14:textId="77777777" w:rsidR="00A513BD" w:rsidRPr="00553BF5" w:rsidRDefault="00A513BD" w:rsidP="00B71FE8">
      <w:pPr>
        <w:jc w:val="center"/>
        <w:rPr>
          <w:rFonts w:ascii="Arial" w:hAnsi="Arial" w:cs="Arial"/>
          <w:b/>
        </w:rPr>
      </w:pPr>
    </w:p>
    <w:p w14:paraId="47A3B66A" w14:textId="77777777" w:rsidR="00A513BD" w:rsidRPr="00553BF5" w:rsidRDefault="00A513BD" w:rsidP="00B71FE8">
      <w:pPr>
        <w:jc w:val="center"/>
        <w:rPr>
          <w:rFonts w:ascii="Arial" w:hAnsi="Arial" w:cs="Arial"/>
          <w:b/>
        </w:rPr>
      </w:pPr>
    </w:p>
    <w:p w14:paraId="6E99DDB7" w14:textId="77777777" w:rsidR="00A513BD" w:rsidRPr="00751543" w:rsidRDefault="00A513BD" w:rsidP="00B71FE8">
      <w:pPr>
        <w:jc w:val="center"/>
        <w:rPr>
          <w:rFonts w:ascii="Arial" w:hAnsi="Arial" w:cs="Arial"/>
          <w:b/>
          <w:sz w:val="48"/>
          <w:szCs w:val="48"/>
        </w:rPr>
      </w:pPr>
    </w:p>
    <w:p w14:paraId="1FDBB430" w14:textId="77777777" w:rsidR="00B71FE8" w:rsidRPr="00751543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751543">
        <w:rPr>
          <w:rFonts w:ascii="Arial" w:hAnsi="Arial" w:cs="Arial"/>
          <w:b/>
          <w:sz w:val="48"/>
          <w:szCs w:val="48"/>
        </w:rPr>
        <w:t>Wochenberichte</w:t>
      </w:r>
    </w:p>
    <w:p w14:paraId="4A9C4EE8" w14:textId="77777777" w:rsidR="00B71FE8" w:rsidRPr="00751543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751543">
        <w:rPr>
          <w:rFonts w:ascii="Arial" w:hAnsi="Arial" w:cs="Arial"/>
          <w:b/>
          <w:sz w:val="48"/>
          <w:szCs w:val="48"/>
        </w:rPr>
        <w:t>zum</w:t>
      </w:r>
    </w:p>
    <w:p w14:paraId="698C0055" w14:textId="77777777" w:rsidR="00E00FBA" w:rsidRPr="00751543" w:rsidRDefault="00B71FE8" w:rsidP="00B71FE8">
      <w:pPr>
        <w:jc w:val="center"/>
        <w:rPr>
          <w:rFonts w:ascii="Arial" w:hAnsi="Arial" w:cs="Arial"/>
          <w:sz w:val="48"/>
          <w:szCs w:val="48"/>
        </w:rPr>
      </w:pPr>
      <w:r w:rsidRPr="00751543">
        <w:rPr>
          <w:rFonts w:ascii="Arial" w:hAnsi="Arial" w:cs="Arial"/>
          <w:b/>
          <w:sz w:val="48"/>
          <w:szCs w:val="48"/>
        </w:rPr>
        <w:t>Betriebspraktikum</w:t>
      </w:r>
    </w:p>
    <w:p w14:paraId="3AF5A5DB" w14:textId="77777777" w:rsidR="00A513BD" w:rsidRDefault="00A513BD" w:rsidP="007052BF">
      <w:pPr>
        <w:rPr>
          <w:rFonts w:ascii="Arial" w:hAnsi="Arial" w:cs="Arial"/>
        </w:rPr>
      </w:pPr>
    </w:p>
    <w:p w14:paraId="7CE88863" w14:textId="77777777" w:rsidR="00751543" w:rsidRPr="00751543" w:rsidRDefault="00751543" w:rsidP="00751543">
      <w:pPr>
        <w:pStyle w:val="KeinLeerraum"/>
        <w:rPr>
          <w:rFonts w:ascii="Arial" w:hAnsi="Arial" w:cs="Arial"/>
        </w:rPr>
      </w:pPr>
    </w:p>
    <w:p w14:paraId="7FC54941" w14:textId="77777777" w:rsidR="00A513BD" w:rsidRPr="00553BF5" w:rsidRDefault="00A513BD" w:rsidP="007052BF">
      <w:pPr>
        <w:rPr>
          <w:rFonts w:ascii="Arial" w:hAnsi="Arial" w:cs="Arial"/>
        </w:rPr>
      </w:pPr>
    </w:p>
    <w:p w14:paraId="4E98363A" w14:textId="77777777" w:rsidR="00B71FE8" w:rsidRPr="00553BF5" w:rsidRDefault="00B71FE8" w:rsidP="007052BF">
      <w:pPr>
        <w:rPr>
          <w:rFonts w:ascii="Arial" w:hAnsi="Arial" w:cs="Arial"/>
        </w:rPr>
      </w:pPr>
    </w:p>
    <w:p w14:paraId="40653366" w14:textId="77777777" w:rsidR="00466E85" w:rsidRPr="00553BF5" w:rsidRDefault="00466E85" w:rsidP="007052BF">
      <w:pPr>
        <w:rPr>
          <w:rFonts w:ascii="Arial" w:hAnsi="Arial" w:cs="Arial"/>
        </w:rPr>
      </w:pPr>
    </w:p>
    <w:p w14:paraId="0571B237" w14:textId="77777777" w:rsidR="00466E85" w:rsidRPr="00553BF5" w:rsidRDefault="00466E85" w:rsidP="007052BF">
      <w:pPr>
        <w:rPr>
          <w:rFonts w:ascii="Arial" w:hAnsi="Arial" w:cs="Arial"/>
        </w:rPr>
      </w:pPr>
    </w:p>
    <w:p w14:paraId="75CE9981" w14:textId="77777777" w:rsidR="00466E85" w:rsidRPr="00553BF5" w:rsidRDefault="00466E85" w:rsidP="007052BF">
      <w:pPr>
        <w:rPr>
          <w:rFonts w:ascii="Arial" w:hAnsi="Arial" w:cs="Arial"/>
        </w:rPr>
      </w:pPr>
    </w:p>
    <w:p w14:paraId="11E3EC8B" w14:textId="77777777" w:rsidR="00466E85" w:rsidRPr="00553BF5" w:rsidRDefault="00466E85" w:rsidP="007052BF">
      <w:pPr>
        <w:rPr>
          <w:rFonts w:ascii="Arial" w:hAnsi="Arial" w:cs="Arial"/>
        </w:rPr>
      </w:pPr>
    </w:p>
    <w:p w14:paraId="6FF63B94" w14:textId="09351948" w:rsidR="00B71FE8" w:rsidRPr="00CC63E3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Name:</w:t>
      </w:r>
      <w:r w:rsidRPr="00CC63E3">
        <w:rPr>
          <w:rFonts w:ascii="Arial" w:hAnsi="Arial" w:cs="Arial"/>
          <w:sz w:val="22"/>
          <w:szCs w:val="22"/>
        </w:rPr>
        <w:tab/>
      </w:r>
      <w:r w:rsidR="005076D3">
        <w:rPr>
          <w:rFonts w:ascii="Arial" w:hAnsi="Arial" w:cs="Arial"/>
          <w:sz w:val="22"/>
          <w:szCs w:val="22"/>
        </w:rPr>
        <w:t>Aps, Fabian</w:t>
      </w:r>
      <w:r w:rsidR="00A513BD" w:rsidRPr="00CC63E3">
        <w:rPr>
          <w:rFonts w:ascii="Arial" w:hAnsi="Arial" w:cs="Arial"/>
          <w:sz w:val="22"/>
          <w:szCs w:val="22"/>
        </w:rPr>
        <w:t xml:space="preserve"> </w:t>
      </w:r>
    </w:p>
    <w:p w14:paraId="5458879D" w14:textId="77777777" w:rsidR="000E39DA" w:rsidRPr="00CC63E3" w:rsidRDefault="000E39DA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Ausbildungsrichtung:</w:t>
      </w:r>
      <w:r w:rsidRPr="00CC63E3">
        <w:rPr>
          <w:rFonts w:ascii="Arial" w:hAnsi="Arial" w:cs="Arial"/>
          <w:sz w:val="22"/>
          <w:szCs w:val="22"/>
        </w:rPr>
        <w:tab/>
        <w:t>IT-Assistent</w:t>
      </w:r>
    </w:p>
    <w:p w14:paraId="63576CC6" w14:textId="1DA20C6F" w:rsidR="00A513BD" w:rsidRPr="00CC63E3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Klasse:</w:t>
      </w:r>
      <w:r>
        <w:rPr>
          <w:rFonts w:ascii="Arial" w:hAnsi="Arial" w:cs="Arial"/>
          <w:sz w:val="22"/>
          <w:szCs w:val="22"/>
        </w:rPr>
        <w:tab/>
        <w:t xml:space="preserve">ITA </w:t>
      </w:r>
      <w:r w:rsidR="005076D3">
        <w:rPr>
          <w:rFonts w:ascii="Arial" w:hAnsi="Arial" w:cs="Arial"/>
          <w:sz w:val="22"/>
          <w:szCs w:val="22"/>
        </w:rPr>
        <w:t>12</w:t>
      </w:r>
    </w:p>
    <w:p w14:paraId="2BF4C07F" w14:textId="7639036E" w:rsidR="00A513BD" w:rsidRPr="00CC63E3" w:rsidRDefault="000C56D4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Klassenlehrer:</w:t>
      </w:r>
      <w:r>
        <w:rPr>
          <w:rFonts w:ascii="Arial" w:hAnsi="Arial" w:cs="Arial"/>
          <w:sz w:val="22"/>
          <w:szCs w:val="22"/>
        </w:rPr>
        <w:tab/>
      </w:r>
      <w:r w:rsidR="005076D3">
        <w:rPr>
          <w:rFonts w:ascii="Arial" w:hAnsi="Arial" w:cs="Arial"/>
          <w:sz w:val="22"/>
          <w:szCs w:val="22"/>
        </w:rPr>
        <w:t>Herr Strücker</w:t>
      </w:r>
      <w:r w:rsidR="00AF6690">
        <w:rPr>
          <w:rFonts w:ascii="Arial" w:hAnsi="Arial" w:cs="Arial"/>
          <w:sz w:val="22"/>
          <w:szCs w:val="22"/>
        </w:rPr>
        <w:t xml:space="preserve"> </w:t>
      </w:r>
    </w:p>
    <w:p w14:paraId="6789966F" w14:textId="77777777" w:rsidR="00B71FE8" w:rsidRPr="00CC63E3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Schule:</w:t>
      </w:r>
      <w:r w:rsidRPr="00CC63E3">
        <w:rPr>
          <w:rFonts w:ascii="Arial" w:hAnsi="Arial" w:cs="Arial"/>
          <w:sz w:val="22"/>
          <w:szCs w:val="22"/>
        </w:rPr>
        <w:tab/>
        <w:t>Oberstufenzentrum für Informations- und Medizintechnik</w:t>
      </w:r>
      <w:r w:rsidR="00A513BD" w:rsidRPr="00CC63E3">
        <w:rPr>
          <w:rFonts w:ascii="Arial" w:hAnsi="Arial" w:cs="Arial"/>
          <w:sz w:val="22"/>
          <w:szCs w:val="22"/>
        </w:rPr>
        <w:t xml:space="preserve"> (OSZ IMT)</w:t>
      </w:r>
      <w:r w:rsidRPr="00CC63E3">
        <w:rPr>
          <w:rFonts w:ascii="Arial" w:hAnsi="Arial" w:cs="Arial"/>
          <w:sz w:val="22"/>
          <w:szCs w:val="22"/>
        </w:rPr>
        <w:br/>
        <w:t>Haarlemer Straße 23 – 27</w:t>
      </w:r>
      <w:r w:rsidRPr="00CC63E3">
        <w:rPr>
          <w:rFonts w:ascii="Arial" w:hAnsi="Arial" w:cs="Arial"/>
          <w:sz w:val="22"/>
          <w:szCs w:val="22"/>
        </w:rPr>
        <w:br/>
        <w:t>12359 Berlin</w:t>
      </w:r>
      <w:r w:rsidR="00751543" w:rsidRPr="00CC63E3">
        <w:rPr>
          <w:rFonts w:ascii="Arial" w:hAnsi="Arial" w:cs="Arial"/>
          <w:sz w:val="22"/>
          <w:szCs w:val="22"/>
        </w:rPr>
        <w:br/>
        <w:t>http://www.oszimt.de</w:t>
      </w:r>
    </w:p>
    <w:p w14:paraId="245D1969" w14:textId="77777777" w:rsidR="00A513BD" w:rsidRPr="00CC63E3" w:rsidRDefault="00A513BD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22A49901" w14:textId="77777777" w:rsidR="00751543" w:rsidRPr="00CC63E3" w:rsidRDefault="00751543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50E53E63" w14:textId="77777777" w:rsidR="005076D3" w:rsidRPr="005076D3" w:rsidRDefault="00B71FE8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Praktikumsbetrieb:</w:t>
      </w:r>
      <w:r w:rsidRPr="00CC63E3">
        <w:rPr>
          <w:rFonts w:ascii="Arial" w:hAnsi="Arial" w:cs="Arial"/>
          <w:sz w:val="22"/>
          <w:szCs w:val="22"/>
        </w:rPr>
        <w:tab/>
      </w:r>
      <w:r w:rsidR="005076D3" w:rsidRPr="005076D3">
        <w:rPr>
          <w:rFonts w:ascii="Arial" w:hAnsi="Arial" w:cs="Arial"/>
          <w:sz w:val="22"/>
          <w:szCs w:val="22"/>
        </w:rPr>
        <w:t>KfW Bankengruppe</w:t>
      </w:r>
    </w:p>
    <w:p w14:paraId="05973F19" w14:textId="71142C0E" w:rsidR="005076D3" w:rsidRPr="005076D3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5076D3">
        <w:rPr>
          <w:rFonts w:ascii="Arial" w:hAnsi="Arial" w:cs="Arial"/>
          <w:sz w:val="22"/>
          <w:szCs w:val="22"/>
        </w:rPr>
        <w:t>Charlottenstraße 33/33a</w:t>
      </w:r>
    </w:p>
    <w:p w14:paraId="0768751E" w14:textId="77777777" w:rsidR="005076D3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5076D3">
        <w:rPr>
          <w:rFonts w:ascii="Arial" w:hAnsi="Arial" w:cs="Arial"/>
          <w:sz w:val="22"/>
          <w:szCs w:val="22"/>
        </w:rPr>
        <w:t>10117 Berlin</w:t>
      </w:r>
    </w:p>
    <w:p w14:paraId="1F8E7642" w14:textId="22E18670" w:rsidR="00B71FE8" w:rsidRPr="00CC63E3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751543" w:rsidRPr="00CC63E3">
        <w:rPr>
          <w:rFonts w:ascii="Arial" w:hAnsi="Arial" w:cs="Arial"/>
          <w:sz w:val="22"/>
          <w:szCs w:val="22"/>
        </w:rPr>
        <w:t>http</w:t>
      </w:r>
      <w:r>
        <w:rPr>
          <w:rFonts w:ascii="Arial" w:hAnsi="Arial" w:cs="Arial"/>
          <w:sz w:val="22"/>
          <w:szCs w:val="22"/>
        </w:rPr>
        <w:t>s://kfw.de</w:t>
      </w:r>
    </w:p>
    <w:p w14:paraId="375B92FA" w14:textId="01DF4004" w:rsidR="00B71FE8" w:rsidRPr="00CC63E3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CC63E3">
        <w:rPr>
          <w:rFonts w:ascii="Arial" w:hAnsi="Arial" w:cs="Arial"/>
          <w:sz w:val="22"/>
          <w:szCs w:val="22"/>
        </w:rPr>
        <w:t>Betreuer:</w:t>
      </w:r>
      <w:r w:rsidRPr="00CC63E3">
        <w:rPr>
          <w:rFonts w:ascii="Arial" w:hAnsi="Arial" w:cs="Arial"/>
          <w:sz w:val="22"/>
          <w:szCs w:val="22"/>
        </w:rPr>
        <w:tab/>
      </w:r>
      <w:r w:rsidR="00E9042D">
        <w:rPr>
          <w:rFonts w:ascii="Arial" w:hAnsi="Arial" w:cs="Arial"/>
          <w:sz w:val="22"/>
          <w:szCs w:val="22"/>
        </w:rPr>
        <w:t>Dieter</w:t>
      </w:r>
      <w:r w:rsidR="008A2CAE">
        <w:rPr>
          <w:rFonts w:ascii="Arial" w:hAnsi="Arial" w:cs="Arial"/>
          <w:sz w:val="22"/>
          <w:szCs w:val="22"/>
        </w:rPr>
        <w:t xml:space="preserve"> Erdmann</w:t>
      </w:r>
      <w:r w:rsidRPr="00CC63E3">
        <w:rPr>
          <w:rFonts w:ascii="Arial" w:hAnsi="Arial" w:cs="Arial"/>
          <w:sz w:val="22"/>
          <w:szCs w:val="22"/>
        </w:rPr>
        <w:t xml:space="preserve"> </w:t>
      </w:r>
    </w:p>
    <w:p w14:paraId="4F2241DC" w14:textId="40A970E5" w:rsidR="00B71FE8" w:rsidRPr="00CC63E3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Zeitraum:</w:t>
      </w:r>
      <w:r>
        <w:rPr>
          <w:rFonts w:ascii="Arial" w:hAnsi="Arial" w:cs="Arial"/>
          <w:sz w:val="22"/>
          <w:szCs w:val="22"/>
        </w:rPr>
        <w:tab/>
      </w:r>
      <w:r w:rsidR="005076D3">
        <w:rPr>
          <w:rFonts w:ascii="Arial" w:hAnsi="Arial" w:cs="Arial"/>
          <w:sz w:val="22"/>
          <w:szCs w:val="22"/>
        </w:rPr>
        <w:t xml:space="preserve">27.11.2023 </w:t>
      </w:r>
      <w:r w:rsidR="00075C52">
        <w:rPr>
          <w:rFonts w:ascii="Arial" w:hAnsi="Arial" w:cs="Arial"/>
          <w:sz w:val="22"/>
          <w:szCs w:val="22"/>
        </w:rPr>
        <w:t xml:space="preserve">– </w:t>
      </w:r>
      <w:r w:rsidR="005076D3">
        <w:rPr>
          <w:rFonts w:ascii="Arial" w:hAnsi="Arial" w:cs="Arial"/>
          <w:sz w:val="22"/>
          <w:szCs w:val="22"/>
        </w:rPr>
        <w:t>02.02.2024</w:t>
      </w:r>
    </w:p>
    <w:p w14:paraId="22F05137" w14:textId="77777777" w:rsidR="007052BF" w:rsidRDefault="007052BF" w:rsidP="007052BF">
      <w:pPr>
        <w:rPr>
          <w:rFonts w:ascii="Arial" w:hAnsi="Arial" w:cs="Arial"/>
        </w:rPr>
      </w:pPr>
    </w:p>
    <w:p w14:paraId="5C99AD7C" w14:textId="77777777" w:rsidR="00D343BF" w:rsidRPr="00553BF5" w:rsidRDefault="00D343BF" w:rsidP="007052BF">
      <w:pPr>
        <w:rPr>
          <w:rFonts w:ascii="Arial" w:hAnsi="Arial" w:cs="Arial"/>
        </w:rPr>
      </w:pPr>
    </w:p>
    <w:p w14:paraId="32EE65A6" w14:textId="29131B6A" w:rsidR="00D343BF" w:rsidRDefault="008A2CAE">
      <w:pPr>
        <w:pStyle w:val="Inhaltsverzeichnisberschrift"/>
      </w:pPr>
      <w:r>
        <w:rPr>
          <w:lang w:val="de-DE"/>
        </w:rPr>
        <w:br w:type="page"/>
      </w:r>
      <w:r w:rsidR="00D343BF">
        <w:rPr>
          <w:lang w:val="de-DE"/>
        </w:rPr>
        <w:lastRenderedPageBreak/>
        <w:t>Inhaltsverzeichnis</w:t>
      </w:r>
    </w:p>
    <w:p w14:paraId="6A40F421" w14:textId="537812A9" w:rsidR="008A2CAE" w:rsidRDefault="00D343BF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r>
        <w:rPr>
          <w:b w:val="0"/>
          <w:bCs w:val="0"/>
        </w:rPr>
        <w:fldChar w:fldCharType="begin"/>
      </w:r>
      <w:r>
        <w:instrText>TOC \o "1-3" \h \z \u</w:instrText>
      </w:r>
      <w:r>
        <w:rPr>
          <w:b w:val="0"/>
          <w:bCs w:val="0"/>
        </w:rPr>
        <w:fldChar w:fldCharType="separate"/>
      </w:r>
      <w:hyperlink w:anchor="_Toc152181611" w:history="1">
        <w:r w:rsidR="008A2CAE" w:rsidRPr="00114204">
          <w:rPr>
            <w:rStyle w:val="Hyperlink"/>
            <w:noProof/>
          </w:rPr>
          <w:t>Woche 1: vom 27.11.2023 - 01.12.2023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_Toc152181611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2</w:t>
        </w:r>
        <w:r w:rsidR="008A2CAE">
          <w:rPr>
            <w:noProof/>
            <w:webHidden/>
          </w:rPr>
          <w:fldChar w:fldCharType="end"/>
        </w:r>
      </w:hyperlink>
    </w:p>
    <w:p w14:paraId="58E28D46" w14:textId="61893245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2" w:history="1">
        <w:r w:rsidR="008A2CAE" w:rsidRPr="00114204">
          <w:rPr>
            <w:rStyle w:val="Hyperlink"/>
            <w:noProof/>
          </w:rPr>
          <w:t>Woche 2: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_Toc152181612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3</w:t>
        </w:r>
        <w:r w:rsidR="008A2CAE">
          <w:rPr>
            <w:noProof/>
            <w:webHidden/>
          </w:rPr>
          <w:fldChar w:fldCharType="end"/>
        </w:r>
      </w:hyperlink>
    </w:p>
    <w:p w14:paraId="065296DE" w14:textId="7D54B867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3" w:history="1">
        <w:r w:rsidR="008A2CAE" w:rsidRPr="00114204">
          <w:rPr>
            <w:rStyle w:val="Hyperlink"/>
            <w:noProof/>
          </w:rPr>
          <w:t>Woche 3: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_Toc152181613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4</w:t>
        </w:r>
        <w:r w:rsidR="008A2CAE">
          <w:rPr>
            <w:noProof/>
            <w:webHidden/>
          </w:rPr>
          <w:fldChar w:fldCharType="end"/>
        </w:r>
      </w:hyperlink>
    </w:p>
    <w:p w14:paraId="29726D5C" w14:textId="096A5F58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4" w:history="1">
        <w:r w:rsidR="008A2CAE" w:rsidRPr="00114204">
          <w:rPr>
            <w:rStyle w:val="Hyperlink"/>
            <w:noProof/>
          </w:rPr>
          <w:t>Woche 4: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_Toc152181614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5</w:t>
        </w:r>
        <w:r w:rsidR="008A2CAE">
          <w:rPr>
            <w:noProof/>
            <w:webHidden/>
          </w:rPr>
          <w:fldChar w:fldCharType="end"/>
        </w:r>
      </w:hyperlink>
    </w:p>
    <w:p w14:paraId="25DA2A6E" w14:textId="73DE2417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5" w:history="1">
        <w:r w:rsidR="008A2CAE" w:rsidRPr="00114204">
          <w:rPr>
            <w:rStyle w:val="Hyperlink"/>
            <w:noProof/>
          </w:rPr>
          <w:t>Woche 5: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_Toc152181615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6</w:t>
        </w:r>
        <w:r w:rsidR="008A2CAE">
          <w:rPr>
            <w:noProof/>
            <w:webHidden/>
          </w:rPr>
          <w:fldChar w:fldCharType="end"/>
        </w:r>
      </w:hyperlink>
    </w:p>
    <w:p w14:paraId="3D9A86CB" w14:textId="63B42DB3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6" w:history="1">
        <w:r w:rsidR="008A2CAE" w:rsidRPr="00114204">
          <w:rPr>
            <w:rStyle w:val="Hyperlink"/>
            <w:noProof/>
          </w:rPr>
          <w:t>Woche 6: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_Toc152181616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7</w:t>
        </w:r>
        <w:r w:rsidR="008A2CAE">
          <w:rPr>
            <w:noProof/>
            <w:webHidden/>
          </w:rPr>
          <w:fldChar w:fldCharType="end"/>
        </w:r>
      </w:hyperlink>
    </w:p>
    <w:p w14:paraId="6C31E280" w14:textId="5D6BF6DF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7" w:history="1">
        <w:r w:rsidR="008A2CAE" w:rsidRPr="00114204">
          <w:rPr>
            <w:rStyle w:val="Hyperlink"/>
            <w:noProof/>
          </w:rPr>
          <w:t>Woche 7: vom 28.11.2022 – 02.12.2022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_Toc152181617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8</w:t>
        </w:r>
        <w:r w:rsidR="008A2CAE">
          <w:rPr>
            <w:noProof/>
            <w:webHidden/>
          </w:rPr>
          <w:fldChar w:fldCharType="end"/>
        </w:r>
      </w:hyperlink>
    </w:p>
    <w:p w14:paraId="50CB30A6" w14:textId="1B03026F" w:rsidR="008A2CAE" w:rsidRDefault="00000000">
      <w:pPr>
        <w:pStyle w:val="Verzeichnis1"/>
        <w:tabs>
          <w:tab w:val="right" w:leader="dot" w:pos="9911"/>
        </w:tabs>
        <w:rPr>
          <w:rFonts w:cs="Times New Roman"/>
          <w:b w:val="0"/>
          <w:bCs w:val="0"/>
          <w:caps w:val="0"/>
          <w:noProof/>
          <w:kern w:val="2"/>
          <w:sz w:val="24"/>
          <w:szCs w:val="24"/>
          <w:u w:val="none"/>
          <w:lang w:val="de-FR"/>
        </w:rPr>
      </w:pPr>
      <w:hyperlink w:anchor="_Toc152181618" w:history="1">
        <w:r w:rsidR="008A2CAE" w:rsidRPr="00114204">
          <w:rPr>
            <w:rStyle w:val="Hyperlink"/>
            <w:noProof/>
          </w:rPr>
          <w:t>Rückblick</w:t>
        </w:r>
        <w:r w:rsidR="008A2CAE">
          <w:rPr>
            <w:noProof/>
            <w:webHidden/>
          </w:rPr>
          <w:tab/>
        </w:r>
        <w:r w:rsidR="008A2CAE">
          <w:rPr>
            <w:noProof/>
            <w:webHidden/>
          </w:rPr>
          <w:fldChar w:fldCharType="begin"/>
        </w:r>
        <w:r w:rsidR="008A2CAE">
          <w:rPr>
            <w:noProof/>
            <w:webHidden/>
          </w:rPr>
          <w:instrText xml:space="preserve"> PAGEREF _Toc152181618 \h </w:instrText>
        </w:r>
        <w:r w:rsidR="008A2CAE">
          <w:rPr>
            <w:noProof/>
            <w:webHidden/>
          </w:rPr>
        </w:r>
        <w:r w:rsidR="008A2CAE">
          <w:rPr>
            <w:noProof/>
            <w:webHidden/>
          </w:rPr>
          <w:fldChar w:fldCharType="separate"/>
        </w:r>
        <w:r w:rsidR="008A2CAE">
          <w:rPr>
            <w:noProof/>
            <w:webHidden/>
          </w:rPr>
          <w:t>9</w:t>
        </w:r>
        <w:r w:rsidR="008A2CAE">
          <w:rPr>
            <w:noProof/>
            <w:webHidden/>
          </w:rPr>
          <w:fldChar w:fldCharType="end"/>
        </w:r>
      </w:hyperlink>
    </w:p>
    <w:p w14:paraId="7EBE5FE7" w14:textId="1E163C94" w:rsidR="00D343BF" w:rsidRDefault="00D343BF">
      <w:r>
        <w:rPr>
          <w:b/>
          <w:bCs/>
          <w:noProof/>
        </w:rPr>
        <w:fldChar w:fldCharType="end"/>
      </w:r>
    </w:p>
    <w:p w14:paraId="7868601A" w14:textId="77777777" w:rsidR="009D6221" w:rsidRPr="00553BF5" w:rsidRDefault="009D6221">
      <w:pPr>
        <w:rPr>
          <w:rFonts w:ascii="Arial" w:hAnsi="Arial" w:cs="Arial"/>
          <w:b/>
        </w:rPr>
      </w:pPr>
    </w:p>
    <w:p w14:paraId="29DB3155" w14:textId="6071D8CD" w:rsidR="006C75EA" w:rsidRPr="00D343BF" w:rsidRDefault="00DA32BF" w:rsidP="006C75EA">
      <w:pPr>
        <w:rPr>
          <w:rFonts w:ascii="Arial" w:hAnsi="Arial" w:cs="Arial"/>
          <w:b/>
          <w:smallCaps/>
          <w:spacing w:val="30"/>
          <w:sz w:val="24"/>
          <w:szCs w:val="24"/>
          <w:u w:val="single"/>
        </w:rPr>
      </w:pPr>
      <w:r>
        <w:rPr>
          <w:rFonts w:ascii="Arial" w:hAnsi="Arial" w:cs="Arial"/>
          <w:b/>
        </w:rPr>
        <w:br w:type="page"/>
      </w:r>
      <w:r w:rsidR="0002083F" w:rsidRPr="00100EF3">
        <w:rPr>
          <w:rFonts w:ascii="Arial" w:hAnsi="Arial" w:cs="Arial"/>
          <w:b/>
          <w:smallCaps/>
          <w:spacing w:val="30"/>
          <w:sz w:val="24"/>
          <w:szCs w:val="24"/>
          <w:u w:val="single"/>
        </w:rPr>
        <w:lastRenderedPageBreak/>
        <w:t xml:space="preserve">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710"/>
        <w:gridCol w:w="5190"/>
        <w:gridCol w:w="1614"/>
        <w:gridCol w:w="686"/>
      </w:tblGrid>
      <w:tr w:rsidR="00D343BF" w:rsidRPr="00553BF5" w14:paraId="5A7EE44F" w14:textId="77777777" w:rsidTr="00D343BF">
        <w:trPr>
          <w:gridAfter w:val="1"/>
          <w:wAfter w:w="686" w:type="dxa"/>
          <w:trHeight w:val="536"/>
        </w:trPr>
        <w:tc>
          <w:tcPr>
            <w:tcW w:w="9214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D54D512" w14:textId="1E0A2897" w:rsidR="00D343BF" w:rsidRPr="00D343BF" w:rsidRDefault="00D343BF" w:rsidP="00D343BF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0" w:name="_Toc152180723"/>
            <w:bookmarkStart w:id="1" w:name="_Toc152181611"/>
            <w:r w:rsidRPr="00D343BF">
              <w:rPr>
                <w:b/>
                <w:bCs/>
                <w:sz w:val="28"/>
                <w:szCs w:val="28"/>
              </w:rPr>
              <w:t>Woche 1:</w:t>
            </w:r>
            <w:bookmarkStart w:id="2" w:name="_Toc152180724"/>
            <w:bookmarkEnd w:id="0"/>
            <w:r w:rsidRPr="00D343BF">
              <w:rPr>
                <w:b/>
                <w:bCs/>
                <w:sz w:val="28"/>
                <w:szCs w:val="28"/>
              </w:rPr>
              <w:t xml:space="preserve"> vom 2</w:t>
            </w:r>
            <w:r w:rsidR="008A2CAE">
              <w:rPr>
                <w:b/>
                <w:bCs/>
                <w:sz w:val="28"/>
                <w:szCs w:val="28"/>
              </w:rPr>
              <w:t>7</w:t>
            </w:r>
            <w:r w:rsidRPr="00D343BF">
              <w:rPr>
                <w:b/>
                <w:bCs/>
                <w:sz w:val="28"/>
                <w:szCs w:val="28"/>
              </w:rPr>
              <w:t>.11.202</w:t>
            </w:r>
            <w:r w:rsidR="008A2CAE">
              <w:rPr>
                <w:b/>
                <w:bCs/>
                <w:sz w:val="28"/>
                <w:szCs w:val="28"/>
              </w:rPr>
              <w:t>3</w:t>
            </w:r>
            <w:r w:rsidRPr="00D343BF">
              <w:rPr>
                <w:b/>
                <w:bCs/>
                <w:sz w:val="28"/>
                <w:szCs w:val="28"/>
              </w:rPr>
              <w:t xml:space="preserve"> - </w:t>
            </w:r>
            <w:r w:rsidR="008A2CAE">
              <w:rPr>
                <w:b/>
                <w:bCs/>
                <w:sz w:val="28"/>
                <w:szCs w:val="28"/>
              </w:rPr>
              <w:t>01</w:t>
            </w:r>
            <w:r w:rsidRPr="00D343BF">
              <w:rPr>
                <w:b/>
                <w:bCs/>
                <w:sz w:val="28"/>
                <w:szCs w:val="28"/>
              </w:rPr>
              <w:t>.1</w:t>
            </w:r>
            <w:r w:rsidR="008A2CAE">
              <w:rPr>
                <w:b/>
                <w:bCs/>
                <w:sz w:val="28"/>
                <w:szCs w:val="28"/>
              </w:rPr>
              <w:t>2</w:t>
            </w:r>
            <w:r w:rsidRPr="00D343BF">
              <w:rPr>
                <w:b/>
                <w:bCs/>
                <w:sz w:val="28"/>
                <w:szCs w:val="28"/>
              </w:rPr>
              <w:t>.202</w:t>
            </w:r>
            <w:bookmarkEnd w:id="2"/>
            <w:r w:rsidR="008A2CAE">
              <w:rPr>
                <w:b/>
                <w:bCs/>
                <w:sz w:val="28"/>
                <w:szCs w:val="28"/>
              </w:rPr>
              <w:t>3</w:t>
            </w:r>
            <w:bookmarkEnd w:id="1"/>
          </w:p>
        </w:tc>
      </w:tr>
      <w:tr w:rsidR="006C75EA" w:rsidRPr="00553BF5" w14:paraId="1BCC3400" w14:textId="77777777" w:rsidTr="00D343BF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109A38F" w14:textId="77777777" w:rsidR="006C75EA" w:rsidRPr="00553BF5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7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9D47E43" w14:textId="77777777" w:rsidR="006C75EA" w:rsidRPr="00553BF5" w:rsidRDefault="00751543" w:rsidP="005F292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1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7FCBDF5" w14:textId="77777777" w:rsidR="006C75EA" w:rsidRPr="00553BF5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105650" w14:textId="77777777" w:rsidR="006C75EA" w:rsidRPr="00553BF5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6C75EA" w:rsidRPr="00553BF5" w14:paraId="0DB8F746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3F39DEC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3D0A8072" w14:textId="2DF7708F" w:rsidR="00751543" w:rsidRPr="00553BF5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07.45 -13.30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11946C22" w14:textId="60D85FDC" w:rsidR="005076D3" w:rsidRPr="00553BF5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Suche und Bewerbung beim Betrieb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6052068" w14:textId="500C4FA1" w:rsidR="006C75EA" w:rsidRPr="008969EE" w:rsidRDefault="00DD6A71" w:rsidP="0035278C">
            <w:pPr>
              <w:rPr>
                <w:rFonts w:ascii="Arial" w:hAnsi="Arial" w:cs="Arial"/>
              </w:rPr>
            </w:pPr>
            <w:r w:rsidRPr="008969EE">
              <w:rPr>
                <w:rFonts w:ascii="Arial" w:hAnsi="Arial" w:cs="Arial"/>
              </w:rPr>
              <w:t>In der Schule</w:t>
            </w:r>
          </w:p>
        </w:tc>
      </w:tr>
      <w:tr w:rsidR="006C75EA" w:rsidRPr="00553BF5" w14:paraId="0C6A1E7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BF2E278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4AAEABFB" w14:textId="7668C5CA" w:rsidR="006C75EA" w:rsidRDefault="00DD6A71" w:rsidP="0035278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</w:t>
            </w:r>
            <w:r w:rsidRPr="00DD6A71">
              <w:rPr>
                <w:rFonts w:ascii="Arial" w:hAnsi="Arial" w:cs="Arial"/>
                <w:bCs/>
              </w:rPr>
              <w:t>9</w:t>
            </w:r>
            <w:r>
              <w:rPr>
                <w:rFonts w:ascii="Arial" w:hAnsi="Arial" w:cs="Arial"/>
                <w:bCs/>
              </w:rPr>
              <w:t>.00 – 10.00</w:t>
            </w:r>
          </w:p>
          <w:p w14:paraId="7FE6C53F" w14:textId="5D018ED0" w:rsidR="00DD6A71" w:rsidRPr="00DD6A71" w:rsidRDefault="00DD6A71" w:rsidP="0035278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11.00 – 12.45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555FE10E" w14:textId="2C78D40A" w:rsidR="00515D26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Vorstellungsgespräch</w:t>
            </w:r>
          </w:p>
          <w:p w14:paraId="5329EFCE" w14:textId="43267B1B" w:rsidR="00DD6A71" w:rsidRPr="00553BF5" w:rsidRDefault="00DD6A71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Verbesserung und Zusammenstellung sowie Absendung der </w:t>
            </w:r>
            <w:r w:rsidR="007B4281">
              <w:rPr>
                <w:rFonts w:ascii="Arial" w:hAnsi="Arial" w:cs="Arial"/>
              </w:rPr>
              <w:t>Bewerbungsunterlagen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AE19DA9" w14:textId="412E3C21" w:rsidR="006C75EA" w:rsidRPr="008969EE" w:rsidRDefault="00DD6A71" w:rsidP="0035278C">
            <w:pPr>
              <w:rPr>
                <w:rFonts w:ascii="Arial" w:hAnsi="Arial" w:cs="Arial"/>
              </w:rPr>
            </w:pPr>
            <w:r w:rsidRPr="008969EE">
              <w:rPr>
                <w:rFonts w:ascii="Arial" w:hAnsi="Arial" w:cs="Arial"/>
              </w:rPr>
              <w:t>Gespräch im Betrieb und dann Restliches in der Schule</w:t>
            </w:r>
            <w:r w:rsidR="007B4281" w:rsidRPr="008969EE">
              <w:rPr>
                <w:rFonts w:ascii="Arial" w:hAnsi="Arial" w:cs="Arial"/>
              </w:rPr>
              <w:t xml:space="preserve"> und erhielt des Praktikumsplatzes am späteren </w:t>
            </w:r>
            <w:r w:rsidR="00AB5900" w:rsidRPr="008969EE">
              <w:rPr>
                <w:rFonts w:ascii="Arial" w:hAnsi="Arial" w:cs="Arial"/>
              </w:rPr>
              <w:t>Nachmittag</w:t>
            </w:r>
          </w:p>
        </w:tc>
      </w:tr>
      <w:tr w:rsidR="006C75EA" w:rsidRPr="00553BF5" w14:paraId="4DAB615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E203677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54686704" w14:textId="6BDB5C04" w:rsidR="00DD6A71" w:rsidRPr="00553BF5" w:rsidRDefault="00DD6A71" w:rsidP="00DD6A71">
            <w:pPr>
              <w:rPr>
                <w:rFonts w:ascii="Arial" w:hAnsi="Arial" w:cs="Arial"/>
              </w:rPr>
            </w:pPr>
            <w:r w:rsidRPr="00553BF5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9</w:t>
            </w:r>
            <w:r w:rsidRPr="00553BF5">
              <w:rPr>
                <w:rFonts w:ascii="Arial" w:hAnsi="Arial" w:cs="Arial"/>
              </w:rPr>
              <w:t>.00 – 1</w:t>
            </w:r>
            <w:r>
              <w:rPr>
                <w:rFonts w:ascii="Arial" w:hAnsi="Arial" w:cs="Arial"/>
              </w:rPr>
              <w:t>0</w:t>
            </w:r>
            <w:r w:rsidRPr="00553BF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45</w:t>
            </w:r>
          </w:p>
          <w:p w14:paraId="4444F84B" w14:textId="30F09475" w:rsidR="00DD6A71" w:rsidRPr="00553BF5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11.5</w:t>
            </w:r>
          </w:p>
          <w:p w14:paraId="24F6280B" w14:textId="3EA8E97A" w:rsidR="00DD6A71" w:rsidRDefault="00DD6A71" w:rsidP="00DD6A71">
            <w:pPr>
              <w:rPr>
                <w:rFonts w:ascii="Arial" w:hAnsi="Arial" w:cs="Arial"/>
              </w:rPr>
            </w:pPr>
            <w:r w:rsidRPr="00553BF5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1</w:t>
            </w:r>
            <w:r w:rsidRPr="00553BF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45</w:t>
            </w:r>
            <w:r w:rsidRPr="00553BF5">
              <w:rPr>
                <w:rFonts w:ascii="Arial" w:hAnsi="Arial" w:cs="Arial"/>
              </w:rPr>
              <w:t xml:space="preserve"> – 1</w:t>
            </w:r>
            <w:r>
              <w:rPr>
                <w:rFonts w:ascii="Arial" w:hAnsi="Arial" w:cs="Arial"/>
              </w:rPr>
              <w:t>2</w:t>
            </w:r>
            <w:r w:rsidRPr="00553BF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15</w:t>
            </w:r>
          </w:p>
          <w:p w14:paraId="2D71E16D" w14:textId="0678C74B" w:rsidR="00DD6A71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12.45 – 15.30</w:t>
            </w:r>
          </w:p>
          <w:p w14:paraId="04E1E3F9" w14:textId="3497CA9A" w:rsidR="00DD6A71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15.30 – 17.30</w:t>
            </w:r>
          </w:p>
          <w:p w14:paraId="41751778" w14:textId="77777777" w:rsidR="00E9042D" w:rsidRDefault="00E9042D" w:rsidP="00DD6A71">
            <w:pPr>
              <w:rPr>
                <w:rFonts w:ascii="Arial" w:hAnsi="Arial" w:cs="Arial"/>
              </w:rPr>
            </w:pPr>
          </w:p>
          <w:p w14:paraId="14D64EA5" w14:textId="7AD6AA85" w:rsidR="006C75EA" w:rsidRPr="00553BF5" w:rsidRDefault="00245430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  <w:r w:rsidR="00DD6A71">
              <w:rPr>
                <w:rFonts w:ascii="Arial" w:hAnsi="Arial" w:cs="Arial"/>
              </w:rPr>
              <w:t xml:space="preserve">esamt: 8 h 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4CD4C7FA" w14:textId="3E444765" w:rsidR="00515D26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Überarbeitung BHB</w:t>
            </w:r>
          </w:p>
          <w:p w14:paraId="5DFD0CDF" w14:textId="77777777" w:rsidR="00DD6A71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</w:t>
            </w:r>
          </w:p>
          <w:p w14:paraId="4BA7B3C2" w14:textId="5C73B22D" w:rsidR="00515D26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7833794E" w14:textId="129F1F4D" w:rsidR="00515D26" w:rsidRDefault="0000525A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Betriebsbeschreibung</w:t>
            </w:r>
            <w:r w:rsidR="00DD6A71">
              <w:rPr>
                <w:rFonts w:ascii="Arial" w:hAnsi="Arial" w:cs="Arial"/>
              </w:rPr>
              <w:t xml:space="preserve"> + Rundgang in den Gebäuden</w:t>
            </w:r>
          </w:p>
          <w:p w14:paraId="7C93DA7E" w14:textId="0C871217" w:rsidR="006C75EA" w:rsidRPr="00553BF5" w:rsidRDefault="00DD6A71" w:rsidP="00DD6A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Erklärung und Demonstrierung von Interner Software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F3209B6" w14:textId="7265F155" w:rsidR="00761952" w:rsidRPr="008969EE" w:rsidRDefault="00DD6A71" w:rsidP="0035278C">
            <w:pPr>
              <w:rPr>
                <w:rFonts w:ascii="Arial" w:hAnsi="Arial" w:cs="Arial"/>
              </w:rPr>
            </w:pPr>
            <w:r w:rsidRPr="008969EE">
              <w:rPr>
                <w:rFonts w:ascii="Arial" w:hAnsi="Arial" w:cs="Arial"/>
              </w:rPr>
              <w:t xml:space="preserve">Wurde der IT-Abteilung </w:t>
            </w:r>
            <w:r w:rsidR="007B4281" w:rsidRPr="008969EE">
              <w:rPr>
                <w:rFonts w:ascii="Arial" w:hAnsi="Arial" w:cs="Arial"/>
              </w:rPr>
              <w:t>zugewiesen</w:t>
            </w:r>
          </w:p>
        </w:tc>
      </w:tr>
      <w:tr w:rsidR="006C75EA" w:rsidRPr="00553BF5" w14:paraId="6385CC4F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2C2E2E2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459F8BFC" w14:textId="7A122C92" w:rsidR="006C75EA" w:rsidRDefault="00D6292F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09.20 </w:t>
            </w:r>
            <w:r w:rsidR="005055CF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685951">
              <w:rPr>
                <w:rFonts w:ascii="Arial" w:hAnsi="Arial" w:cs="Arial"/>
              </w:rPr>
              <w:t>12</w:t>
            </w:r>
            <w:r w:rsidR="005055CF">
              <w:rPr>
                <w:rFonts w:ascii="Arial" w:hAnsi="Arial" w:cs="Arial"/>
              </w:rPr>
              <w:t>.0</w:t>
            </w:r>
            <w:r w:rsidR="00E9042D">
              <w:rPr>
                <w:rFonts w:ascii="Arial" w:hAnsi="Arial" w:cs="Arial"/>
              </w:rPr>
              <w:t>0</w:t>
            </w:r>
          </w:p>
          <w:p w14:paraId="374322D9" w14:textId="68A8AA98" w:rsidR="002C203F" w:rsidRDefault="00515D26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12.05 – 12.45</w:t>
            </w:r>
          </w:p>
          <w:p w14:paraId="4BBDBAE7" w14:textId="40C577EC" w:rsidR="00515D26" w:rsidRDefault="000C1136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12.45 – 13.15</w:t>
            </w:r>
          </w:p>
          <w:p w14:paraId="1A41D079" w14:textId="7661F0E0" w:rsidR="006C5529" w:rsidRDefault="006C5529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13.15 – 14.00</w:t>
            </w:r>
          </w:p>
          <w:p w14:paraId="6157CF7B" w14:textId="0688B435" w:rsidR="006C143C" w:rsidRDefault="006C143C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6C5529">
              <w:rPr>
                <w:rFonts w:ascii="Arial" w:hAnsi="Arial" w:cs="Arial"/>
              </w:rPr>
              <w:t>.00 – 14.40</w:t>
            </w:r>
          </w:p>
          <w:p w14:paraId="430CEEF2" w14:textId="4396FE63" w:rsidR="00F1441E" w:rsidRDefault="00761952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14.40 – 15.00</w:t>
            </w:r>
          </w:p>
          <w:p w14:paraId="03A606BC" w14:textId="77777777" w:rsidR="00F1441E" w:rsidRDefault="00F1441E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15.00 </w:t>
            </w:r>
            <w:r w:rsidR="00D8506D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D8506D">
              <w:rPr>
                <w:rFonts w:ascii="Arial" w:hAnsi="Arial" w:cs="Arial"/>
              </w:rPr>
              <w:t>15.30</w:t>
            </w:r>
          </w:p>
          <w:p w14:paraId="4907C03E" w14:textId="77777777" w:rsidR="00245430" w:rsidRDefault="00245430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15.30 – 16.45</w:t>
            </w:r>
          </w:p>
          <w:p w14:paraId="4986D77C" w14:textId="345BF847" w:rsidR="00245430" w:rsidRPr="00553BF5" w:rsidRDefault="00245430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Gesamt 7,47 h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3EE700AB" w14:textId="24EC5529" w:rsidR="006C75EA" w:rsidRDefault="00E9042D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Personalversammlung (</w:t>
            </w:r>
            <w:r w:rsidR="00F1441E">
              <w:rPr>
                <w:rFonts w:ascii="Arial" w:hAnsi="Arial" w:cs="Arial"/>
              </w:rPr>
              <w:t>Webinar)</w:t>
            </w:r>
          </w:p>
          <w:p w14:paraId="5E7C04A6" w14:textId="2644DE98" w:rsidR="00515D26" w:rsidRDefault="00515D26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5A0DF287" w14:textId="198BDB17" w:rsidR="000C1136" w:rsidRDefault="000C1136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Ausweisfotos</w:t>
            </w:r>
          </w:p>
          <w:p w14:paraId="1162B186" w14:textId="48956D60" w:rsidR="006C5529" w:rsidRDefault="0000525A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Betriebsbeschreibung</w:t>
            </w:r>
          </w:p>
          <w:p w14:paraId="3DA35E37" w14:textId="0D0B5E44" w:rsidR="00761952" w:rsidRDefault="006C5529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</w:t>
            </w:r>
          </w:p>
          <w:p w14:paraId="1B815677" w14:textId="23CD77C6" w:rsidR="00F1441E" w:rsidRDefault="0000525A" w:rsidP="0035278C">
            <w:pPr>
              <w:rPr>
                <w:rFonts w:ascii="Arial" w:hAnsi="Arial" w:cs="Arial"/>
              </w:rPr>
            </w:pPr>
            <w:bookmarkStart w:id="3" w:name="OLE_LINK1"/>
            <w:bookmarkStart w:id="4" w:name="OLE_LINK2"/>
            <w:bookmarkStart w:id="5" w:name="OLE_LINK7"/>
            <w:r>
              <w:rPr>
                <w:rFonts w:ascii="Arial" w:hAnsi="Arial" w:cs="Arial"/>
              </w:rPr>
              <w:t>Betriebsbeschreibung</w:t>
            </w:r>
          </w:p>
          <w:bookmarkEnd w:id="3"/>
          <w:bookmarkEnd w:id="4"/>
          <w:bookmarkEnd w:id="5"/>
          <w:p w14:paraId="48B238F9" w14:textId="77777777" w:rsidR="00F1441E" w:rsidRDefault="00F1441E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</w:t>
            </w:r>
          </w:p>
          <w:p w14:paraId="550592A7" w14:textId="4CC4237B" w:rsidR="00245430" w:rsidRPr="00553BF5" w:rsidRDefault="00245430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Betriebsbeschreibung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51D7EC01" w14:textId="3BC23EDF" w:rsidR="006C75EA" w:rsidRPr="008969EE" w:rsidRDefault="001723A0" w:rsidP="0035278C">
            <w:pPr>
              <w:rPr>
                <w:rFonts w:ascii="Arial" w:hAnsi="Arial" w:cs="Arial"/>
              </w:rPr>
            </w:pPr>
            <w:r w:rsidRPr="008969EE">
              <w:rPr>
                <w:rFonts w:ascii="Arial" w:hAnsi="Arial" w:cs="Arial"/>
              </w:rPr>
              <w:t xml:space="preserve">Wurde </w:t>
            </w:r>
            <w:r w:rsidR="008969EE" w:rsidRPr="008969EE">
              <w:rPr>
                <w:rFonts w:ascii="Arial" w:hAnsi="Arial" w:cs="Arial"/>
              </w:rPr>
              <w:t>früher</w:t>
            </w:r>
            <w:r w:rsidRPr="008969EE">
              <w:rPr>
                <w:rFonts w:ascii="Arial" w:hAnsi="Arial" w:cs="Arial"/>
              </w:rPr>
              <w:t xml:space="preserve"> entlassen</w:t>
            </w:r>
          </w:p>
        </w:tc>
      </w:tr>
      <w:tr w:rsidR="006C75EA" w:rsidRPr="00553BF5" w14:paraId="239B9208" w14:textId="77777777" w:rsidTr="00D343BF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FBECC2" w14:textId="77777777" w:rsidR="006C75EA" w:rsidRPr="00553BF5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67866" w14:textId="066CE76E" w:rsidR="006C75EA" w:rsidRDefault="001723A0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8.50</w:t>
            </w:r>
            <w:r w:rsidR="002D49A5">
              <w:rPr>
                <w:rFonts w:ascii="Arial" w:hAnsi="Arial" w:cs="Arial"/>
              </w:rPr>
              <w:t xml:space="preserve"> – 9.30</w:t>
            </w:r>
          </w:p>
          <w:p w14:paraId="6DE886DE" w14:textId="77777777" w:rsidR="001723A0" w:rsidRDefault="001723A0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9.30 </w:t>
            </w:r>
            <w:r w:rsidR="003239DB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10</w:t>
            </w:r>
            <w:r w:rsidR="003239DB">
              <w:rPr>
                <w:rFonts w:ascii="Arial" w:hAnsi="Arial" w:cs="Arial"/>
              </w:rPr>
              <w:t>.00</w:t>
            </w:r>
          </w:p>
          <w:p w14:paraId="1E810030" w14:textId="374BD6C3" w:rsidR="003239DB" w:rsidRDefault="002D49A5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11.15</w:t>
            </w:r>
          </w:p>
          <w:p w14:paraId="299A5216" w14:textId="77777777" w:rsidR="002D49A5" w:rsidRDefault="002D49A5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06DA39CA" w14:textId="77777777" w:rsidR="002D49A5" w:rsidRDefault="002D49A5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 15</w:t>
            </w:r>
          </w:p>
          <w:p w14:paraId="41B6A432" w14:textId="17D924F0" w:rsidR="009365CC" w:rsidRPr="00553BF5" w:rsidRDefault="009365CC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12.15- 14.40</w:t>
            </w:r>
          </w:p>
        </w:tc>
        <w:tc>
          <w:tcPr>
            <w:tcW w:w="5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F0045" w14:textId="2AD61D2F" w:rsidR="006C75EA" w:rsidRDefault="002D49A5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Arbeitsplatzeinrichtung + </w:t>
            </w: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</w:p>
          <w:p w14:paraId="5E7E2651" w14:textId="77777777" w:rsidR="001723A0" w:rsidRDefault="001723A0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</w:t>
            </w:r>
          </w:p>
          <w:p w14:paraId="3621E86A" w14:textId="77777777" w:rsidR="002D49A5" w:rsidRDefault="002D49A5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QA </w:t>
            </w:r>
          </w:p>
          <w:p w14:paraId="4D5DC686" w14:textId="63870D01" w:rsidR="002D49A5" w:rsidRDefault="002D49A5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Usereinrichtung + </w:t>
            </w:r>
            <w:bookmarkStart w:id="6" w:name="OLE_LINK8"/>
            <w:bookmarkStart w:id="7" w:name="OLE_LINK9"/>
            <w:proofErr w:type="spellStart"/>
            <w:r>
              <w:rPr>
                <w:rFonts w:ascii="Arial" w:hAnsi="Arial" w:cs="Arial"/>
              </w:rPr>
              <w:t>Ansible</w:t>
            </w:r>
            <w:bookmarkEnd w:id="6"/>
            <w:bookmarkEnd w:id="7"/>
            <w:proofErr w:type="spellEnd"/>
          </w:p>
          <w:p w14:paraId="1B49641D" w14:textId="77777777" w:rsidR="002D49A5" w:rsidRDefault="002D49A5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16C5E437" w14:textId="31076D75" w:rsidR="009365CC" w:rsidRPr="00553BF5" w:rsidRDefault="008969EE" w:rsidP="0035278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C17C" w14:textId="55A375C1" w:rsidR="006C75EA" w:rsidRPr="008969EE" w:rsidRDefault="008969EE" w:rsidP="0035278C">
            <w:pPr>
              <w:rPr>
                <w:rFonts w:ascii="Arial" w:hAnsi="Arial" w:cs="Arial"/>
              </w:rPr>
            </w:pPr>
            <w:r w:rsidRPr="008969EE">
              <w:rPr>
                <w:rFonts w:ascii="Arial" w:hAnsi="Arial" w:cs="Arial"/>
              </w:rPr>
              <w:t>Durften früher gehen</w:t>
            </w:r>
          </w:p>
        </w:tc>
      </w:tr>
    </w:tbl>
    <w:p w14:paraId="223E0A89" w14:textId="77777777" w:rsidR="006C75EA" w:rsidRPr="00553BF5" w:rsidRDefault="006C75EA" w:rsidP="006C75EA">
      <w:pPr>
        <w:rPr>
          <w:rFonts w:ascii="Arial" w:hAnsi="Arial" w:cs="Arial"/>
        </w:rPr>
      </w:pPr>
    </w:p>
    <w:p w14:paraId="0C0AFFAA" w14:textId="28911225" w:rsidR="005F2921" w:rsidRPr="00D343BF" w:rsidRDefault="006C75EA" w:rsidP="00D343BF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 w:rsidR="00751543"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 w:rsidR="00751543">
        <w:rPr>
          <w:rFonts w:ascii="Arial" w:hAnsi="Arial" w:cs="Arial"/>
          <w:b/>
        </w:rPr>
        <w:br/>
      </w:r>
      <w:r w:rsidR="00751543" w:rsidRPr="00751543">
        <w:rPr>
          <w:rFonts w:ascii="Arial" w:hAnsi="Arial" w:cs="Arial"/>
          <w:i/>
        </w:rPr>
        <w:t>Bsp.: Die Pausenzeit ist auf ma</w:t>
      </w:r>
      <w:r w:rsidR="00751543">
        <w:rPr>
          <w:rFonts w:ascii="Arial" w:hAnsi="Arial" w:cs="Arial"/>
          <w:i/>
        </w:rPr>
        <w:t xml:space="preserve">x. 90 Minuten am Tag festgelegt, </w:t>
      </w:r>
      <w:r w:rsidR="00751543" w:rsidRPr="00751543">
        <w:rPr>
          <w:rFonts w:ascii="Arial" w:hAnsi="Arial" w:cs="Arial"/>
          <w:i/>
        </w:rPr>
        <w:t xml:space="preserve">Pausen werden individuell gemacht. </w:t>
      </w:r>
    </w:p>
    <w:p w14:paraId="1CFED448" w14:textId="77777777" w:rsidR="006C75EA" w:rsidRPr="00751543" w:rsidRDefault="00751543" w:rsidP="00751543">
      <w:pPr>
        <w:rPr>
          <w:rFonts w:ascii="Arial" w:hAnsi="Arial" w:cs="Arial"/>
        </w:rPr>
      </w:pPr>
      <w:r w:rsidRPr="00751543">
        <w:rPr>
          <w:rFonts w:ascii="Arial" w:hAnsi="Arial" w:cs="Arial"/>
        </w:rPr>
        <w:t>Kenntnisnahme des Betriebes:</w:t>
      </w:r>
    </w:p>
    <w:p w14:paraId="7722987B" w14:textId="77777777" w:rsidR="006C75EA" w:rsidRDefault="006C75EA" w:rsidP="006C75EA">
      <w:pPr>
        <w:rPr>
          <w:rFonts w:ascii="Arial" w:hAnsi="Arial" w:cs="Arial"/>
        </w:rPr>
      </w:pPr>
    </w:p>
    <w:p w14:paraId="0540AE15" w14:textId="77777777" w:rsidR="006C75EA" w:rsidRDefault="006C75EA" w:rsidP="006C75EA">
      <w:pPr>
        <w:rPr>
          <w:rFonts w:ascii="Arial" w:hAnsi="Arial" w:cs="Arial"/>
        </w:rPr>
      </w:pPr>
    </w:p>
    <w:p w14:paraId="1D6317CC" w14:textId="77777777" w:rsidR="006C75EA" w:rsidRPr="00EE3AB1" w:rsidRDefault="006C75EA" w:rsidP="006C75EA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7D94C17A" w14:textId="77777777" w:rsidR="00CC63E3" w:rsidRDefault="006C75EA" w:rsidP="006C75EA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4ECF5364" w14:textId="77777777" w:rsidR="005F2921" w:rsidRPr="00553BF5" w:rsidRDefault="00CC63E3" w:rsidP="00CC63E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8" w:name="OLE_LINK5"/>
      <w:bookmarkStart w:id="9" w:name="OLE_LINK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553BF5" w14:paraId="42676A5E" w14:textId="77777777" w:rsidTr="00D343BF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C7FEB02" w14:textId="6C7014B8" w:rsidR="00D343BF" w:rsidRPr="00D343BF" w:rsidRDefault="00D343BF" w:rsidP="00D343BF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0" w:name="_Toc152180725"/>
            <w:bookmarkStart w:id="11" w:name="_Toc152181612"/>
            <w:r w:rsidRPr="00D343BF">
              <w:rPr>
                <w:b/>
                <w:bCs/>
                <w:sz w:val="28"/>
                <w:szCs w:val="28"/>
              </w:rPr>
              <w:t>Woche 2:</w:t>
            </w:r>
            <w:bookmarkEnd w:id="10"/>
            <w:r w:rsidRPr="00D343BF">
              <w:rPr>
                <w:b/>
                <w:bCs/>
                <w:sz w:val="28"/>
                <w:szCs w:val="28"/>
              </w:rPr>
              <w:t xml:space="preserve"> </w:t>
            </w:r>
            <w:bookmarkStart w:id="12" w:name="_Toc152180726"/>
            <w:r w:rsidRPr="00D343BF">
              <w:rPr>
                <w:b/>
                <w:bCs/>
                <w:sz w:val="28"/>
                <w:szCs w:val="28"/>
              </w:rPr>
              <w:t xml:space="preserve">vom </w:t>
            </w:r>
            <w:r w:rsidR="00C233FC">
              <w:rPr>
                <w:b/>
                <w:bCs/>
                <w:sz w:val="28"/>
                <w:szCs w:val="28"/>
              </w:rPr>
              <w:t>04</w:t>
            </w:r>
            <w:r w:rsidRPr="00D343BF">
              <w:rPr>
                <w:b/>
                <w:bCs/>
                <w:sz w:val="28"/>
                <w:szCs w:val="28"/>
              </w:rPr>
              <w:t>.1</w:t>
            </w:r>
            <w:r w:rsidR="00C233FC">
              <w:rPr>
                <w:b/>
                <w:bCs/>
                <w:sz w:val="28"/>
                <w:szCs w:val="28"/>
              </w:rPr>
              <w:t>2</w:t>
            </w:r>
            <w:r w:rsidRPr="00D343BF">
              <w:rPr>
                <w:b/>
                <w:bCs/>
                <w:sz w:val="28"/>
                <w:szCs w:val="28"/>
              </w:rPr>
              <w:t>.202</w:t>
            </w:r>
            <w:r w:rsidR="00C233FC">
              <w:rPr>
                <w:b/>
                <w:bCs/>
                <w:sz w:val="28"/>
                <w:szCs w:val="28"/>
              </w:rPr>
              <w:t>3</w:t>
            </w:r>
            <w:r w:rsidRPr="00D343BF">
              <w:rPr>
                <w:b/>
                <w:bCs/>
                <w:sz w:val="28"/>
                <w:szCs w:val="28"/>
              </w:rPr>
              <w:t xml:space="preserve"> – 0</w:t>
            </w:r>
            <w:r w:rsidR="00D32FCE">
              <w:rPr>
                <w:b/>
                <w:bCs/>
                <w:sz w:val="28"/>
                <w:szCs w:val="28"/>
              </w:rPr>
              <w:t>8</w:t>
            </w:r>
            <w:r w:rsidRPr="00D343BF">
              <w:rPr>
                <w:b/>
                <w:bCs/>
                <w:sz w:val="28"/>
                <w:szCs w:val="28"/>
              </w:rPr>
              <w:t>.12.202</w:t>
            </w:r>
            <w:bookmarkEnd w:id="11"/>
            <w:bookmarkEnd w:id="12"/>
            <w:r w:rsidR="00D32FCE"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5F2921" w:rsidRPr="00553BF5" w14:paraId="4DD63934" w14:textId="77777777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4686C4C" w14:textId="77777777" w:rsidR="005F2921" w:rsidRPr="00553BF5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50F526A" w14:textId="77777777" w:rsidR="005F2921" w:rsidRPr="00553BF5" w:rsidRDefault="00751543" w:rsidP="0035278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7D965D4" w14:textId="77777777" w:rsidR="005F2921" w:rsidRPr="00553BF5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2A244E22" w14:textId="77777777" w:rsidR="005F2921" w:rsidRPr="00553BF5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5F2921" w:rsidRPr="00553BF5" w14:paraId="3C2A8128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6B57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BF01156" w14:textId="77777777" w:rsidR="005F2921" w:rsidRDefault="00D17F3B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08:33</w:t>
            </w:r>
            <w:r w:rsidR="00D32FCE">
              <w:rPr>
                <w:rFonts w:ascii="Arial" w:hAnsi="Arial" w:cs="Arial"/>
              </w:rPr>
              <w:t xml:space="preserve"> – 10.00</w:t>
            </w:r>
          </w:p>
          <w:p w14:paraId="50EBAE37" w14:textId="777F9C6F" w:rsidR="00BE2DF3" w:rsidRPr="00553BF5" w:rsidRDefault="00BE2DF3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507088E" w14:textId="77777777" w:rsidR="005F2921" w:rsidRDefault="00BE2DF3" w:rsidP="0035278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</w:p>
          <w:p w14:paraId="7C874400" w14:textId="24DC5F71" w:rsidR="00BE2DF3" w:rsidRPr="00553BF5" w:rsidRDefault="00BE2DF3" w:rsidP="00352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C48B3E6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553BF5" w14:paraId="430EFAFB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5A9A616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18556992" w14:textId="77777777" w:rsidR="005F2921" w:rsidRPr="00553BF5" w:rsidRDefault="005F2921" w:rsidP="0035278C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FBFB5C5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8AD1518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553BF5" w14:paraId="5BDA5B14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0BF510B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3694CF04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5D692E4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13CDDE6B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553BF5" w14:paraId="49810379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2E4EE8C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03A05A5D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39B74BAC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7DECD91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553BF5" w14:paraId="6C39CCA2" w14:textId="77777777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56F23F4" w14:textId="77777777" w:rsidR="005F2921" w:rsidRPr="00553BF5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3302A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BA415" w14:textId="77777777" w:rsidR="005F2921" w:rsidRPr="00553BF5" w:rsidRDefault="005F2921" w:rsidP="0035278C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97E3" w14:textId="77777777" w:rsidR="005F2921" w:rsidRPr="00553BF5" w:rsidRDefault="005F2921" w:rsidP="0035278C">
            <w:pPr>
              <w:rPr>
                <w:rFonts w:ascii="Arial" w:hAnsi="Arial" w:cs="Arial"/>
                <w:b/>
              </w:rPr>
            </w:pPr>
          </w:p>
        </w:tc>
      </w:tr>
    </w:tbl>
    <w:p w14:paraId="006C55A5" w14:textId="77777777" w:rsidR="005F2921" w:rsidRPr="00553BF5" w:rsidRDefault="005F2921" w:rsidP="005F2921">
      <w:pPr>
        <w:rPr>
          <w:rFonts w:ascii="Arial" w:hAnsi="Arial" w:cs="Arial"/>
        </w:rPr>
      </w:pPr>
    </w:p>
    <w:p w14:paraId="571E58E8" w14:textId="77777777" w:rsidR="00751543" w:rsidRPr="00553BF5" w:rsidRDefault="00751543" w:rsidP="00751543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42459E70" w14:textId="77777777" w:rsidR="00751543" w:rsidRDefault="00751543" w:rsidP="00751543">
      <w:pPr>
        <w:rPr>
          <w:rFonts w:ascii="Arial" w:hAnsi="Arial" w:cs="Arial"/>
        </w:rPr>
      </w:pPr>
    </w:p>
    <w:p w14:paraId="03DC120C" w14:textId="77777777" w:rsidR="00751543" w:rsidRPr="00553BF5" w:rsidRDefault="00751543" w:rsidP="00751543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2CAD044B" w14:textId="77777777" w:rsidR="00751543" w:rsidRDefault="00751543" w:rsidP="00751543">
      <w:pPr>
        <w:rPr>
          <w:rFonts w:ascii="Arial" w:hAnsi="Arial" w:cs="Arial"/>
        </w:rPr>
      </w:pPr>
    </w:p>
    <w:p w14:paraId="048A71FD" w14:textId="77777777" w:rsidR="00751543" w:rsidRDefault="00751543" w:rsidP="00751543">
      <w:pPr>
        <w:rPr>
          <w:rFonts w:ascii="Arial" w:hAnsi="Arial" w:cs="Arial"/>
        </w:rPr>
      </w:pPr>
    </w:p>
    <w:p w14:paraId="4E43A7FD" w14:textId="77777777" w:rsidR="00751543" w:rsidRPr="00EE3AB1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14906DC7" w14:textId="77777777" w:rsidR="00CC63E3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bookmarkEnd w:id="8"/>
    <w:bookmarkEnd w:id="9"/>
    <w:p w14:paraId="77703835" w14:textId="77777777" w:rsidR="00D343BF" w:rsidRPr="00553BF5" w:rsidRDefault="00CC63E3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553BF5" w14:paraId="7305A0ED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72935E7" w14:textId="09C22183" w:rsidR="00D343BF" w:rsidRPr="00D343BF" w:rsidRDefault="00D343BF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3" w:name="_Toc152181613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 w:rsidR="008A2CAE">
              <w:rPr>
                <w:b/>
                <w:bCs/>
                <w:sz w:val="28"/>
                <w:szCs w:val="28"/>
              </w:rPr>
              <w:t>3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13"/>
          </w:p>
        </w:tc>
      </w:tr>
      <w:tr w:rsidR="00D343BF" w:rsidRPr="00553BF5" w14:paraId="742B5C5B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9FBA546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004DF8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4BBC6E9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2CAABBD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553BF5" w14:paraId="2B0FF8A8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E830213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2F365D9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0E971299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4B1261D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7B8DE28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C321DF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EF71D83" w14:textId="77777777" w:rsidR="00D343BF" w:rsidRPr="00553BF5" w:rsidRDefault="00D343BF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2933F898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9D49611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49E5C2A7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D37C1B7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2F0F4234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76B8B9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3D83E95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36ACA280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E69697F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D00E508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65F5114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1B638C5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7B321542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7E2E68A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2EE08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2A80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62ABA" w14:textId="77777777" w:rsidR="00D343BF" w:rsidRPr="00553BF5" w:rsidRDefault="00D343BF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4B667033" w14:textId="77777777" w:rsidR="00D343BF" w:rsidRPr="00553BF5" w:rsidRDefault="00D343BF" w:rsidP="00D343BF">
      <w:pPr>
        <w:rPr>
          <w:rFonts w:ascii="Arial" w:hAnsi="Arial" w:cs="Arial"/>
        </w:rPr>
      </w:pPr>
    </w:p>
    <w:p w14:paraId="33EB2BAC" w14:textId="77777777" w:rsidR="00D343BF" w:rsidRPr="00553BF5" w:rsidRDefault="00D343BF" w:rsidP="00D343BF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5FF72279" w14:textId="77777777" w:rsidR="00D343BF" w:rsidRDefault="00D343BF" w:rsidP="00D343BF">
      <w:pPr>
        <w:rPr>
          <w:rFonts w:ascii="Arial" w:hAnsi="Arial" w:cs="Arial"/>
        </w:rPr>
      </w:pPr>
    </w:p>
    <w:p w14:paraId="26F2769E" w14:textId="77777777" w:rsidR="00D343BF" w:rsidRPr="00553BF5" w:rsidRDefault="00D343BF" w:rsidP="00D343BF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3EBD4C23" w14:textId="77777777" w:rsidR="00D343BF" w:rsidRDefault="00D343BF" w:rsidP="00D343BF">
      <w:pPr>
        <w:rPr>
          <w:rFonts w:ascii="Arial" w:hAnsi="Arial" w:cs="Arial"/>
        </w:rPr>
      </w:pPr>
    </w:p>
    <w:p w14:paraId="7F1EB227" w14:textId="77777777" w:rsidR="00D343BF" w:rsidRDefault="00D343BF" w:rsidP="00D343BF">
      <w:pPr>
        <w:rPr>
          <w:rFonts w:ascii="Arial" w:hAnsi="Arial" w:cs="Arial"/>
        </w:rPr>
      </w:pPr>
    </w:p>
    <w:p w14:paraId="57A58165" w14:textId="77777777" w:rsidR="00D343BF" w:rsidRPr="00EE3AB1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0361E9DE" w14:textId="77777777" w:rsidR="00D343BF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5DFEB044" w14:textId="77777777" w:rsidR="00D343BF" w:rsidRPr="00553BF5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553BF5" w14:paraId="04B3435A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EBD069C" w14:textId="22F6D9E8" w:rsidR="00D343BF" w:rsidRPr="00D343BF" w:rsidRDefault="00D343BF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4" w:name="_Toc152181614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 w:rsidR="008A2CAE">
              <w:rPr>
                <w:b/>
                <w:bCs/>
                <w:sz w:val="28"/>
                <w:szCs w:val="28"/>
              </w:rPr>
              <w:t>4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14"/>
          </w:p>
        </w:tc>
      </w:tr>
      <w:tr w:rsidR="00D343BF" w:rsidRPr="00553BF5" w14:paraId="6C62B293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C2B7B68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B2A28F6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B7239A9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81AEF7E" w14:textId="77777777" w:rsidR="00D343BF" w:rsidRPr="00553BF5" w:rsidRDefault="00D343BF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553BF5" w14:paraId="20C8BB72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169B0A2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EA9FAA9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0A020DF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BDFB8F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46EDB32E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FCBCFB7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8EC8E60" w14:textId="77777777" w:rsidR="00D343BF" w:rsidRPr="00553BF5" w:rsidRDefault="00D343BF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061ECC20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6899388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3A9A7E4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7FFBF55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195BEEA2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6DE6CA7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DFB3E86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473F79F9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3EA932D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691D0015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1899248F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1C5040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</w:tr>
      <w:tr w:rsidR="00D343BF" w:rsidRPr="00553BF5" w14:paraId="2CA294D8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9370D50" w14:textId="77777777" w:rsidR="00D343BF" w:rsidRPr="00553BF5" w:rsidRDefault="00D343BF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69753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7F5CA" w14:textId="77777777" w:rsidR="00D343BF" w:rsidRPr="00553BF5" w:rsidRDefault="00D343BF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D076C" w14:textId="77777777" w:rsidR="00D343BF" w:rsidRPr="00553BF5" w:rsidRDefault="00D343BF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7434E53A" w14:textId="77777777" w:rsidR="00D343BF" w:rsidRPr="00553BF5" w:rsidRDefault="00D343BF" w:rsidP="00D343BF">
      <w:pPr>
        <w:rPr>
          <w:rFonts w:ascii="Arial" w:hAnsi="Arial" w:cs="Arial"/>
        </w:rPr>
      </w:pPr>
    </w:p>
    <w:p w14:paraId="2C4ADC34" w14:textId="77777777" w:rsidR="00D343BF" w:rsidRPr="00553BF5" w:rsidRDefault="00D343BF" w:rsidP="00D343BF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4EEE9394" w14:textId="77777777" w:rsidR="00D343BF" w:rsidRDefault="00D343BF" w:rsidP="00D343BF">
      <w:pPr>
        <w:rPr>
          <w:rFonts w:ascii="Arial" w:hAnsi="Arial" w:cs="Arial"/>
        </w:rPr>
      </w:pPr>
    </w:p>
    <w:p w14:paraId="31A062B1" w14:textId="77777777" w:rsidR="00D343BF" w:rsidRPr="00553BF5" w:rsidRDefault="00D343BF" w:rsidP="00D343BF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70F6F68A" w14:textId="77777777" w:rsidR="00D343BF" w:rsidRDefault="00D343BF" w:rsidP="00D343BF">
      <w:pPr>
        <w:rPr>
          <w:rFonts w:ascii="Arial" w:hAnsi="Arial" w:cs="Arial"/>
        </w:rPr>
      </w:pPr>
    </w:p>
    <w:p w14:paraId="4D5D0EF5" w14:textId="77777777" w:rsidR="00D343BF" w:rsidRDefault="00D343BF" w:rsidP="00D343BF">
      <w:pPr>
        <w:rPr>
          <w:rFonts w:ascii="Arial" w:hAnsi="Arial" w:cs="Arial"/>
        </w:rPr>
      </w:pPr>
    </w:p>
    <w:p w14:paraId="0613AC64" w14:textId="77777777" w:rsidR="00D343BF" w:rsidRPr="00EE3AB1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3BC93492" w14:textId="77777777" w:rsidR="00D343BF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09602428" w14:textId="77777777" w:rsidR="008A2CAE" w:rsidRPr="00553BF5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553BF5" w14:paraId="6D452A83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57D9A3" w14:textId="22AF8247" w:rsidR="008A2CAE" w:rsidRPr="00D343BF" w:rsidRDefault="008A2CAE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5" w:name="_Toc152181615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15"/>
          </w:p>
        </w:tc>
      </w:tr>
      <w:tr w:rsidR="008A2CAE" w:rsidRPr="00553BF5" w14:paraId="7ED9F71C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7CDDCD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E55BED6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A870EE1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A52A03B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553BF5" w14:paraId="1B4C66C4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AE9DACC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87B6DB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22C183C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0AA9615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5DD70C72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D0F3D73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2CB55339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3468181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2E31CDD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00197E7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055A2B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E60EB8D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739687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068D0A7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24E1516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D14A4EB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C07AC7B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D70BB61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8D16A21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32A3A7AC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2FD897A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00715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C6A8C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0665C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4B643991" w14:textId="77777777" w:rsidR="008A2CAE" w:rsidRPr="00553BF5" w:rsidRDefault="008A2CAE" w:rsidP="008A2CAE">
      <w:pPr>
        <w:rPr>
          <w:rFonts w:ascii="Arial" w:hAnsi="Arial" w:cs="Arial"/>
        </w:rPr>
      </w:pPr>
    </w:p>
    <w:p w14:paraId="5F013F79" w14:textId="77777777" w:rsidR="008A2CAE" w:rsidRPr="00553BF5" w:rsidRDefault="008A2CAE" w:rsidP="008A2CAE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4DECEFF4" w14:textId="77777777" w:rsidR="008A2CAE" w:rsidRDefault="008A2CAE" w:rsidP="008A2CAE">
      <w:pPr>
        <w:rPr>
          <w:rFonts w:ascii="Arial" w:hAnsi="Arial" w:cs="Arial"/>
        </w:rPr>
      </w:pPr>
    </w:p>
    <w:p w14:paraId="15BE4C2B" w14:textId="77777777" w:rsidR="008A2CAE" w:rsidRPr="00553BF5" w:rsidRDefault="008A2CAE" w:rsidP="008A2CAE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407CD002" w14:textId="77777777" w:rsidR="008A2CAE" w:rsidRDefault="008A2CAE" w:rsidP="008A2CAE">
      <w:pPr>
        <w:rPr>
          <w:rFonts w:ascii="Arial" w:hAnsi="Arial" w:cs="Arial"/>
        </w:rPr>
      </w:pPr>
    </w:p>
    <w:p w14:paraId="0F44B405" w14:textId="77777777" w:rsidR="008A2CAE" w:rsidRDefault="008A2CAE" w:rsidP="008A2CAE">
      <w:pPr>
        <w:rPr>
          <w:rFonts w:ascii="Arial" w:hAnsi="Arial" w:cs="Arial"/>
        </w:rPr>
      </w:pPr>
    </w:p>
    <w:p w14:paraId="59BAEEBE" w14:textId="77777777" w:rsidR="008A2CAE" w:rsidRPr="00EE3AB1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7365E170" w14:textId="77777777" w:rsidR="008A2CAE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37458A1A" w14:textId="77777777" w:rsidR="008A2CAE" w:rsidRPr="00553BF5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553BF5" w14:paraId="1B1A2C33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1CFC737" w14:textId="1BCDB030" w:rsidR="008A2CAE" w:rsidRPr="00D343BF" w:rsidRDefault="008A2CAE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6" w:name="_Toc152181616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16"/>
          </w:p>
        </w:tc>
      </w:tr>
      <w:tr w:rsidR="008A2CAE" w:rsidRPr="00553BF5" w14:paraId="1B6750E0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61E623E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ABBA77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51D4E2E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04D2A95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553BF5" w14:paraId="6722476C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596646F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597E5F7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3F5E274C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A165E09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005B560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91AF75E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0A9091AA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730E94B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A72C779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4268C8E1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AFF5787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0CDB6DA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EECA52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787DE5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64E03DF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8EF3874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1C559661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1A76D1B8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B584873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579856CF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9B7076D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4A56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970B3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6389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0A472D73" w14:textId="77777777" w:rsidR="008A2CAE" w:rsidRPr="00553BF5" w:rsidRDefault="008A2CAE" w:rsidP="008A2CAE">
      <w:pPr>
        <w:rPr>
          <w:rFonts w:ascii="Arial" w:hAnsi="Arial" w:cs="Arial"/>
        </w:rPr>
      </w:pPr>
    </w:p>
    <w:p w14:paraId="67A75DFB" w14:textId="77777777" w:rsidR="008A2CAE" w:rsidRPr="00553BF5" w:rsidRDefault="008A2CAE" w:rsidP="008A2CAE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1ACD51C9" w14:textId="77777777" w:rsidR="008A2CAE" w:rsidRDefault="008A2CAE" w:rsidP="008A2CAE">
      <w:pPr>
        <w:rPr>
          <w:rFonts w:ascii="Arial" w:hAnsi="Arial" w:cs="Arial"/>
        </w:rPr>
      </w:pPr>
    </w:p>
    <w:p w14:paraId="51C73933" w14:textId="77777777" w:rsidR="008A2CAE" w:rsidRPr="00553BF5" w:rsidRDefault="008A2CAE" w:rsidP="008A2CAE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62EA47AC" w14:textId="77777777" w:rsidR="008A2CAE" w:rsidRDefault="008A2CAE" w:rsidP="008A2CAE">
      <w:pPr>
        <w:rPr>
          <w:rFonts w:ascii="Arial" w:hAnsi="Arial" w:cs="Arial"/>
        </w:rPr>
      </w:pPr>
    </w:p>
    <w:p w14:paraId="50CC6BC6" w14:textId="77777777" w:rsidR="008A2CAE" w:rsidRDefault="008A2CAE" w:rsidP="008A2CAE">
      <w:pPr>
        <w:rPr>
          <w:rFonts w:ascii="Arial" w:hAnsi="Arial" w:cs="Arial"/>
        </w:rPr>
      </w:pPr>
    </w:p>
    <w:p w14:paraId="4D4F600C" w14:textId="77777777" w:rsidR="008A2CAE" w:rsidRPr="00EE3AB1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79249362" w14:textId="77777777" w:rsidR="008A2CAE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67AAA468" w14:textId="77777777" w:rsidR="008A2CAE" w:rsidRPr="00553BF5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553BF5" w14:paraId="6C0139E7" w14:textId="77777777" w:rsidTr="00E47B4E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87217A1" w14:textId="37771F78" w:rsidR="008A2CAE" w:rsidRPr="00D343BF" w:rsidRDefault="008A2CAE" w:rsidP="00E47B4E">
            <w:pPr>
              <w:pStyle w:val="berschrift1"/>
              <w:rPr>
                <w:b/>
                <w:bCs/>
                <w:sz w:val="28"/>
                <w:szCs w:val="28"/>
              </w:rPr>
            </w:pPr>
            <w:bookmarkStart w:id="17" w:name="_Toc152181617"/>
            <w:r w:rsidRPr="00D343BF">
              <w:rPr>
                <w:b/>
                <w:bCs/>
                <w:sz w:val="28"/>
                <w:szCs w:val="28"/>
              </w:rPr>
              <w:t xml:space="preserve">Woche 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D343BF">
              <w:rPr>
                <w:b/>
                <w:bCs/>
                <w:sz w:val="28"/>
                <w:szCs w:val="28"/>
              </w:rPr>
              <w:t>: vom 28.11.2022 – 02.12.2022</w:t>
            </w:r>
            <w:bookmarkEnd w:id="17"/>
          </w:p>
        </w:tc>
      </w:tr>
      <w:tr w:rsidR="008A2CAE" w:rsidRPr="00553BF5" w14:paraId="2625FC04" w14:textId="77777777" w:rsidTr="00E47B4E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173886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3E02BD8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9FEDC08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4BDB3A" w14:textId="77777777" w:rsidR="008A2CAE" w:rsidRPr="00553BF5" w:rsidRDefault="008A2CAE" w:rsidP="00E47B4E">
            <w:pPr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553BF5" w14:paraId="17A7A5FD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A41E4EC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CF7DF70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7C43C43E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ECC88C4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48A76003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597AC23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76B36A4B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C01A632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51BC08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4506BBC1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81B3C83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27ED5D3C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81E92FF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27FA366D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1760B7C6" w14:textId="77777777" w:rsidTr="00E47B4E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B1E2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B7DEB9D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8C4CEF0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1438C0E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</w:tr>
      <w:tr w:rsidR="008A2CAE" w:rsidRPr="00553BF5" w14:paraId="79FE1C64" w14:textId="77777777" w:rsidTr="00E47B4E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476F3BB" w14:textId="77777777" w:rsidR="008A2CAE" w:rsidRPr="00553BF5" w:rsidRDefault="008A2CAE" w:rsidP="00E47B4E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553BF5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393F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DBC3" w14:textId="77777777" w:rsidR="008A2CAE" w:rsidRPr="00553BF5" w:rsidRDefault="008A2CAE" w:rsidP="00E47B4E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49251" w14:textId="77777777" w:rsidR="008A2CAE" w:rsidRPr="00553BF5" w:rsidRDefault="008A2CAE" w:rsidP="00E47B4E">
            <w:pPr>
              <w:rPr>
                <w:rFonts w:ascii="Arial" w:hAnsi="Arial" w:cs="Arial"/>
                <w:b/>
              </w:rPr>
            </w:pPr>
          </w:p>
        </w:tc>
      </w:tr>
    </w:tbl>
    <w:p w14:paraId="249428E8" w14:textId="77777777" w:rsidR="008A2CAE" w:rsidRPr="00553BF5" w:rsidRDefault="008A2CAE" w:rsidP="008A2CAE">
      <w:pPr>
        <w:rPr>
          <w:rFonts w:ascii="Arial" w:hAnsi="Arial" w:cs="Arial"/>
        </w:rPr>
      </w:pPr>
    </w:p>
    <w:p w14:paraId="62F21A6E" w14:textId="77777777" w:rsidR="008A2CAE" w:rsidRPr="00553BF5" w:rsidRDefault="008A2CAE" w:rsidP="008A2CAE">
      <w:pPr>
        <w:spacing w:line="360" w:lineRule="auto"/>
        <w:rPr>
          <w:rFonts w:ascii="Arial" w:hAnsi="Arial" w:cs="Arial"/>
          <w:i/>
        </w:rPr>
      </w:pPr>
      <w:r w:rsidRPr="00553BF5">
        <w:rPr>
          <w:rFonts w:ascii="Arial" w:hAnsi="Arial" w:cs="Arial"/>
          <w:b/>
        </w:rPr>
        <w:t>Hinweis</w:t>
      </w:r>
      <w:r>
        <w:rPr>
          <w:rFonts w:ascii="Arial" w:hAnsi="Arial" w:cs="Arial"/>
          <w:b/>
        </w:rPr>
        <w:t>e</w:t>
      </w:r>
      <w:r w:rsidRPr="00553BF5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i/>
        </w:rPr>
        <w:t>keine</w:t>
      </w:r>
    </w:p>
    <w:p w14:paraId="7CECD91B" w14:textId="77777777" w:rsidR="008A2CAE" w:rsidRDefault="008A2CAE" w:rsidP="008A2CAE">
      <w:pPr>
        <w:rPr>
          <w:rFonts w:ascii="Arial" w:hAnsi="Arial" w:cs="Arial"/>
        </w:rPr>
      </w:pPr>
    </w:p>
    <w:p w14:paraId="2551D746" w14:textId="77777777" w:rsidR="008A2CAE" w:rsidRPr="00553BF5" w:rsidRDefault="008A2CAE" w:rsidP="008A2CAE">
      <w:pPr>
        <w:rPr>
          <w:rFonts w:ascii="Arial" w:hAnsi="Arial" w:cs="Arial"/>
        </w:rPr>
      </w:pPr>
      <w:r>
        <w:rPr>
          <w:rFonts w:ascii="Arial" w:hAnsi="Arial" w:cs="Arial"/>
        </w:rPr>
        <w:t>Kenntnisnahme des Betriebes:</w:t>
      </w:r>
    </w:p>
    <w:p w14:paraId="4FBC52A6" w14:textId="77777777" w:rsidR="008A2CAE" w:rsidRDefault="008A2CAE" w:rsidP="008A2CAE">
      <w:pPr>
        <w:rPr>
          <w:rFonts w:ascii="Arial" w:hAnsi="Arial" w:cs="Arial"/>
        </w:rPr>
      </w:pPr>
    </w:p>
    <w:p w14:paraId="06BB8951" w14:textId="77777777" w:rsidR="008A2CAE" w:rsidRDefault="008A2CAE" w:rsidP="008A2CAE">
      <w:pPr>
        <w:rPr>
          <w:rFonts w:ascii="Arial" w:hAnsi="Arial" w:cs="Arial"/>
        </w:rPr>
      </w:pPr>
    </w:p>
    <w:p w14:paraId="638FA830" w14:textId="77777777" w:rsidR="008A2CAE" w:rsidRPr="00EE3AB1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  <w:u w:val="single"/>
        </w:rPr>
        <w:tab/>
      </w:r>
      <w:r w:rsidRPr="00EE3AB1">
        <w:rPr>
          <w:rFonts w:ascii="Arial" w:hAnsi="Arial" w:cs="Arial"/>
        </w:rPr>
        <w:tab/>
      </w:r>
      <w:r w:rsidRPr="00EE3AB1">
        <w:rPr>
          <w:rFonts w:ascii="Arial" w:hAnsi="Arial" w:cs="Arial"/>
          <w:u w:val="single"/>
        </w:rPr>
        <w:tab/>
      </w:r>
    </w:p>
    <w:p w14:paraId="19342962" w14:textId="77777777" w:rsidR="008A2CAE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Datum / Unterschrift d. Praktikanten/in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Datum/Stempel/Unterschrift d. Betreuers/Betreuerin</w:t>
      </w:r>
    </w:p>
    <w:p w14:paraId="6D7DC4C9" w14:textId="01245651" w:rsidR="00D343BF" w:rsidRDefault="00D343BF" w:rsidP="00D343BF">
      <w:pPr>
        <w:pStyle w:val="berschrift1"/>
        <w:jc w:val="left"/>
      </w:pPr>
    </w:p>
    <w:p w14:paraId="03D02F1B" w14:textId="2281ED6A" w:rsidR="00803885" w:rsidRPr="00D343BF" w:rsidRDefault="00D343BF" w:rsidP="00D343BF">
      <w:pPr>
        <w:pStyle w:val="berschrift1"/>
        <w:jc w:val="left"/>
        <w:rPr>
          <w:u w:val="single"/>
        </w:rPr>
      </w:pPr>
      <w:r w:rsidRPr="00D343BF">
        <w:br w:type="page"/>
      </w:r>
      <w:bookmarkStart w:id="18" w:name="_Toc152181618"/>
      <w:r w:rsidR="00100EF3" w:rsidRPr="00D343BF">
        <w:rPr>
          <w:sz w:val="24"/>
          <w:szCs w:val="13"/>
          <w:u w:val="single"/>
        </w:rPr>
        <w:lastRenderedPageBreak/>
        <w:t>Rückblick</w:t>
      </w:r>
      <w:bookmarkEnd w:id="18"/>
    </w:p>
    <w:p w14:paraId="64ABE10B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Positives:</w:t>
      </w:r>
    </w:p>
    <w:p w14:paraId="30E552B7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8A309A6" w14:textId="77777777" w:rsidR="00100EF3" w:rsidRDefault="00100EF3">
      <w:pPr>
        <w:rPr>
          <w:rFonts w:ascii="Arial" w:hAnsi="Arial" w:cs="Arial"/>
          <w:b/>
          <w:sz w:val="22"/>
          <w:szCs w:val="22"/>
        </w:rPr>
      </w:pPr>
    </w:p>
    <w:p w14:paraId="51B616F8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</w:p>
    <w:p w14:paraId="519C16FD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C2ABB27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3E5ABFCE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3A7D0665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96B323F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Negatives:</w:t>
      </w:r>
    </w:p>
    <w:p w14:paraId="507387C2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7B2BF464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04B9524" w14:textId="77777777" w:rsidR="00100EF3" w:rsidRDefault="00100EF3">
      <w:pPr>
        <w:rPr>
          <w:rFonts w:ascii="Arial" w:hAnsi="Arial" w:cs="Arial"/>
          <w:b/>
          <w:sz w:val="22"/>
          <w:szCs w:val="22"/>
        </w:rPr>
      </w:pPr>
    </w:p>
    <w:p w14:paraId="4EA566CF" w14:textId="77777777" w:rsidR="004C6179" w:rsidRDefault="004C6179">
      <w:pPr>
        <w:rPr>
          <w:rFonts w:ascii="Arial" w:hAnsi="Arial" w:cs="Arial"/>
          <w:b/>
          <w:sz w:val="22"/>
          <w:szCs w:val="22"/>
        </w:rPr>
      </w:pPr>
    </w:p>
    <w:p w14:paraId="3A660025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</w:p>
    <w:p w14:paraId="76206953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547585D8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3B9C9080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Was haben Sie gelernt?</w:t>
      </w:r>
    </w:p>
    <w:p w14:paraId="006060F6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0C746469" w14:textId="77777777" w:rsidR="00100EF3" w:rsidRDefault="00100EF3">
      <w:pPr>
        <w:rPr>
          <w:rFonts w:ascii="Arial" w:hAnsi="Arial" w:cs="Arial"/>
          <w:b/>
          <w:sz w:val="22"/>
          <w:szCs w:val="22"/>
        </w:rPr>
      </w:pPr>
    </w:p>
    <w:p w14:paraId="683CB59C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</w:p>
    <w:p w14:paraId="7C1002FE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0D4FB952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468539C2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00059F72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Möchten Sie wieder in diesem Betrieb tätig sein?</w:t>
      </w:r>
    </w:p>
    <w:p w14:paraId="72C29554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2DE7AB35" w14:textId="77777777" w:rsidR="00100EF3" w:rsidRDefault="00100EF3">
      <w:pPr>
        <w:rPr>
          <w:rFonts w:ascii="Arial" w:hAnsi="Arial" w:cs="Arial"/>
          <w:b/>
          <w:sz w:val="22"/>
          <w:szCs w:val="22"/>
        </w:rPr>
      </w:pPr>
    </w:p>
    <w:p w14:paraId="2B9FE30D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</w:p>
    <w:p w14:paraId="2FD6388C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48442FFF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Sind Ihre Vorstellungen, die Sie an das Praktikum geknüpft haben, erfüllt worden?</w:t>
      </w:r>
    </w:p>
    <w:p w14:paraId="7AF21B01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3502FF9B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4F14BC18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6980B5F0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</w:p>
    <w:p w14:paraId="09D0B47F" w14:textId="77777777" w:rsidR="00100EF3" w:rsidRPr="004C6179" w:rsidRDefault="00100EF3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Hat das Praktikum Ihre Vorstellungen von der Berufs- und Arbeitswelt bestätigt oder verändert</w:t>
      </w:r>
      <w:r w:rsidR="004C6179" w:rsidRPr="004C6179">
        <w:rPr>
          <w:rFonts w:ascii="Arial" w:hAnsi="Arial" w:cs="Arial"/>
          <w:b/>
          <w:sz w:val="22"/>
          <w:szCs w:val="22"/>
        </w:rPr>
        <w:t>?</w:t>
      </w:r>
    </w:p>
    <w:p w14:paraId="26A92CBA" w14:textId="77777777" w:rsidR="004C6179" w:rsidRPr="004C6179" w:rsidRDefault="004C6179">
      <w:pPr>
        <w:rPr>
          <w:rFonts w:ascii="Arial" w:hAnsi="Arial" w:cs="Arial"/>
          <w:b/>
          <w:sz w:val="22"/>
          <w:szCs w:val="22"/>
        </w:rPr>
      </w:pPr>
      <w:r w:rsidRPr="004C6179">
        <w:rPr>
          <w:rFonts w:ascii="Arial" w:hAnsi="Arial" w:cs="Arial"/>
          <w:b/>
          <w:sz w:val="22"/>
          <w:szCs w:val="22"/>
        </w:rPr>
        <w:t>Begründen Sie Ihre Antwort!</w:t>
      </w:r>
    </w:p>
    <w:sectPr w:rsidR="004C6179" w:rsidRPr="004C6179" w:rsidSect="00CC63E3">
      <w:headerReference w:type="default" r:id="rId8"/>
      <w:footerReference w:type="default" r:id="rId9"/>
      <w:pgSz w:w="11906" w:h="16838" w:code="9"/>
      <w:pgMar w:top="851" w:right="851" w:bottom="540" w:left="1134" w:header="720" w:footer="492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4572E" w14:textId="77777777" w:rsidR="004C62CB" w:rsidRDefault="004C62CB" w:rsidP="00372825">
      <w:r>
        <w:separator/>
      </w:r>
    </w:p>
  </w:endnote>
  <w:endnote w:type="continuationSeparator" w:id="0">
    <w:p w14:paraId="0E4CC524" w14:textId="77777777" w:rsidR="004C62CB" w:rsidRDefault="004C62CB" w:rsidP="0037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7C25C" w14:textId="77777777" w:rsidR="00A75084" w:rsidRPr="000E39DA" w:rsidRDefault="00A75084" w:rsidP="00EE3AB1">
    <w:pPr>
      <w:pStyle w:val="Fuzeile"/>
      <w:pBdr>
        <w:top w:val="single" w:sz="4" w:space="1" w:color="auto"/>
      </w:pBdr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Name:</w:t>
    </w:r>
    <w:r w:rsidR="00A513BD" w:rsidRPr="000E39DA">
      <w:rPr>
        <w:rFonts w:ascii="Arial" w:hAnsi="Arial" w:cs="Arial"/>
      </w:rPr>
      <w:tab/>
      <w:t>Karl August Muster</w:t>
    </w:r>
    <w:r w:rsidR="00A513BD" w:rsidRPr="000E39DA">
      <w:rPr>
        <w:rFonts w:ascii="Arial" w:hAnsi="Arial" w:cs="Arial"/>
      </w:rPr>
      <w:tab/>
    </w:r>
    <w:r w:rsidR="008D17AB">
      <w:rPr>
        <w:rFonts w:ascii="Arial" w:hAnsi="Arial" w:cs="Arial"/>
      </w:rPr>
      <w:t>Firma:</w:t>
    </w:r>
    <w:r w:rsidR="008D17AB">
      <w:rPr>
        <w:rFonts w:ascii="Arial" w:hAnsi="Arial" w:cs="Arial"/>
      </w:rPr>
      <w:tab/>
      <w:t>Beispielfirma</w:t>
    </w:r>
  </w:p>
  <w:p w14:paraId="5BC81EC2" w14:textId="2AF614C1" w:rsidR="00A75084" w:rsidRPr="000E39DA" w:rsidRDefault="00A75084" w:rsidP="00EE3AB1">
    <w:pPr>
      <w:pStyle w:val="Fuzeile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Klasse:</w:t>
    </w:r>
    <w:r w:rsidR="00A513BD" w:rsidRPr="000E39DA">
      <w:rPr>
        <w:rFonts w:ascii="Arial" w:hAnsi="Arial" w:cs="Arial"/>
      </w:rPr>
      <w:tab/>
      <w:t xml:space="preserve">ITA </w:t>
    </w:r>
    <w:r w:rsidR="0054129F">
      <w:rPr>
        <w:rFonts w:ascii="Arial" w:hAnsi="Arial" w:cs="Arial"/>
      </w:rPr>
      <w:t>01/02/03</w:t>
    </w:r>
    <w:r w:rsidR="00A513BD" w:rsidRPr="000E39DA">
      <w:rPr>
        <w:rFonts w:ascii="Arial" w:hAnsi="Arial" w:cs="Arial"/>
      </w:rPr>
      <w:tab/>
    </w:r>
    <w:r w:rsidR="008D17AB" w:rsidRPr="000E39DA">
      <w:rPr>
        <w:rFonts w:ascii="Arial" w:hAnsi="Arial" w:cs="Arial"/>
      </w:rPr>
      <w:t>Betreuer:</w:t>
    </w:r>
    <w:r w:rsidR="008D17AB" w:rsidRPr="000E39DA">
      <w:rPr>
        <w:rFonts w:ascii="Arial" w:hAnsi="Arial" w:cs="Arial"/>
      </w:rPr>
      <w:tab/>
      <w:t xml:space="preserve">Hr. / Fr. Beispiel </w:t>
    </w:r>
  </w:p>
  <w:p w14:paraId="2750E26D" w14:textId="77777777" w:rsidR="00A75084" w:rsidRPr="000E39DA" w:rsidRDefault="00A75084" w:rsidP="00EE3AB1">
    <w:pPr>
      <w:pStyle w:val="Fuzeile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E-Mail:</w:t>
    </w:r>
    <w:r w:rsidR="00A513BD" w:rsidRPr="000E39DA">
      <w:rPr>
        <w:rFonts w:ascii="Arial" w:hAnsi="Arial" w:cs="Arial"/>
      </w:rPr>
      <w:tab/>
    </w:r>
    <w:hyperlink r:id="rId1" w:history="1">
      <w:r w:rsidR="008D17AB" w:rsidRPr="00FA00E2">
        <w:rPr>
          <w:rStyle w:val="Hyperlink"/>
          <w:rFonts w:ascii="Arial" w:hAnsi="Arial" w:cs="Arial"/>
        </w:rPr>
        <w:t>Muster@ita.oszimt.de</w:t>
      </w:r>
    </w:hyperlink>
    <w:r w:rsidR="00A513BD" w:rsidRPr="000E39DA">
      <w:rPr>
        <w:rFonts w:ascii="Arial" w:hAnsi="Arial" w:cs="Arial"/>
      </w:rPr>
      <w:tab/>
    </w:r>
    <w:r w:rsidRPr="000E39DA">
      <w:rPr>
        <w:rFonts w:ascii="Arial" w:hAnsi="Arial" w:cs="Arial"/>
      </w:rPr>
      <w:t>E-Mail:</w:t>
    </w:r>
    <w:r w:rsidR="000E39DA" w:rsidRPr="000E39DA">
      <w:rPr>
        <w:rFonts w:ascii="Arial" w:hAnsi="Arial" w:cs="Arial"/>
      </w:rPr>
      <w:tab/>
    </w:r>
    <w:hyperlink r:id="rId2" w:history="1">
      <w:r w:rsidR="000E39DA" w:rsidRPr="000E39DA">
        <w:rPr>
          <w:rStyle w:val="Hyperlink"/>
          <w:rFonts w:ascii="Arial" w:hAnsi="Arial" w:cs="Arial"/>
        </w:rPr>
        <w:t>beispiel@beispielfirma.de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A43D4" w14:textId="77777777" w:rsidR="004C62CB" w:rsidRDefault="004C62CB" w:rsidP="00372825">
      <w:r>
        <w:separator/>
      </w:r>
    </w:p>
  </w:footnote>
  <w:footnote w:type="continuationSeparator" w:id="0">
    <w:p w14:paraId="4327C374" w14:textId="77777777" w:rsidR="004C62CB" w:rsidRDefault="004C62CB" w:rsidP="00372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86658" w14:textId="08B1F2EB" w:rsidR="00A513BD" w:rsidRDefault="004C62CB" w:rsidP="00A513BD">
    <w:pPr>
      <w:pStyle w:val="Kopfzeile"/>
      <w:pBdr>
        <w:bottom w:val="single" w:sz="4" w:space="1" w:color="auto"/>
      </w:pBdr>
      <w:tabs>
        <w:tab w:val="clear" w:pos="9026"/>
        <w:tab w:val="right" w:pos="9800"/>
      </w:tabs>
      <w:rPr>
        <w:rFonts w:ascii="Arial" w:hAnsi="Arial"/>
        <w:smallCaps/>
        <w:sz w:val="22"/>
        <w:szCs w:val="22"/>
      </w:rPr>
    </w:pPr>
    <w:r>
      <w:rPr>
        <w:rFonts w:ascii="Arial" w:hAnsi="Arial"/>
        <w:smallCaps/>
        <w:noProof/>
        <w:sz w:val="22"/>
        <w:szCs w:val="22"/>
      </w:rPr>
      <w:pict w14:anchorId="412C65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margin-left:0;margin-top:-10.5pt;width:111.75pt;height:37.5pt;z-index:-1;mso-wrap-edited:f;mso-width-percent:0;mso-height-percent:0;mso-width-percent:0;mso-height-percent:0" wrapcoords="8698 1296 -145 6912 -145 13392 2174 15120 8263 15120 8553 19440 8698 19440 9713 19440 11162 19440 14932 16416 19570 15120 21165 13392 21020 8208 21600 8208 21020 3456 9858 1296 8698 1296">
          <v:imagedata r:id="rId1" o:title=""/>
          <w10:wrap type="through"/>
        </v:shape>
      </w:pict>
    </w:r>
    <w:r w:rsidR="00A513BD" w:rsidRPr="00A513BD">
      <w:rPr>
        <w:rFonts w:ascii="Arial" w:hAnsi="Arial"/>
        <w:smallCaps/>
        <w:sz w:val="22"/>
        <w:szCs w:val="22"/>
      </w:rPr>
      <w:tab/>
    </w:r>
    <w:r w:rsidR="00466E85" w:rsidRPr="00466E85">
      <w:rPr>
        <w:rFonts w:ascii="Arial" w:hAnsi="Arial"/>
        <w:b/>
        <w:smallCaps/>
        <w:sz w:val="28"/>
        <w:szCs w:val="28"/>
      </w:rPr>
      <w:t>Wochenbericht</w:t>
    </w:r>
    <w:r w:rsidR="00A513BD" w:rsidRPr="00A513BD">
      <w:rPr>
        <w:rFonts w:ascii="Arial" w:hAnsi="Arial"/>
        <w:smallCaps/>
        <w:sz w:val="22"/>
        <w:szCs w:val="22"/>
      </w:rPr>
      <w:tab/>
      <w:t>Praktikumsbericht</w:t>
    </w:r>
  </w:p>
  <w:p w14:paraId="0FFB3EC6" w14:textId="77777777" w:rsidR="000E39DA" w:rsidRDefault="000E39DA" w:rsidP="00553BF5">
    <w:pPr>
      <w:pStyle w:val="Kopfzeile"/>
      <w:pBdr>
        <w:bottom w:val="single" w:sz="4" w:space="1" w:color="auto"/>
      </w:pBdr>
      <w:tabs>
        <w:tab w:val="clear" w:pos="9026"/>
        <w:tab w:val="right" w:pos="9800"/>
      </w:tabs>
      <w:rPr>
        <w:rStyle w:val="Seitenzahl"/>
        <w:rFonts w:ascii="Arial" w:hAnsi="Arial" w:cs="Arial"/>
      </w:rPr>
    </w:pPr>
    <w:r w:rsidRPr="000E39DA">
      <w:rPr>
        <w:rFonts w:ascii="Arial" w:hAnsi="Arial" w:cs="Arial"/>
        <w:smallCaps/>
      </w:rPr>
      <w:tab/>
    </w:r>
    <w:r w:rsidRPr="000E39DA">
      <w:rPr>
        <w:rFonts w:ascii="Arial" w:hAnsi="Arial" w:cs="Arial"/>
        <w:smallCaps/>
      </w:rPr>
      <w:tab/>
      <w:t xml:space="preserve">Seite </w:t>
    </w:r>
    <w:r w:rsidRPr="000E39DA">
      <w:rPr>
        <w:rStyle w:val="Seitenzahl"/>
        <w:rFonts w:ascii="Arial" w:hAnsi="Arial" w:cs="Arial"/>
      </w:rPr>
      <w:fldChar w:fldCharType="begin"/>
    </w:r>
    <w:r w:rsidRPr="000E39DA">
      <w:rPr>
        <w:rStyle w:val="Seitenzahl"/>
        <w:rFonts w:ascii="Arial" w:hAnsi="Arial" w:cs="Arial"/>
      </w:rPr>
      <w:instrText xml:space="preserve"> PAGE </w:instrText>
    </w:r>
    <w:r w:rsidRPr="000E39DA">
      <w:rPr>
        <w:rStyle w:val="Seitenzahl"/>
        <w:rFonts w:ascii="Arial" w:hAnsi="Arial" w:cs="Arial"/>
      </w:rPr>
      <w:fldChar w:fldCharType="separate"/>
    </w:r>
    <w:r w:rsidR="00AF6690">
      <w:rPr>
        <w:rStyle w:val="Seitenzahl"/>
        <w:rFonts w:ascii="Arial" w:hAnsi="Arial" w:cs="Arial"/>
        <w:noProof/>
      </w:rPr>
      <w:t>3</w:t>
    </w:r>
    <w:r w:rsidRPr="000E39DA">
      <w:rPr>
        <w:rStyle w:val="Seitenzahl"/>
        <w:rFonts w:ascii="Arial" w:hAnsi="Arial" w:cs="Arial"/>
      </w:rPr>
      <w:fldChar w:fldCharType="end"/>
    </w:r>
  </w:p>
  <w:p w14:paraId="34A3EEB3" w14:textId="77777777" w:rsidR="00553BF5" w:rsidRPr="000E39DA" w:rsidRDefault="00553BF5" w:rsidP="00553BF5">
    <w:pPr>
      <w:pStyle w:val="Kopfzeile"/>
      <w:tabs>
        <w:tab w:val="clear" w:pos="9026"/>
        <w:tab w:val="right" w:pos="9800"/>
      </w:tabs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06DF"/>
    <w:multiLevelType w:val="hybridMultilevel"/>
    <w:tmpl w:val="82E02C4A"/>
    <w:lvl w:ilvl="0" w:tplc="94D887D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E285C"/>
    <w:multiLevelType w:val="hybridMultilevel"/>
    <w:tmpl w:val="0B843E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14174"/>
    <w:multiLevelType w:val="hybridMultilevel"/>
    <w:tmpl w:val="64685630"/>
    <w:lvl w:ilvl="0" w:tplc="D6A61B8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F1AB9"/>
    <w:multiLevelType w:val="hybridMultilevel"/>
    <w:tmpl w:val="714030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55B3C"/>
    <w:multiLevelType w:val="hybridMultilevel"/>
    <w:tmpl w:val="E90E4D92"/>
    <w:lvl w:ilvl="0" w:tplc="9EACCE1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A7AC6"/>
    <w:multiLevelType w:val="hybridMultilevel"/>
    <w:tmpl w:val="AB74EF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B4A0D"/>
    <w:multiLevelType w:val="hybridMultilevel"/>
    <w:tmpl w:val="CD2CA0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12CC3"/>
    <w:multiLevelType w:val="hybridMultilevel"/>
    <w:tmpl w:val="4D6800E0"/>
    <w:lvl w:ilvl="0" w:tplc="305CC386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81DD9"/>
    <w:multiLevelType w:val="hybridMultilevel"/>
    <w:tmpl w:val="C0EA5B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F1126"/>
    <w:multiLevelType w:val="hybridMultilevel"/>
    <w:tmpl w:val="01264F1E"/>
    <w:lvl w:ilvl="0" w:tplc="806E62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7231E"/>
    <w:multiLevelType w:val="hybridMultilevel"/>
    <w:tmpl w:val="122098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E7975"/>
    <w:multiLevelType w:val="hybridMultilevel"/>
    <w:tmpl w:val="E47C09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007AB"/>
    <w:multiLevelType w:val="hybridMultilevel"/>
    <w:tmpl w:val="97DC5B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4D3AE5"/>
    <w:multiLevelType w:val="hybridMultilevel"/>
    <w:tmpl w:val="28A6D4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B1BBB"/>
    <w:multiLevelType w:val="multilevel"/>
    <w:tmpl w:val="8E2A47B0"/>
    <w:lvl w:ilvl="0">
      <w:start w:val="1"/>
      <w:numFmt w:val="decimal"/>
      <w:lvlText w:val="%1."/>
      <w:lvlJc w:val="left"/>
      <w:pPr>
        <w:tabs>
          <w:tab w:val="num" w:pos="757"/>
        </w:tabs>
        <w:ind w:left="757" w:hanging="397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E84DED"/>
    <w:multiLevelType w:val="hybridMultilevel"/>
    <w:tmpl w:val="2B0EFEC6"/>
    <w:lvl w:ilvl="0" w:tplc="506E240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25EA4"/>
    <w:multiLevelType w:val="hybridMultilevel"/>
    <w:tmpl w:val="9B20C9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E7699"/>
    <w:multiLevelType w:val="hybridMultilevel"/>
    <w:tmpl w:val="B18031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4905C1"/>
    <w:multiLevelType w:val="hybridMultilevel"/>
    <w:tmpl w:val="47E0EC4C"/>
    <w:lvl w:ilvl="0" w:tplc="A036B21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7A70A10"/>
    <w:multiLevelType w:val="multilevel"/>
    <w:tmpl w:val="F1B6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E35AE2"/>
    <w:multiLevelType w:val="hybridMultilevel"/>
    <w:tmpl w:val="E438C5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940753">
    <w:abstractNumId w:val="4"/>
  </w:num>
  <w:num w:numId="2" w16cid:durableId="893278468">
    <w:abstractNumId w:val="9"/>
  </w:num>
  <w:num w:numId="3" w16cid:durableId="978731200">
    <w:abstractNumId w:val="2"/>
  </w:num>
  <w:num w:numId="4" w16cid:durableId="881868437">
    <w:abstractNumId w:val="15"/>
  </w:num>
  <w:num w:numId="5" w16cid:durableId="692419785">
    <w:abstractNumId w:val="0"/>
  </w:num>
  <w:num w:numId="6" w16cid:durableId="1832326814">
    <w:abstractNumId w:val="8"/>
  </w:num>
  <w:num w:numId="7" w16cid:durableId="1676149024">
    <w:abstractNumId w:val="1"/>
  </w:num>
  <w:num w:numId="8" w16cid:durableId="1751152664">
    <w:abstractNumId w:val="11"/>
  </w:num>
  <w:num w:numId="9" w16cid:durableId="11615222">
    <w:abstractNumId w:val="10"/>
  </w:num>
  <w:num w:numId="10" w16cid:durableId="235020330">
    <w:abstractNumId w:val="20"/>
  </w:num>
  <w:num w:numId="11" w16cid:durableId="831603588">
    <w:abstractNumId w:val="5"/>
  </w:num>
  <w:num w:numId="12" w16cid:durableId="1433551194">
    <w:abstractNumId w:val="13"/>
  </w:num>
  <w:num w:numId="13" w16cid:durableId="1748066089">
    <w:abstractNumId w:val="17"/>
  </w:num>
  <w:num w:numId="14" w16cid:durableId="2005355126">
    <w:abstractNumId w:val="16"/>
  </w:num>
  <w:num w:numId="15" w16cid:durableId="1321693562">
    <w:abstractNumId w:val="12"/>
  </w:num>
  <w:num w:numId="16" w16cid:durableId="867184688">
    <w:abstractNumId w:val="3"/>
  </w:num>
  <w:num w:numId="17" w16cid:durableId="1791705026">
    <w:abstractNumId w:val="6"/>
  </w:num>
  <w:num w:numId="18" w16cid:durableId="963657677">
    <w:abstractNumId w:val="18"/>
  </w:num>
  <w:num w:numId="19" w16cid:durableId="1562400735">
    <w:abstractNumId w:val="19"/>
  </w:num>
  <w:num w:numId="20" w16cid:durableId="1049376151">
    <w:abstractNumId w:val="14"/>
  </w:num>
  <w:num w:numId="21" w16cid:durableId="3630940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619A"/>
    <w:rsid w:val="00003919"/>
    <w:rsid w:val="0000525A"/>
    <w:rsid w:val="0000601B"/>
    <w:rsid w:val="00015B56"/>
    <w:rsid w:val="000169E5"/>
    <w:rsid w:val="0002083F"/>
    <w:rsid w:val="00033E2C"/>
    <w:rsid w:val="00034C70"/>
    <w:rsid w:val="000406E8"/>
    <w:rsid w:val="00046FA5"/>
    <w:rsid w:val="00050FC0"/>
    <w:rsid w:val="00055844"/>
    <w:rsid w:val="00075196"/>
    <w:rsid w:val="00075C52"/>
    <w:rsid w:val="00077B99"/>
    <w:rsid w:val="00080534"/>
    <w:rsid w:val="00080B8A"/>
    <w:rsid w:val="000824BA"/>
    <w:rsid w:val="00083BF0"/>
    <w:rsid w:val="000951DA"/>
    <w:rsid w:val="00096A3F"/>
    <w:rsid w:val="000A0AD3"/>
    <w:rsid w:val="000A1446"/>
    <w:rsid w:val="000A4D67"/>
    <w:rsid w:val="000B0F4F"/>
    <w:rsid w:val="000B2ED4"/>
    <w:rsid w:val="000B33C1"/>
    <w:rsid w:val="000B4779"/>
    <w:rsid w:val="000B4F9C"/>
    <w:rsid w:val="000C1136"/>
    <w:rsid w:val="000C4C17"/>
    <w:rsid w:val="000C56D4"/>
    <w:rsid w:val="000D0530"/>
    <w:rsid w:val="000D0879"/>
    <w:rsid w:val="000D1F78"/>
    <w:rsid w:val="000D5C04"/>
    <w:rsid w:val="000D7DE6"/>
    <w:rsid w:val="000E39DA"/>
    <w:rsid w:val="000E7F3B"/>
    <w:rsid w:val="00100EF3"/>
    <w:rsid w:val="00101988"/>
    <w:rsid w:val="00101ED4"/>
    <w:rsid w:val="001243B2"/>
    <w:rsid w:val="00125F67"/>
    <w:rsid w:val="001266F5"/>
    <w:rsid w:val="001413C2"/>
    <w:rsid w:val="00145209"/>
    <w:rsid w:val="0014659C"/>
    <w:rsid w:val="001528FE"/>
    <w:rsid w:val="001564CC"/>
    <w:rsid w:val="00161978"/>
    <w:rsid w:val="00163BD0"/>
    <w:rsid w:val="001723A0"/>
    <w:rsid w:val="00186C9E"/>
    <w:rsid w:val="00192E47"/>
    <w:rsid w:val="001A351F"/>
    <w:rsid w:val="001C7EA7"/>
    <w:rsid w:val="001D1551"/>
    <w:rsid w:val="001E1485"/>
    <w:rsid w:val="001E3F8D"/>
    <w:rsid w:val="001E5571"/>
    <w:rsid w:val="001E6443"/>
    <w:rsid w:val="001E6BBA"/>
    <w:rsid w:val="001E6EB3"/>
    <w:rsid w:val="001E710C"/>
    <w:rsid w:val="001F2713"/>
    <w:rsid w:val="001F41C0"/>
    <w:rsid w:val="001F7653"/>
    <w:rsid w:val="002039EC"/>
    <w:rsid w:val="00207A59"/>
    <w:rsid w:val="00213FBB"/>
    <w:rsid w:val="0021533F"/>
    <w:rsid w:val="0022140F"/>
    <w:rsid w:val="00222BE3"/>
    <w:rsid w:val="00224CAC"/>
    <w:rsid w:val="00225EAF"/>
    <w:rsid w:val="0023365B"/>
    <w:rsid w:val="002375D8"/>
    <w:rsid w:val="0024075C"/>
    <w:rsid w:val="00243061"/>
    <w:rsid w:val="00244B78"/>
    <w:rsid w:val="00245430"/>
    <w:rsid w:val="002518F9"/>
    <w:rsid w:val="00255F9E"/>
    <w:rsid w:val="00264909"/>
    <w:rsid w:val="00267ABF"/>
    <w:rsid w:val="002727DA"/>
    <w:rsid w:val="00274639"/>
    <w:rsid w:val="002965BB"/>
    <w:rsid w:val="002A003F"/>
    <w:rsid w:val="002A1AE5"/>
    <w:rsid w:val="002B789B"/>
    <w:rsid w:val="002C0151"/>
    <w:rsid w:val="002C203F"/>
    <w:rsid w:val="002C5033"/>
    <w:rsid w:val="002D20AD"/>
    <w:rsid w:val="002D2842"/>
    <w:rsid w:val="002D49A5"/>
    <w:rsid w:val="002D5D7E"/>
    <w:rsid w:val="002D5E2A"/>
    <w:rsid w:val="002D6227"/>
    <w:rsid w:val="002E2C24"/>
    <w:rsid w:val="002E40D5"/>
    <w:rsid w:val="002F055B"/>
    <w:rsid w:val="0030046E"/>
    <w:rsid w:val="00301C5E"/>
    <w:rsid w:val="00303513"/>
    <w:rsid w:val="003068F6"/>
    <w:rsid w:val="003070A2"/>
    <w:rsid w:val="00307764"/>
    <w:rsid w:val="003156B4"/>
    <w:rsid w:val="0032350E"/>
    <w:rsid w:val="003239DB"/>
    <w:rsid w:val="0032608A"/>
    <w:rsid w:val="00331DEC"/>
    <w:rsid w:val="0035089C"/>
    <w:rsid w:val="0035278C"/>
    <w:rsid w:val="00352D38"/>
    <w:rsid w:val="00372825"/>
    <w:rsid w:val="00373059"/>
    <w:rsid w:val="00373B15"/>
    <w:rsid w:val="00382272"/>
    <w:rsid w:val="00384657"/>
    <w:rsid w:val="00392570"/>
    <w:rsid w:val="003933ED"/>
    <w:rsid w:val="00394483"/>
    <w:rsid w:val="003948F4"/>
    <w:rsid w:val="00394F6B"/>
    <w:rsid w:val="003A25B7"/>
    <w:rsid w:val="003A38B1"/>
    <w:rsid w:val="003A5776"/>
    <w:rsid w:val="003A62D3"/>
    <w:rsid w:val="003B3B27"/>
    <w:rsid w:val="003C1B0D"/>
    <w:rsid w:val="003C4D61"/>
    <w:rsid w:val="003C62F7"/>
    <w:rsid w:val="003D5C31"/>
    <w:rsid w:val="003D741D"/>
    <w:rsid w:val="003F0CAD"/>
    <w:rsid w:val="003F554E"/>
    <w:rsid w:val="003F7C86"/>
    <w:rsid w:val="003F7E13"/>
    <w:rsid w:val="0042511C"/>
    <w:rsid w:val="00436AC7"/>
    <w:rsid w:val="00442A92"/>
    <w:rsid w:val="004455B6"/>
    <w:rsid w:val="00446002"/>
    <w:rsid w:val="0045619A"/>
    <w:rsid w:val="00460BFC"/>
    <w:rsid w:val="004618AD"/>
    <w:rsid w:val="004662E5"/>
    <w:rsid w:val="00466E85"/>
    <w:rsid w:val="00470726"/>
    <w:rsid w:val="00471DC8"/>
    <w:rsid w:val="00473884"/>
    <w:rsid w:val="00473FEA"/>
    <w:rsid w:val="004777B0"/>
    <w:rsid w:val="00480374"/>
    <w:rsid w:val="00481703"/>
    <w:rsid w:val="0048317A"/>
    <w:rsid w:val="00483637"/>
    <w:rsid w:val="00483CC2"/>
    <w:rsid w:val="00490E32"/>
    <w:rsid w:val="0049607E"/>
    <w:rsid w:val="004A0B74"/>
    <w:rsid w:val="004A2FD9"/>
    <w:rsid w:val="004A63E8"/>
    <w:rsid w:val="004A6D32"/>
    <w:rsid w:val="004C6179"/>
    <w:rsid w:val="004C62CB"/>
    <w:rsid w:val="004D4DC5"/>
    <w:rsid w:val="004D634E"/>
    <w:rsid w:val="004E126D"/>
    <w:rsid w:val="004F6E5E"/>
    <w:rsid w:val="00502140"/>
    <w:rsid w:val="005055CF"/>
    <w:rsid w:val="005076D3"/>
    <w:rsid w:val="00515D26"/>
    <w:rsid w:val="00517B44"/>
    <w:rsid w:val="00517D42"/>
    <w:rsid w:val="00517FC7"/>
    <w:rsid w:val="0052122E"/>
    <w:rsid w:val="00535649"/>
    <w:rsid w:val="0054129F"/>
    <w:rsid w:val="00545C2B"/>
    <w:rsid w:val="00553BF5"/>
    <w:rsid w:val="005673E4"/>
    <w:rsid w:val="00571D93"/>
    <w:rsid w:val="00572751"/>
    <w:rsid w:val="00572822"/>
    <w:rsid w:val="00575E42"/>
    <w:rsid w:val="005863C3"/>
    <w:rsid w:val="0058683B"/>
    <w:rsid w:val="00587DBA"/>
    <w:rsid w:val="005968E0"/>
    <w:rsid w:val="005D084A"/>
    <w:rsid w:val="005F2921"/>
    <w:rsid w:val="005F4E0C"/>
    <w:rsid w:val="006033E0"/>
    <w:rsid w:val="00606253"/>
    <w:rsid w:val="00611466"/>
    <w:rsid w:val="00613191"/>
    <w:rsid w:val="00614D15"/>
    <w:rsid w:val="00623E19"/>
    <w:rsid w:val="006249F5"/>
    <w:rsid w:val="006272C6"/>
    <w:rsid w:val="006367E1"/>
    <w:rsid w:val="0063758B"/>
    <w:rsid w:val="00640D0F"/>
    <w:rsid w:val="00643F1D"/>
    <w:rsid w:val="00643F6C"/>
    <w:rsid w:val="00646F51"/>
    <w:rsid w:val="0066423B"/>
    <w:rsid w:val="00673DBC"/>
    <w:rsid w:val="0067492B"/>
    <w:rsid w:val="00676E9B"/>
    <w:rsid w:val="00685951"/>
    <w:rsid w:val="006861E9"/>
    <w:rsid w:val="006919AC"/>
    <w:rsid w:val="006A04BA"/>
    <w:rsid w:val="006A1DD8"/>
    <w:rsid w:val="006A54D9"/>
    <w:rsid w:val="006B2330"/>
    <w:rsid w:val="006B2C16"/>
    <w:rsid w:val="006C143C"/>
    <w:rsid w:val="006C23A9"/>
    <w:rsid w:val="006C5529"/>
    <w:rsid w:val="006C6093"/>
    <w:rsid w:val="006C75EA"/>
    <w:rsid w:val="006D273E"/>
    <w:rsid w:val="006E1578"/>
    <w:rsid w:val="006E49DF"/>
    <w:rsid w:val="006E4E0E"/>
    <w:rsid w:val="006E78B8"/>
    <w:rsid w:val="007052BF"/>
    <w:rsid w:val="00706447"/>
    <w:rsid w:val="007076C2"/>
    <w:rsid w:val="00712F87"/>
    <w:rsid w:val="007465DB"/>
    <w:rsid w:val="00746C1C"/>
    <w:rsid w:val="00751543"/>
    <w:rsid w:val="00753673"/>
    <w:rsid w:val="00755104"/>
    <w:rsid w:val="0075754D"/>
    <w:rsid w:val="00761952"/>
    <w:rsid w:val="00762D95"/>
    <w:rsid w:val="007B4281"/>
    <w:rsid w:val="007C4C81"/>
    <w:rsid w:val="007C5B42"/>
    <w:rsid w:val="007C5E38"/>
    <w:rsid w:val="007D0CDA"/>
    <w:rsid w:val="007E0932"/>
    <w:rsid w:val="007E4BA7"/>
    <w:rsid w:val="007E5666"/>
    <w:rsid w:val="007F0998"/>
    <w:rsid w:val="00803885"/>
    <w:rsid w:val="00804E33"/>
    <w:rsid w:val="0080682C"/>
    <w:rsid w:val="008100D6"/>
    <w:rsid w:val="0081132C"/>
    <w:rsid w:val="00820727"/>
    <w:rsid w:val="00831158"/>
    <w:rsid w:val="008341C4"/>
    <w:rsid w:val="00843AF2"/>
    <w:rsid w:val="0084451F"/>
    <w:rsid w:val="00845059"/>
    <w:rsid w:val="00857955"/>
    <w:rsid w:val="00861CAA"/>
    <w:rsid w:val="008663F2"/>
    <w:rsid w:val="00871D30"/>
    <w:rsid w:val="008811B1"/>
    <w:rsid w:val="0088518A"/>
    <w:rsid w:val="008969EE"/>
    <w:rsid w:val="008A2CAE"/>
    <w:rsid w:val="008A5394"/>
    <w:rsid w:val="008A5E70"/>
    <w:rsid w:val="008B2043"/>
    <w:rsid w:val="008C77DE"/>
    <w:rsid w:val="008D17AB"/>
    <w:rsid w:val="008D1D89"/>
    <w:rsid w:val="008D1FA8"/>
    <w:rsid w:val="008D606E"/>
    <w:rsid w:val="008D64FC"/>
    <w:rsid w:val="008E0422"/>
    <w:rsid w:val="008E18DA"/>
    <w:rsid w:val="008F32EC"/>
    <w:rsid w:val="008F4366"/>
    <w:rsid w:val="008F5ADE"/>
    <w:rsid w:val="00901143"/>
    <w:rsid w:val="009034D9"/>
    <w:rsid w:val="009044E9"/>
    <w:rsid w:val="00915DEC"/>
    <w:rsid w:val="009276DF"/>
    <w:rsid w:val="009365CC"/>
    <w:rsid w:val="00942F4A"/>
    <w:rsid w:val="00946DE2"/>
    <w:rsid w:val="009502A5"/>
    <w:rsid w:val="00950A0C"/>
    <w:rsid w:val="00954B0B"/>
    <w:rsid w:val="009605B9"/>
    <w:rsid w:val="00964569"/>
    <w:rsid w:val="00971427"/>
    <w:rsid w:val="00974C1E"/>
    <w:rsid w:val="00987360"/>
    <w:rsid w:val="00990C79"/>
    <w:rsid w:val="00990D4B"/>
    <w:rsid w:val="00994051"/>
    <w:rsid w:val="00996D4B"/>
    <w:rsid w:val="009A3CA1"/>
    <w:rsid w:val="009B644C"/>
    <w:rsid w:val="009C72F8"/>
    <w:rsid w:val="009D0991"/>
    <w:rsid w:val="009D6221"/>
    <w:rsid w:val="009D6DD0"/>
    <w:rsid w:val="00A065C2"/>
    <w:rsid w:val="00A17856"/>
    <w:rsid w:val="00A22AE6"/>
    <w:rsid w:val="00A2549F"/>
    <w:rsid w:val="00A31E71"/>
    <w:rsid w:val="00A400B6"/>
    <w:rsid w:val="00A47248"/>
    <w:rsid w:val="00A513BD"/>
    <w:rsid w:val="00A53108"/>
    <w:rsid w:val="00A57A69"/>
    <w:rsid w:val="00A6220A"/>
    <w:rsid w:val="00A64FEC"/>
    <w:rsid w:val="00A67134"/>
    <w:rsid w:val="00A75084"/>
    <w:rsid w:val="00A80CF8"/>
    <w:rsid w:val="00A914ED"/>
    <w:rsid w:val="00AA2EB0"/>
    <w:rsid w:val="00AA5ED6"/>
    <w:rsid w:val="00AB5900"/>
    <w:rsid w:val="00AB70BD"/>
    <w:rsid w:val="00AC07A8"/>
    <w:rsid w:val="00AC7338"/>
    <w:rsid w:val="00AC7E2E"/>
    <w:rsid w:val="00AD4BA0"/>
    <w:rsid w:val="00AD4D18"/>
    <w:rsid w:val="00AE0DBE"/>
    <w:rsid w:val="00AE1902"/>
    <w:rsid w:val="00AE646F"/>
    <w:rsid w:val="00AE7A8F"/>
    <w:rsid w:val="00AF0D59"/>
    <w:rsid w:val="00AF6690"/>
    <w:rsid w:val="00B13329"/>
    <w:rsid w:val="00B1455A"/>
    <w:rsid w:val="00B15553"/>
    <w:rsid w:val="00B36078"/>
    <w:rsid w:val="00B4172A"/>
    <w:rsid w:val="00B42804"/>
    <w:rsid w:val="00B521FD"/>
    <w:rsid w:val="00B6349F"/>
    <w:rsid w:val="00B71FE8"/>
    <w:rsid w:val="00B769AD"/>
    <w:rsid w:val="00B8059A"/>
    <w:rsid w:val="00BA6C7A"/>
    <w:rsid w:val="00BB5B32"/>
    <w:rsid w:val="00BC180D"/>
    <w:rsid w:val="00BC6FED"/>
    <w:rsid w:val="00BD1117"/>
    <w:rsid w:val="00BD1F7A"/>
    <w:rsid w:val="00BE01DF"/>
    <w:rsid w:val="00BE2DA0"/>
    <w:rsid w:val="00BE2DF3"/>
    <w:rsid w:val="00C02499"/>
    <w:rsid w:val="00C054DF"/>
    <w:rsid w:val="00C205AB"/>
    <w:rsid w:val="00C233FC"/>
    <w:rsid w:val="00C25FD0"/>
    <w:rsid w:val="00C27B72"/>
    <w:rsid w:val="00C30F51"/>
    <w:rsid w:val="00C31889"/>
    <w:rsid w:val="00C35EFE"/>
    <w:rsid w:val="00C41BB8"/>
    <w:rsid w:val="00C4764B"/>
    <w:rsid w:val="00C51E71"/>
    <w:rsid w:val="00C51FAE"/>
    <w:rsid w:val="00C54A28"/>
    <w:rsid w:val="00C54F29"/>
    <w:rsid w:val="00C554F4"/>
    <w:rsid w:val="00C55D4D"/>
    <w:rsid w:val="00C5647C"/>
    <w:rsid w:val="00C62560"/>
    <w:rsid w:val="00C742E3"/>
    <w:rsid w:val="00C81918"/>
    <w:rsid w:val="00C933E4"/>
    <w:rsid w:val="00CB6B24"/>
    <w:rsid w:val="00CB7457"/>
    <w:rsid w:val="00CC3605"/>
    <w:rsid w:val="00CC63E3"/>
    <w:rsid w:val="00CD3A4A"/>
    <w:rsid w:val="00CE4AAF"/>
    <w:rsid w:val="00D01A16"/>
    <w:rsid w:val="00D03C49"/>
    <w:rsid w:val="00D04442"/>
    <w:rsid w:val="00D04664"/>
    <w:rsid w:val="00D05B53"/>
    <w:rsid w:val="00D17F3B"/>
    <w:rsid w:val="00D30C5E"/>
    <w:rsid w:val="00D32FCE"/>
    <w:rsid w:val="00D343BF"/>
    <w:rsid w:val="00D44280"/>
    <w:rsid w:val="00D47B4D"/>
    <w:rsid w:val="00D6292F"/>
    <w:rsid w:val="00D67BD2"/>
    <w:rsid w:val="00D70511"/>
    <w:rsid w:val="00D70D62"/>
    <w:rsid w:val="00D72A93"/>
    <w:rsid w:val="00D72CAF"/>
    <w:rsid w:val="00D8506D"/>
    <w:rsid w:val="00D91468"/>
    <w:rsid w:val="00D94140"/>
    <w:rsid w:val="00D942CA"/>
    <w:rsid w:val="00DA0585"/>
    <w:rsid w:val="00DA0C38"/>
    <w:rsid w:val="00DA32BF"/>
    <w:rsid w:val="00DA41A8"/>
    <w:rsid w:val="00DA68F9"/>
    <w:rsid w:val="00DB671A"/>
    <w:rsid w:val="00DB6A1E"/>
    <w:rsid w:val="00DC3F59"/>
    <w:rsid w:val="00DC7AC2"/>
    <w:rsid w:val="00DD1B93"/>
    <w:rsid w:val="00DD6A71"/>
    <w:rsid w:val="00DF2A56"/>
    <w:rsid w:val="00DF6EB0"/>
    <w:rsid w:val="00E00FBA"/>
    <w:rsid w:val="00E016CC"/>
    <w:rsid w:val="00E02BE9"/>
    <w:rsid w:val="00E04526"/>
    <w:rsid w:val="00E37A8E"/>
    <w:rsid w:val="00E37EE0"/>
    <w:rsid w:val="00E415AC"/>
    <w:rsid w:val="00E424BF"/>
    <w:rsid w:val="00E50E96"/>
    <w:rsid w:val="00E521EA"/>
    <w:rsid w:val="00E6111B"/>
    <w:rsid w:val="00E73F43"/>
    <w:rsid w:val="00E803BB"/>
    <w:rsid w:val="00E85EA0"/>
    <w:rsid w:val="00E9042D"/>
    <w:rsid w:val="00E95A1B"/>
    <w:rsid w:val="00E966E6"/>
    <w:rsid w:val="00EA0EE5"/>
    <w:rsid w:val="00EA1E51"/>
    <w:rsid w:val="00EA45BA"/>
    <w:rsid w:val="00EA762E"/>
    <w:rsid w:val="00EA7DD5"/>
    <w:rsid w:val="00EB3AF1"/>
    <w:rsid w:val="00EC770A"/>
    <w:rsid w:val="00ED1384"/>
    <w:rsid w:val="00ED5156"/>
    <w:rsid w:val="00EE3AB1"/>
    <w:rsid w:val="00EE7810"/>
    <w:rsid w:val="00EF402E"/>
    <w:rsid w:val="00F015C0"/>
    <w:rsid w:val="00F1441E"/>
    <w:rsid w:val="00F15C48"/>
    <w:rsid w:val="00F25F19"/>
    <w:rsid w:val="00F26227"/>
    <w:rsid w:val="00F3003B"/>
    <w:rsid w:val="00F31C8D"/>
    <w:rsid w:val="00F33285"/>
    <w:rsid w:val="00F33687"/>
    <w:rsid w:val="00F34AE0"/>
    <w:rsid w:val="00F4081F"/>
    <w:rsid w:val="00F41A2C"/>
    <w:rsid w:val="00F624C4"/>
    <w:rsid w:val="00F6323B"/>
    <w:rsid w:val="00F63B6A"/>
    <w:rsid w:val="00F65EE8"/>
    <w:rsid w:val="00F72716"/>
    <w:rsid w:val="00F83CC1"/>
    <w:rsid w:val="00F85CE3"/>
    <w:rsid w:val="00F90745"/>
    <w:rsid w:val="00F91B9E"/>
    <w:rsid w:val="00F928A4"/>
    <w:rsid w:val="00F92D69"/>
    <w:rsid w:val="00F969BC"/>
    <w:rsid w:val="00FA4B90"/>
    <w:rsid w:val="00FB05EC"/>
    <w:rsid w:val="00FC1039"/>
    <w:rsid w:val="00FC39B6"/>
    <w:rsid w:val="00FC549D"/>
    <w:rsid w:val="00FD0DA5"/>
    <w:rsid w:val="00FD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F5853E"/>
  <w15:chartTrackingRefBased/>
  <w15:docId w15:val="{976778C7-4D03-48F5-805A-B24E1BA0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FR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245430"/>
    <w:rPr>
      <w:lang w:val="de-DE"/>
    </w:rPr>
  </w:style>
  <w:style w:type="paragraph" w:styleId="berschrift1">
    <w:name w:val="heading 1"/>
    <w:basedOn w:val="Standard"/>
    <w:next w:val="Standard"/>
    <w:link w:val="berschrift1Zchn"/>
    <w:qFormat/>
    <w:pPr>
      <w:keepNext/>
      <w:jc w:val="center"/>
      <w:outlineLvl w:val="0"/>
    </w:pPr>
    <w:rPr>
      <w:rFonts w:ascii="Arial" w:hAnsi="Arial"/>
      <w:sz w:val="40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rFonts w:ascii="Arial" w:hAnsi="Arial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E966E6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FB05E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KeinLeerraum">
    <w:name w:val="No Spacing"/>
    <w:uiPriority w:val="1"/>
    <w:qFormat/>
    <w:rsid w:val="00394483"/>
    <w:rPr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72825"/>
  </w:style>
  <w:style w:type="paragraph" w:styleId="Fuzeile">
    <w:name w:val="footer"/>
    <w:basedOn w:val="Standard"/>
    <w:link w:val="FuzeileZchn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72825"/>
  </w:style>
  <w:style w:type="character" w:styleId="Hyperlink">
    <w:name w:val="Hyperlink"/>
    <w:uiPriority w:val="99"/>
    <w:unhideWhenUsed/>
    <w:rsid w:val="001266F5"/>
    <w:rPr>
      <w:color w:val="0000FF"/>
      <w:u w:val="single"/>
    </w:rPr>
  </w:style>
  <w:style w:type="character" w:styleId="Zeilennummer">
    <w:name w:val="line number"/>
    <w:basedOn w:val="Absatz-Standardschriftart"/>
    <w:uiPriority w:val="99"/>
    <w:semiHidden/>
    <w:unhideWhenUsed/>
    <w:rsid w:val="00901143"/>
  </w:style>
  <w:style w:type="character" w:styleId="Seitenzahl">
    <w:name w:val="page number"/>
    <w:basedOn w:val="Absatz-Standardschriftart"/>
    <w:rsid w:val="000E39DA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B4281"/>
    <w:pPr>
      <w:keepLines/>
      <w:spacing w:before="480" w:line="276" w:lineRule="auto"/>
      <w:jc w:val="left"/>
      <w:outlineLvl w:val="9"/>
    </w:pPr>
    <w:rPr>
      <w:rFonts w:ascii="Calibri Light" w:hAnsi="Calibri Light"/>
      <w:b/>
      <w:bCs/>
      <w:color w:val="2F5496"/>
      <w:sz w:val="28"/>
      <w:szCs w:val="28"/>
      <w:lang w:val="de-FR"/>
    </w:rPr>
  </w:style>
  <w:style w:type="paragraph" w:styleId="Verzeichnis1">
    <w:name w:val="toc 1"/>
    <w:basedOn w:val="Standard"/>
    <w:next w:val="Standard"/>
    <w:autoRedefine/>
    <w:uiPriority w:val="39"/>
    <w:rsid w:val="007B4281"/>
    <w:pPr>
      <w:spacing w:before="360" w:after="360"/>
    </w:pPr>
    <w:rPr>
      <w:rFonts w:ascii="Calibri" w:hAnsi="Calibri" w:cs="Calibri"/>
      <w:b/>
      <w:bCs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7B4281"/>
    <w:rPr>
      <w:rFonts w:ascii="Calibri" w:hAnsi="Calibri" w:cs="Calibri"/>
      <w:b/>
      <w:bCs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rsid w:val="007B4281"/>
    <w:rPr>
      <w:rFonts w:ascii="Calibri" w:hAnsi="Calibri" w:cs="Calibr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5">
    <w:name w:val="toc 5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6">
    <w:name w:val="toc 6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7">
    <w:name w:val="toc 7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8">
    <w:name w:val="toc 8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paragraph" w:styleId="Verzeichnis9">
    <w:name w:val="toc 9"/>
    <w:basedOn w:val="Standard"/>
    <w:next w:val="Standard"/>
    <w:autoRedefine/>
    <w:rsid w:val="007B4281"/>
    <w:rPr>
      <w:rFonts w:ascii="Calibri" w:hAnsi="Calibri" w:cs="Calibri"/>
      <w:sz w:val="22"/>
      <w:szCs w:val="22"/>
    </w:rPr>
  </w:style>
  <w:style w:type="character" w:customStyle="1" w:styleId="berschrift1Zchn">
    <w:name w:val="Überschrift 1 Zchn"/>
    <w:link w:val="berschrift1"/>
    <w:rsid w:val="00D343BF"/>
    <w:rPr>
      <w:rFonts w:ascii="Arial" w:hAnsi="Arial"/>
      <w:sz w:val="4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beispiel@beispielfirma.de" TargetMode="External"/><Relationship Id="rId1" Type="http://schemas.openxmlformats.org/officeDocument/2006/relationships/hyperlink" Target="mailto:Muster@ita.oszimt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Wochenberich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2BA980-600C-244F-8130-D6A0D6693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C:\Programme\Microsoft Office\Vorlagen\Wochenbericht.dot</Template>
  <TotalTime>0</TotalTime>
  <Pages>10</Pages>
  <Words>664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Praktikumsbericht</vt:lpstr>
    </vt:vector>
  </TitlesOfParts>
  <Company>OSZ NT</Company>
  <LinksUpToDate>false</LinksUpToDate>
  <CharactersWithSpaces>4840</CharactersWithSpaces>
  <SharedDoc>false</SharedDoc>
  <HLinks>
    <vt:vector size="12" baseType="variant">
      <vt:variant>
        <vt:i4>6291542</vt:i4>
      </vt:variant>
      <vt:variant>
        <vt:i4>6</vt:i4>
      </vt:variant>
      <vt:variant>
        <vt:i4>0</vt:i4>
      </vt:variant>
      <vt:variant>
        <vt:i4>5</vt:i4>
      </vt:variant>
      <vt:variant>
        <vt:lpwstr>mailto:beispiel@beispielfirma.de</vt:lpwstr>
      </vt:variant>
      <vt:variant>
        <vt:lpwstr/>
      </vt:variant>
      <vt:variant>
        <vt:i4>589927</vt:i4>
      </vt:variant>
      <vt:variant>
        <vt:i4>3</vt:i4>
      </vt:variant>
      <vt:variant>
        <vt:i4>0</vt:i4>
      </vt:variant>
      <vt:variant>
        <vt:i4>5</vt:i4>
      </vt:variant>
      <vt:variant>
        <vt:lpwstr>mailto:Muster@ita.oszimt.de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Praktikumsbericht</dc:title>
  <dc:subject/>
  <dc:creator>Günther</dc:creator>
  <cp:keywords/>
  <cp:lastModifiedBy>ITA 12 - Aps, Fabian</cp:lastModifiedBy>
  <cp:revision>36</cp:revision>
  <cp:lastPrinted>2005-08-17T08:09:00Z</cp:lastPrinted>
  <dcterms:created xsi:type="dcterms:W3CDTF">2022-05-04T08:13:00Z</dcterms:created>
  <dcterms:modified xsi:type="dcterms:W3CDTF">2023-12-04T08:44:00Z</dcterms:modified>
</cp:coreProperties>
</file>