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A8E2" w14:textId="77777777" w:rsidR="00D36520" w:rsidRPr="00FF3693" w:rsidRDefault="00D36520" w:rsidP="00D36520">
      <w:pPr>
        <w:pStyle w:val="berschrift1"/>
      </w:pPr>
      <w:r w:rsidRPr="00FF3693">
        <w:t xml:space="preserve">Eine Woche mit Herrn Dr. Seifert </w:t>
      </w:r>
    </w:p>
    <w:tbl>
      <w:tblPr>
        <w:tblStyle w:val="Tabellenrast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3048"/>
        <w:gridCol w:w="3048"/>
      </w:tblGrid>
      <w:tr w:rsidR="00D36520" w:rsidRPr="001D7691" w14:paraId="6EB1E6A5" w14:textId="77777777" w:rsidTr="004E5327">
        <w:trPr>
          <w:trHeight w:val="340"/>
        </w:trPr>
        <w:tc>
          <w:tcPr>
            <w:tcW w:w="1701" w:type="dxa"/>
            <w:shd w:val="clear" w:color="auto" w:fill="404040" w:themeFill="text1" w:themeFillTint="BF"/>
            <w:vAlign w:val="center"/>
          </w:tcPr>
          <w:p w14:paraId="4FBDDBF7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bookmarkStart w:id="0" w:name="_Hlk147914309"/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Wochentag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41AC7E1A" w14:textId="69AB4342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Projektdaten.xls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116E9074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Produkt_###.jpg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2B74B9E7" w14:textId="250E95E6" w:rsidR="00D36520" w:rsidRPr="001D7691" w:rsidRDefault="00D36520" w:rsidP="00716B9F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Geschäftsb</w:t>
            </w: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ericht.docx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380C8C3D" w14:textId="16E48935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Arbeits</w:t>
            </w:r>
            <w:r w:rsidR="003D0987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z</w:t>
            </w: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eit.accdb</w:t>
            </w:r>
          </w:p>
        </w:tc>
        <w:tc>
          <w:tcPr>
            <w:tcW w:w="6096" w:type="dxa"/>
            <w:gridSpan w:val="2"/>
            <w:shd w:val="clear" w:color="auto" w:fill="404040" w:themeFill="text1" w:themeFillTint="BF"/>
            <w:vAlign w:val="center"/>
          </w:tcPr>
          <w:p w14:paraId="546CD846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Übertragene Daten</w:t>
            </w:r>
          </w:p>
        </w:tc>
      </w:tr>
      <w:tr w:rsidR="00D36520" w:rsidRPr="002E18C5" w14:paraId="7A7A9B36" w14:textId="77777777" w:rsidTr="004E5327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EA3364" w14:textId="77777777" w:rsidR="00D36520" w:rsidRPr="002E18C5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Startgröße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8C24916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07AAEF5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---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9697EF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200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4FAF1A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500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14:paraId="2CFD4074" w14:textId="77777777" w:rsidR="00D36520" w:rsidRPr="002E18C5" w:rsidRDefault="00D36520" w:rsidP="004E5327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2E18C5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Inkrementell</w:t>
            </w:r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14:paraId="0A9E6AF9" w14:textId="77777777" w:rsidR="00D36520" w:rsidRPr="002E18C5" w:rsidRDefault="00D36520" w:rsidP="004E5327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2E18C5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Differentiell</w:t>
            </w:r>
          </w:p>
        </w:tc>
      </w:tr>
      <w:tr w:rsidR="00D36520" w:rsidRPr="0064714E" w14:paraId="4A0246FC" w14:textId="77777777" w:rsidTr="00D36520">
        <w:trPr>
          <w:trHeight w:val="624"/>
        </w:trPr>
        <w:tc>
          <w:tcPr>
            <w:tcW w:w="1701" w:type="dxa"/>
            <w:tcBorders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CA14EC4" w14:textId="77777777" w:rsidR="00D36520" w:rsidRPr="00F20DE2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20DE2">
              <w:rPr>
                <w:rFonts w:ascii="Segoe Print" w:hAnsi="Segoe Print"/>
                <w:b/>
                <w:color w:val="1F497D" w:themeColor="text2"/>
              </w:rPr>
              <w:t>So.</w:t>
            </w:r>
          </w:p>
        </w:tc>
        <w:tc>
          <w:tcPr>
            <w:tcW w:w="1701" w:type="dxa"/>
            <w:tcBorders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57A19F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100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04A99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9A9065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200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AA2511A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500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6096" w:type="dxa"/>
            <w:gridSpan w:val="2"/>
            <w:tcBorders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E2730" w14:textId="77777777" w:rsidR="00D36520" w:rsidRPr="00C27B1E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C27B1E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800 </w:t>
            </w:r>
            <w:proofErr w:type="spellStart"/>
            <w:r w:rsidRPr="00C27B1E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KiByte</w:t>
            </w:r>
            <w:proofErr w:type="spellEnd"/>
          </w:p>
        </w:tc>
      </w:tr>
      <w:tr w:rsidR="00D36520" w14:paraId="0E745C2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546A16A0" w14:textId="3168C62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F2D33E" w14:textId="74E38223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9EA033" w14:textId="04DEA3B4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-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4CAF3" w14:textId="53285A63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7D9AA105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0275E" w14:textId="3FC1646C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930003" w14:textId="2AD16FF9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08802F11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0FF9DE2" w14:textId="5E0B36E4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8A18D" w14:textId="5659CF3B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A4569" w14:textId="71ECB94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5A6E8" w14:textId="1F24378C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200,21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8610359" w14:textId="7AD06950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A4AD8" w14:textId="5DA0BF1B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7A60E53" w14:textId="4D840AD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141D4930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389A5965" w14:textId="136D48C6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6456B4" w14:textId="0776872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</w:t>
            </w:r>
            <w:r>
              <w:rPr>
                <w:rFonts w:ascii="Segoe Print" w:hAnsi="Segoe Print"/>
                <w:b/>
                <w:color w:val="1F497D" w:themeColor="text2"/>
              </w:rPr>
              <w:t>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5EF727" w14:textId="1E2C94C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C831D" w14:textId="448D3CAE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bookmarkStart w:id="1" w:name="OLE_LINK7"/>
            <w:bookmarkStart w:id="2" w:name="OLE_LINK8"/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bookmarkEnd w:id="1"/>
            <w:bookmarkEnd w:id="2"/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27EB140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62A331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1B5874" w14:textId="3BD0AEFE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1E39462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28D7142" w14:textId="6DE62C0A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Do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3EBB01" w14:textId="324C0E08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120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9900E3" w14:textId="5DF9AB4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C3D10B" w14:textId="198E708C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7375EE7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2407777" w14:textId="1807F28A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340F3C" w14:textId="611FB24C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40F16111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644A8A6" w14:textId="18F48F33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Fr.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6AC6A" w14:textId="11331588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120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13C9F" w14:textId="31293E5E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F58A2" w14:textId="39C4CCE4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200,22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1081386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E1B8E5" w14:textId="31C40B32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77F1264" w14:textId="0B0DF6DC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374D2CEA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725A1BF" w14:textId="0D84FF1A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Sa.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AC453" w14:textId="53BC4B6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A76E0" w14:textId="7C0B695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F373B" w14:textId="30C42FF2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22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C76B3B0" w14:textId="79A9D630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D85E4D" w14:textId="2FFC35D4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A67116" w14:textId="4C929F75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139EB6F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6C0D145" w14:textId="4745DDFB" w:rsidR="00D36520" w:rsidRPr="00D36520" w:rsidRDefault="00E803AD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So.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909C0" w14:textId="51C59F5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bookmarkStart w:id="3" w:name="OLE_LINK5"/>
            <w:bookmarkStart w:id="4" w:name="OLE_LINK6"/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  <w:bookmarkEnd w:id="3"/>
            <w:bookmarkEnd w:id="4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7E1BF" w14:textId="2C7FDA49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4C0B72" w14:textId="3142D2C8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34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B5FCA97" w14:textId="09712898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EBC2D7" w14:textId="0063A302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59984E63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ADD8A6D" w14:textId="5923019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1464FF" w14:textId="3270E4C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73459C" w14:textId="4A4AB221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22345" w14:textId="527B1D93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25017B5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AA6E85" w14:textId="18821C0F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65EB024" w14:textId="52A17E96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6B72914E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30408BA" w14:textId="5296E88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CF9C78" w14:textId="54950116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2535B" w14:textId="52C5A25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48088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833BD44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3F0CE12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1E3F62" w14:textId="71345BEC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tr w:rsidR="00D36520" w14:paraId="377F5434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53D3D19" w14:textId="796DD057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DA0F4" w14:textId="787F52D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F4854F" w14:textId="1567464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AB0B47" w14:textId="7777777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EDC8BFD" w14:textId="6531F9E4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F36A04" w14:textId="3EF8ADD7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6CDBB" w14:textId="151AC4B2" w:rsidR="00D36520" w:rsidRPr="00D36520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</w:p>
        </w:tc>
      </w:tr>
      <w:bookmarkEnd w:id="0"/>
    </w:tbl>
    <w:p w14:paraId="746487E2" w14:textId="77777777" w:rsidR="00D36520" w:rsidRPr="00D36520" w:rsidRDefault="00D36520" w:rsidP="00D36520"/>
    <w:sectPr w:rsidR="00D36520" w:rsidRPr="00D36520" w:rsidSect="00D36520">
      <w:headerReference w:type="default" r:id="rId8"/>
      <w:footerReference w:type="default" r:id="rId9"/>
      <w:type w:val="continuous"/>
      <w:pgSz w:w="16838" w:h="11906" w:orient="landscape"/>
      <w:pgMar w:top="39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EF5F" w14:textId="77777777" w:rsidR="0040777F" w:rsidRDefault="0040777F" w:rsidP="00AB44B1">
      <w:pPr>
        <w:spacing w:after="0" w:line="240" w:lineRule="auto"/>
      </w:pPr>
      <w:r>
        <w:separator/>
      </w:r>
    </w:p>
  </w:endnote>
  <w:endnote w:type="continuationSeparator" w:id="0">
    <w:p w14:paraId="24A36787" w14:textId="77777777" w:rsidR="0040777F" w:rsidRDefault="0040777F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4069" w14:textId="77777777" w:rsidR="00D36520" w:rsidRPr="00D36520" w:rsidRDefault="00D36520" w:rsidP="00D36520">
    <w:pPr>
      <w:pStyle w:val="Fuzeile"/>
      <w:tabs>
        <w:tab w:val="center" w:pos="3261"/>
        <w:tab w:val="right" w:pos="13892"/>
      </w:tabs>
      <w:rPr>
        <w:rFonts w:cs="Arial"/>
      </w:rPr>
    </w:pPr>
    <w:r w:rsidRPr="00D36520">
      <w:rPr>
        <w:rFonts w:cs="Arial"/>
      </w:rPr>
      <w:t xml:space="preserve">    </w:t>
    </w:r>
  </w:p>
  <w:p w14:paraId="3D6C6D2C" w14:textId="5D059AFE" w:rsidR="00406642" w:rsidRPr="00C85FE6" w:rsidRDefault="00D36520" w:rsidP="00D36520">
    <w:pPr>
      <w:pStyle w:val="Fuzeile"/>
      <w:tabs>
        <w:tab w:val="clear" w:pos="2014"/>
        <w:tab w:val="clear" w:pos="8647"/>
        <w:tab w:val="center" w:pos="3261"/>
        <w:tab w:val="right" w:pos="13892"/>
      </w:tabs>
      <w:rPr>
        <w:rFonts w:cs="Arial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4BDC39F9" wp14:editId="5AA8D208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198E6F2D" wp14:editId="084BC4E7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DCD8432" wp14:editId="3055476F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</w:rPr>
      <w:t xml:space="preserve"> </w:t>
    </w:r>
    <w:r w:rsidRPr="00D36520">
      <w:rPr>
        <w:rFonts w:cs="Arial"/>
      </w:rPr>
      <w:t>| CC-BY-SA 4.0 | Stuckenbröker | Version 11/08/22-0029</w:t>
    </w:r>
    <w:r w:rsidR="0040777F">
      <w:object w:dxaOrig="1440" w:dyaOrig="1440" w14:anchorId="0D4C9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.1pt;margin-top:-16.9pt;width:728.15pt;height:23.15pt;z-index:-251655680;mso-wrap-edited:f;mso-width-percent:0;mso-height-percent:0;mso-position-horizontal-relative:text;mso-position-vertical-relative:text;mso-width-percent:0;mso-height-percent:0">
          <v:imagedata r:id="rId4" o:title=""/>
        </v:shape>
        <o:OLEObject Type="Embed" ProgID="Visio.Drawing.15" ShapeID="_x0000_s1027" DrawAspect="Content" ObjectID="_1758527797" r:id="rId5"/>
      </w:object>
    </w:r>
    <w:r w:rsidR="0040777F">
      <w:rPr>
        <w:rFonts w:cs="Arial"/>
        <w:lang w:eastAsia="de-DE"/>
      </w:rPr>
      <w:object w:dxaOrig="1440" w:dyaOrig="1440" w14:anchorId="4D617AA4">
        <v:shape id="_x0000_s1026" type="#_x0000_t75" alt="" style="position:absolute;margin-left:349.5pt;margin-top:537.45pt;width:336pt;height:15.05pt;z-index:-251657728;mso-wrap-edited:f;mso-width-percent:0;mso-height-percent:0;mso-position-horizontal-relative:page;mso-position-vertical-relative:page;mso-width-percent:0;mso-height-percent:0">
          <v:imagedata r:id="rId6" o:title=""/>
          <w10:wrap anchorx="page" anchory="page"/>
        </v:shape>
        <o:OLEObject Type="Embed" ProgID="Visio.Drawing.11" ShapeID="_x0000_s1026" DrawAspect="Content" ObjectID="_1758527796" r:id="rId7"/>
      </w:object>
    </w:r>
    <w:r w:rsidR="0040777F">
      <w:rPr>
        <w:rFonts w:cs="Arial"/>
      </w:rPr>
      <w:object w:dxaOrig="1440" w:dyaOrig="1440" w14:anchorId="2FAAC08B">
        <v:shape id="_x0000_s1025" type="#_x0000_t75" alt="" style="position:absolute;margin-left:67.3pt;margin-top:781.3pt;width:460.5pt;height:21.45pt;z-index:-251658752;mso-wrap-edited:f;mso-width-percent:0;mso-height-percent:0;mso-position-horizontal-relative:page;mso-position-vertical-relative:page;mso-width-percent:0;mso-height-percent:0">
          <v:imagedata r:id="rId8" o:title=""/>
          <w10:wrap anchorx="page" anchory="page"/>
        </v:shape>
        <o:OLEObject Type="Embed" ProgID="Visio.Drawing.11" ShapeID="_x0000_s1025" DrawAspect="Content" ObjectID="_1758527795" r:id="rId9"/>
      </w:object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>
      <w:rPr>
        <w:rFonts w:cs="Arial"/>
      </w:rPr>
      <w:t>Dokument1</w:t>
    </w:r>
    <w:r w:rsidR="00504B6C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469D" w14:textId="77777777" w:rsidR="0040777F" w:rsidRDefault="0040777F" w:rsidP="00AB44B1">
      <w:pPr>
        <w:spacing w:after="0" w:line="240" w:lineRule="auto"/>
      </w:pPr>
      <w:r>
        <w:separator/>
      </w:r>
    </w:p>
  </w:footnote>
  <w:footnote w:type="continuationSeparator" w:id="0">
    <w:p w14:paraId="6C3FAB40" w14:textId="77777777" w:rsidR="0040777F" w:rsidRDefault="0040777F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598" w:type="dxa"/>
      <w:jc w:val="center"/>
      <w:tblLayout w:type="fixed"/>
      <w:tblLook w:val="04A0" w:firstRow="1" w:lastRow="0" w:firstColumn="1" w:lastColumn="0" w:noHBand="0" w:noVBand="1"/>
    </w:tblPr>
    <w:tblGrid>
      <w:gridCol w:w="5244"/>
      <w:gridCol w:w="3260"/>
      <w:gridCol w:w="3260"/>
      <w:gridCol w:w="1417"/>
      <w:gridCol w:w="1417"/>
    </w:tblGrid>
    <w:tr w:rsidR="00D36520" w:rsidRPr="00C85FE6" w14:paraId="59EE81A3" w14:textId="77777777" w:rsidTr="0075329C">
      <w:trPr>
        <w:trHeight w:val="794"/>
        <w:jc w:val="center"/>
      </w:trPr>
      <w:tc>
        <w:tcPr>
          <w:tcW w:w="524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660E2686" w14:textId="77777777" w:rsidR="00D36520" w:rsidRPr="00D21C04" w:rsidRDefault="00D36520" w:rsidP="00D36520">
          <w:pPr>
            <w:pStyle w:val="Kopfzeileberschrift"/>
          </w:pPr>
          <w:r>
            <w:t>ITS</w:t>
          </w:r>
        </w:p>
        <w:p w14:paraId="04619E7C" w14:textId="47E8E01C" w:rsidR="00D36520" w:rsidRPr="00C85FE6" w:rsidRDefault="00D36520" w:rsidP="00D36520">
          <w:pPr>
            <w:pStyle w:val="KopfzeileUntertitel"/>
            <w:rPr>
              <w:sz w:val="15"/>
              <w:szCs w:val="15"/>
            </w:rPr>
          </w:pPr>
          <w:r>
            <w:t xml:space="preserve">LS2: </w:t>
          </w:r>
          <w:r w:rsidRPr="004D3CD0">
            <w:t xml:space="preserve">Datensicherung des Online-Shops der </w:t>
          </w:r>
          <w:proofErr w:type="spellStart"/>
          <w:r w:rsidRPr="004D3CD0">
            <w:t>AirEye</w:t>
          </w:r>
          <w:proofErr w:type="spellEnd"/>
          <w:r w:rsidRPr="004D3CD0">
            <w:t xml:space="preserve"> GmbH</w:t>
          </w:r>
        </w:p>
      </w:tc>
      <w:tc>
        <w:tcPr>
          <w:tcW w:w="652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7BA03C5C" w14:textId="77777777" w:rsidR="00D36520" w:rsidRDefault="00D36520" w:rsidP="00D36520">
          <w:pPr>
            <w:pStyle w:val="Kopfzeileberschrift"/>
          </w:pPr>
          <w:r>
            <w:t>Backup-Strategien</w:t>
          </w:r>
        </w:p>
        <w:p w14:paraId="00FCFF63" w14:textId="4D38A283" w:rsidR="00D36520" w:rsidRPr="00C85FE6" w:rsidRDefault="00D36520" w:rsidP="00D36520">
          <w:pPr>
            <w:pStyle w:val="KopfzeileUntertitel"/>
            <w:rPr>
              <w:sz w:val="15"/>
              <w:szCs w:val="15"/>
            </w:rPr>
          </w:pPr>
          <w:r>
            <w:t>Datensicherung konkret</w:t>
          </w:r>
        </w:p>
      </w:tc>
      <w:tc>
        <w:tcPr>
          <w:tcW w:w="28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04DE2999" w14:textId="77777777" w:rsidR="00D36520" w:rsidRPr="00C85FE6" w:rsidRDefault="0040777F" w:rsidP="00D36520">
          <w:pPr>
            <w:pStyle w:val="Kopfzeile"/>
            <w:jc w:val="center"/>
            <w:rPr>
              <w:rFonts w:ascii="Arial" w:hAnsi="Arial" w:cs="Arial"/>
              <w:sz w:val="15"/>
              <w:szCs w:val="15"/>
            </w:rPr>
          </w:pPr>
          <w:r w:rsidRPr="00C85FE6">
            <w:rPr>
              <w:rFonts w:ascii="Arial" w:hAnsi="Arial" w:cs="Arial"/>
              <w:noProof/>
            </w:rPr>
            <w:object w:dxaOrig="5760" w:dyaOrig="1720" w14:anchorId="20D102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126.4pt;height:37.75pt;mso-width-percent:0;mso-height-percent:0;mso-width-percent:0;mso-height-percent:0">
                <v:imagedata r:id="rId1" o:title=""/>
              </v:shape>
              <o:OLEObject Type="Embed" ProgID="Visio.Drawing.11" ShapeID="_x0000_i1028" DrawAspect="Content" ObjectID="_1758527794" r:id="rId2"/>
            </w:object>
          </w:r>
        </w:p>
      </w:tc>
    </w:tr>
    <w:tr w:rsidR="004410B5" w:rsidRPr="00C85FE6" w14:paraId="72334D9E" w14:textId="77777777" w:rsidTr="0075329C">
      <w:trPr>
        <w:trHeight w:val="227"/>
        <w:jc w:val="center"/>
      </w:trPr>
      <w:tc>
        <w:tcPr>
          <w:tcW w:w="524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2DF03240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326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2C48847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3260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8AD137C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41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17A74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417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9537819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14:paraId="0FDAE1D3" w14:textId="77777777" w:rsidTr="0075329C">
      <w:trPr>
        <w:jc w:val="center"/>
      </w:trPr>
      <w:tc>
        <w:tcPr>
          <w:tcW w:w="524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358DE0" w14:textId="77777777"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32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2909E5E" w14:textId="77777777"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32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1186DBD" w14:textId="77777777"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136D397" w14:textId="77777777"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517D91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fldSimple w:instr=" NUMPAGES   \* MERGEFORMAT ">
            <w:r w:rsidR="00517D91">
              <w:rPr>
                <w:noProof/>
              </w:rPr>
              <w:t>1</w:t>
            </w:r>
          </w:fldSimple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F5FF8DC" w14:textId="77777777"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14:paraId="5B1608B8" w14:textId="77777777" w:rsidR="0075329C" w:rsidRPr="00122A93" w:rsidRDefault="0075329C" w:rsidP="00122A93">
    <w:pPr>
      <w:pStyle w:val="KopfzeileInfos"/>
      <w:rPr>
        <w:sz w:val="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812530320">
    <w:abstractNumId w:val="2"/>
  </w:num>
  <w:num w:numId="2" w16cid:durableId="107167521">
    <w:abstractNumId w:val="1"/>
  </w:num>
  <w:num w:numId="3" w16cid:durableId="79386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0"/>
    <w:rsid w:val="00004904"/>
    <w:rsid w:val="000129F7"/>
    <w:rsid w:val="0007299C"/>
    <w:rsid w:val="000927B5"/>
    <w:rsid w:val="000D1650"/>
    <w:rsid w:val="000F4703"/>
    <w:rsid w:val="0012014E"/>
    <w:rsid w:val="001227AC"/>
    <w:rsid w:val="00122A93"/>
    <w:rsid w:val="00126AA9"/>
    <w:rsid w:val="00135C8C"/>
    <w:rsid w:val="00136E44"/>
    <w:rsid w:val="001525A8"/>
    <w:rsid w:val="001562AF"/>
    <w:rsid w:val="0017275F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6C51"/>
    <w:rsid w:val="00287A53"/>
    <w:rsid w:val="00290DF9"/>
    <w:rsid w:val="0029208C"/>
    <w:rsid w:val="00292CCB"/>
    <w:rsid w:val="00295599"/>
    <w:rsid w:val="002A4DDA"/>
    <w:rsid w:val="002C5BCE"/>
    <w:rsid w:val="002F440D"/>
    <w:rsid w:val="00337F18"/>
    <w:rsid w:val="00346705"/>
    <w:rsid w:val="0037169D"/>
    <w:rsid w:val="003760C3"/>
    <w:rsid w:val="0039103E"/>
    <w:rsid w:val="003D0987"/>
    <w:rsid w:val="003D6C8E"/>
    <w:rsid w:val="003E009F"/>
    <w:rsid w:val="003E0291"/>
    <w:rsid w:val="003E5795"/>
    <w:rsid w:val="00405506"/>
    <w:rsid w:val="00406642"/>
    <w:rsid w:val="0040777F"/>
    <w:rsid w:val="00417990"/>
    <w:rsid w:val="004410B5"/>
    <w:rsid w:val="004470BA"/>
    <w:rsid w:val="00482A9E"/>
    <w:rsid w:val="00491A88"/>
    <w:rsid w:val="004B21BB"/>
    <w:rsid w:val="004E5327"/>
    <w:rsid w:val="005040CB"/>
    <w:rsid w:val="00504B6C"/>
    <w:rsid w:val="005055B3"/>
    <w:rsid w:val="005143CD"/>
    <w:rsid w:val="00517D91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9749B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16B9F"/>
    <w:rsid w:val="00724280"/>
    <w:rsid w:val="00724833"/>
    <w:rsid w:val="00725861"/>
    <w:rsid w:val="007310E8"/>
    <w:rsid w:val="00733B0E"/>
    <w:rsid w:val="007364D8"/>
    <w:rsid w:val="0073728B"/>
    <w:rsid w:val="0075329C"/>
    <w:rsid w:val="00760EEB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E0AB2"/>
    <w:rsid w:val="009F0FE1"/>
    <w:rsid w:val="00A16DE4"/>
    <w:rsid w:val="00A17372"/>
    <w:rsid w:val="00A548CC"/>
    <w:rsid w:val="00A73183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C5B4B"/>
    <w:rsid w:val="00CC5BD8"/>
    <w:rsid w:val="00CE0D23"/>
    <w:rsid w:val="00CF2835"/>
    <w:rsid w:val="00CF2DDF"/>
    <w:rsid w:val="00D21C04"/>
    <w:rsid w:val="00D36520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13698"/>
    <w:rsid w:val="00E42F58"/>
    <w:rsid w:val="00E655C6"/>
    <w:rsid w:val="00E71397"/>
    <w:rsid w:val="00E715B4"/>
    <w:rsid w:val="00E76AB2"/>
    <w:rsid w:val="00E803AD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66EC8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FB5D5"/>
  <w15:docId w15:val="{B832760D-BCC6-4EC1-B085-FA6CE9D3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image" Target="media/image4.wmf"/><Relationship Id="rId7" Type="http://schemas.openxmlformats.org/officeDocument/2006/relationships/oleObject" Target="embeddings/Microsoft_Visio_2003-2010_Drawing1.vsd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6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5.emf"/><Relationship Id="rId9" Type="http://schemas.openxmlformats.org/officeDocument/2006/relationships/oleObject" Target="embeddings/Microsoft_Visio_2003-2010_Drawing2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loud\HiDrive\Sonstiges\Word\Vorlagen\Unterricht\Arbeitsblatt%20A4%20qu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780F2-5F7C-4E9A-A9D1-B9BAD29F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C:\Cloud\HiDrive\Sonstiges\Word\Vorlagen\Unterricht\Arbeitsblatt A4 quer.dotx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Stuckenbröker</dc:creator>
  <cp:lastModifiedBy>ITA 12 - Aps, Fabian</cp:lastModifiedBy>
  <cp:revision>6</cp:revision>
  <cp:lastPrinted>2015-01-13T15:42:00Z</cp:lastPrinted>
  <dcterms:created xsi:type="dcterms:W3CDTF">2022-08-11T05:39:00Z</dcterms:created>
  <dcterms:modified xsi:type="dcterms:W3CDTF">2023-10-11T09:10:00Z</dcterms:modified>
</cp:coreProperties>
</file>