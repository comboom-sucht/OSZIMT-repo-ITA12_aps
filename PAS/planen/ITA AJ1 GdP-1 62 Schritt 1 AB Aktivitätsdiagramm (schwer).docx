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svg" ContentType="image/svg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61" w:rsidRDefault="00B42661" w:rsidP="00B42661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shd w:val="clear" w:color="auto" w:fill="D9D9D9" w:themeFill="background1" w:themeFillShade="D9"/>
        <w:rPr>
          <w:rStyle w:val="Fett"/>
          <w:sz w:val="32"/>
        </w:rPr>
      </w:pPr>
      <w:r w:rsidRPr="00E63A8A">
        <w:rPr>
          <w:rStyle w:val="Fett"/>
          <w:sz w:val="44"/>
        </w:rPr>
        <w:t xml:space="preserve">Schritt 1: </w:t>
      </w:r>
      <w:r w:rsidRPr="00E63A8A">
        <w:rPr>
          <w:rStyle w:val="Fett"/>
          <w:sz w:val="32"/>
        </w:rPr>
        <w:t>Planen des Programmablau</w:t>
      </w:r>
      <w:r>
        <w:rPr>
          <w:rStyle w:val="Fett"/>
          <w:sz w:val="32"/>
        </w:rPr>
        <w:t>f</w:t>
      </w:r>
      <w:r w:rsidRPr="00E63A8A">
        <w:rPr>
          <w:rStyle w:val="Fett"/>
          <w:sz w:val="32"/>
        </w:rPr>
        <w:t>s</w:t>
      </w:r>
    </w:p>
    <w:p w:rsidR="00385B8B" w:rsidRDefault="00385B8B" w:rsidP="00385B8B">
      <w:pPr>
        <w:pStyle w:val="berschrift2"/>
      </w:pPr>
      <w:r>
        <w:t>Übungsaufgaben</w:t>
      </w:r>
    </w:p>
    <w:p w:rsidR="00385B8B" w:rsidRPr="00385B8B" w:rsidRDefault="00385B8B" w:rsidP="00385B8B">
      <w:pPr>
        <w:pStyle w:val="Aufgabe"/>
        <w:spacing w:before="320"/>
        <w:ind w:left="426"/>
        <w:rPr>
          <w:sz w:val="24"/>
        </w:rPr>
      </w:pPr>
      <w:r w:rsidRPr="00DF3BE7">
        <w:rPr>
          <w:b/>
          <w:sz w:val="24"/>
        </w:rPr>
        <w:t>Ergänzen Sie</w:t>
      </w:r>
      <w:r w:rsidRPr="00385B8B">
        <w:rPr>
          <w:sz w:val="24"/>
        </w:rPr>
        <w:t xml:space="preserve"> in der Tabelle die </w:t>
      </w:r>
      <w:r w:rsidRPr="00DF3BE7">
        <w:rPr>
          <w:i/>
          <w:sz w:val="24"/>
        </w:rPr>
        <w:t>Bezeichnung</w:t>
      </w:r>
      <w:r w:rsidRPr="00385B8B">
        <w:rPr>
          <w:sz w:val="24"/>
        </w:rPr>
        <w:t xml:space="preserve"> und eine </w:t>
      </w:r>
      <w:r w:rsidRPr="00DF3BE7">
        <w:rPr>
          <w:i/>
          <w:sz w:val="24"/>
        </w:rPr>
        <w:t>Beschreibung</w:t>
      </w:r>
      <w:r w:rsidRPr="00385B8B">
        <w:rPr>
          <w:sz w:val="24"/>
        </w:rPr>
        <w:t xml:space="preserve"> der Elemente</w:t>
      </w:r>
      <w:r>
        <w:rPr>
          <w:sz w:val="24"/>
        </w:rPr>
        <w:t>.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3067"/>
        <w:gridCol w:w="3067"/>
        <w:gridCol w:w="3068"/>
      </w:tblGrid>
      <w:tr w:rsidR="00CF3EDE" w:rsidTr="0038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67" w:type="dxa"/>
            <w:vAlign w:val="center"/>
          </w:tcPr>
          <w:p w:rsidR="00CF3EDE" w:rsidRPr="00385B8B" w:rsidRDefault="00385B8B" w:rsidP="00385B8B">
            <w:pPr>
              <w:spacing w:before="0" w:after="0"/>
              <w:jc w:val="center"/>
              <w:rPr>
                <w:rStyle w:val="Fett"/>
                <w:b/>
                <w:sz w:val="28"/>
              </w:rPr>
            </w:pPr>
            <w:r>
              <w:rPr>
                <w:rStyle w:val="Fett"/>
                <w:b/>
                <w:sz w:val="28"/>
              </w:rPr>
              <w:t>Darstellung</w:t>
            </w:r>
          </w:p>
        </w:tc>
        <w:tc>
          <w:tcPr>
            <w:tcW w:w="3067" w:type="dxa"/>
            <w:vAlign w:val="center"/>
          </w:tcPr>
          <w:p w:rsidR="00CF3EDE" w:rsidRPr="00385B8B" w:rsidRDefault="00385B8B" w:rsidP="00385B8B">
            <w:pPr>
              <w:spacing w:before="0" w:after="0"/>
              <w:jc w:val="center"/>
              <w:rPr>
                <w:rStyle w:val="Fett"/>
                <w:b/>
                <w:sz w:val="28"/>
              </w:rPr>
            </w:pPr>
            <w:r>
              <w:rPr>
                <w:rStyle w:val="Fett"/>
                <w:b/>
                <w:sz w:val="28"/>
              </w:rPr>
              <w:t>Bezeichnung</w:t>
            </w:r>
          </w:p>
        </w:tc>
        <w:tc>
          <w:tcPr>
            <w:tcW w:w="3068" w:type="dxa"/>
            <w:vAlign w:val="center"/>
          </w:tcPr>
          <w:p w:rsidR="00CF3EDE" w:rsidRPr="00385B8B" w:rsidRDefault="00385B8B" w:rsidP="00385B8B">
            <w:pPr>
              <w:spacing w:before="0" w:after="0"/>
              <w:jc w:val="center"/>
              <w:rPr>
                <w:rStyle w:val="Fett"/>
                <w:b/>
                <w:sz w:val="28"/>
              </w:rPr>
            </w:pPr>
            <w:r>
              <w:rPr>
                <w:rStyle w:val="Fett"/>
                <w:b/>
                <w:sz w:val="28"/>
              </w:rPr>
              <w:t xml:space="preserve">Kurze </w:t>
            </w:r>
            <w:r w:rsidR="008E531E">
              <w:rPr>
                <w:rStyle w:val="Fett"/>
                <w:b/>
                <w:sz w:val="28"/>
              </w:rPr>
              <w:t>B</w:t>
            </w:r>
            <w:r>
              <w:rPr>
                <w:rStyle w:val="Fett"/>
                <w:b/>
                <w:sz w:val="28"/>
              </w:rPr>
              <w:t>eschreibung</w:t>
            </w:r>
          </w:p>
        </w:tc>
      </w:tr>
      <w:tr w:rsidR="00CF3EDE" w:rsidTr="008E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3067" w:type="dxa"/>
            <w:vAlign w:val="center"/>
          </w:tcPr>
          <w:p w:rsidR="00CF3EDE" w:rsidRDefault="00CF3EDE" w:rsidP="00385B8B">
            <w:pPr>
              <w:spacing w:before="0" w:after="0"/>
              <w:jc w:val="center"/>
              <w:rPr>
                <w:rStyle w:val="Fett"/>
                <w:sz w:val="32"/>
              </w:rPr>
            </w:pPr>
            <w:r>
              <w:rPr>
                <w:b/>
                <w:bCs/>
                <w:noProof/>
                <w:sz w:val="32"/>
                <w:lang w:eastAsia="de-DE"/>
              </w:rPr>
              <mc:AlternateContent>
                <mc:Choice Requires="wps">
                  <w:drawing>
                    <wp:inline distT="0" distB="0" distL="0" distR="0" wp14:anchorId="19F2B468">
                      <wp:extent cx="180973" cy="180975"/>
                      <wp:effectExtent l="0" t="0" r="0" b="9525"/>
                      <wp:docPr id="82" name="Freihandform: Form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3" cy="180975"/>
                              </a:xfrm>
                              <a:custGeom>
                                <a:avLst/>
                                <a:gdLst>
                                  <a:gd name="connsiteX0" fmla="*/ 173831 w 180975"/>
                                  <a:gd name="connsiteY0" fmla="*/ 90488 h 180975"/>
                                  <a:gd name="connsiteX1" fmla="*/ 90488 w 180975"/>
                                  <a:gd name="connsiteY1" fmla="*/ 173831 h 180975"/>
                                  <a:gd name="connsiteX2" fmla="*/ 7144 w 180975"/>
                                  <a:gd name="connsiteY2" fmla="*/ 90488 h 180975"/>
                                  <a:gd name="connsiteX3" fmla="*/ 90488 w 180975"/>
                                  <a:gd name="connsiteY3" fmla="*/ 7144 h 180975"/>
                                  <a:gd name="connsiteX4" fmla="*/ 173831 w 180975"/>
                                  <a:gd name="connsiteY4" fmla="*/ 90488 h 180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80975" h="180975">
                                    <a:moveTo>
                                      <a:pt x="173831" y="90488"/>
                                    </a:moveTo>
                                    <a:cubicBezTo>
                                      <a:pt x="173831" y="136517"/>
                                      <a:pt x="136517" y="173831"/>
                                      <a:pt x="90488" y="173831"/>
                                    </a:cubicBezTo>
                                    <a:cubicBezTo>
                                      <a:pt x="44458" y="173831"/>
                                      <a:pt x="7144" y="136517"/>
                                      <a:pt x="7144" y="90488"/>
                                    </a:cubicBezTo>
                                    <a:cubicBezTo>
                                      <a:pt x="7144" y="44458"/>
                                      <a:pt x="44458" y="7144"/>
                                      <a:pt x="90488" y="7144"/>
                                    </a:cubicBezTo>
                                    <a:cubicBezTo>
                                      <a:pt x="136517" y="7144"/>
                                      <a:pt x="173831" y="44458"/>
                                      <a:pt x="173831" y="9048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sq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E14B2F7" id="Freihandform: Form 82" o:spid="_x0000_s1026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" path="m173831,90488v,46029,-37314,83343,-83343,83343c44458,173831,7144,136517,7144,90488,7144,44458,44458,7144,90488,7144v46029,,83343,37314,83343,83344xe" fillcolor="black" stroked="f">
                      <v:stroke joinstyle="miter" endcap="square"/>
                      <v:path arrowok="t" o:connecttype="custom" o:connectlocs="173829,90488;90487,173831;7144,90488;90487,7144;173829,90488" o:connectangles="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067" w:type="dxa"/>
            <w:vAlign w:val="center"/>
          </w:tcPr>
          <w:p w:rsidR="00CF3EDE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Startknoten</w:t>
            </w:r>
          </w:p>
        </w:tc>
        <w:tc>
          <w:tcPr>
            <w:tcW w:w="3068" w:type="dxa"/>
            <w:vAlign w:val="center"/>
          </w:tcPr>
          <w:p w:rsidR="00CF3EDE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Start des Programms</w:t>
            </w:r>
          </w:p>
        </w:tc>
      </w:tr>
      <w:tr w:rsidR="00CF3EDE" w:rsidTr="008E531E">
        <w:trPr>
          <w:trHeight w:val="737"/>
        </w:trPr>
        <w:tc>
          <w:tcPr>
            <w:tcW w:w="3067" w:type="dxa"/>
            <w:vAlign w:val="center"/>
          </w:tcPr>
          <w:p w:rsidR="00CF3EDE" w:rsidRDefault="00CF3EDE" w:rsidP="00385B8B">
            <w:pPr>
              <w:spacing w:before="0" w:after="0"/>
              <w:jc w:val="center"/>
              <w:rPr>
                <w:rStyle w:val="Fett"/>
                <w:sz w:val="32"/>
              </w:rPr>
            </w:pPr>
            <w:r>
              <w:rPr>
                <w:b/>
                <w:bCs/>
                <w:noProof/>
                <w:sz w:val="32"/>
                <w:lang w:eastAsia="de-DE"/>
              </w:rPr>
              <mc:AlternateContent>
                <mc:Choice Requires="wps">
                  <w:drawing>
                    <wp:inline distT="0" distB="0" distL="0" distR="0" wp14:anchorId="5208BB21">
                      <wp:extent cx="1523984" cy="381000"/>
                      <wp:effectExtent l="0" t="0" r="19685" b="19050"/>
                      <wp:docPr id="124" name="Freihandform: Form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3984" cy="381000"/>
                              </a:xfrm>
                              <a:custGeom>
                                <a:avLst/>
                                <a:gdLst>
                                  <a:gd name="connsiteX0" fmla="*/ 1440656 w 1524000"/>
                                  <a:gd name="connsiteY0" fmla="*/ 7144 h 381000"/>
                                  <a:gd name="connsiteX1" fmla="*/ 1516856 w 1524000"/>
                                  <a:gd name="connsiteY1" fmla="*/ 83344 h 381000"/>
                                  <a:gd name="connsiteX2" fmla="*/ 1516856 w 1524000"/>
                                  <a:gd name="connsiteY2" fmla="*/ 297656 h 381000"/>
                                  <a:gd name="connsiteX3" fmla="*/ 1440656 w 1524000"/>
                                  <a:gd name="connsiteY3" fmla="*/ 373856 h 381000"/>
                                  <a:gd name="connsiteX4" fmla="*/ 83344 w 1524000"/>
                                  <a:gd name="connsiteY4" fmla="*/ 373856 h 381000"/>
                                  <a:gd name="connsiteX5" fmla="*/ 7144 w 1524000"/>
                                  <a:gd name="connsiteY5" fmla="*/ 297656 h 381000"/>
                                  <a:gd name="connsiteX6" fmla="*/ 7144 w 1524000"/>
                                  <a:gd name="connsiteY6" fmla="*/ 83344 h 381000"/>
                                  <a:gd name="connsiteX7" fmla="*/ 83344 w 1524000"/>
                                  <a:gd name="connsiteY7" fmla="*/ 7144 h 381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524000" h="381000">
                                    <a:moveTo>
                                      <a:pt x="1440656" y="7144"/>
                                    </a:moveTo>
                                    <a:cubicBezTo>
                                      <a:pt x="1482740" y="7144"/>
                                      <a:pt x="1516856" y="41260"/>
                                      <a:pt x="1516856" y="83344"/>
                                    </a:cubicBezTo>
                                    <a:lnTo>
                                      <a:pt x="1516856" y="297656"/>
                                    </a:lnTo>
                                    <a:cubicBezTo>
                                      <a:pt x="1516856" y="339740"/>
                                      <a:pt x="1482740" y="373856"/>
                                      <a:pt x="1440656" y="373856"/>
                                    </a:cubicBezTo>
                                    <a:lnTo>
                                      <a:pt x="83344" y="373856"/>
                                    </a:lnTo>
                                    <a:cubicBezTo>
                                      <a:pt x="41260" y="373856"/>
                                      <a:pt x="7144" y="339740"/>
                                      <a:pt x="7144" y="297656"/>
                                    </a:cubicBezTo>
                                    <a:lnTo>
                                      <a:pt x="7144" y="83344"/>
                                    </a:lnTo>
                                    <a:cubicBezTo>
                                      <a:pt x="7144" y="41260"/>
                                      <a:pt x="41260" y="7144"/>
                                      <a:pt x="83344" y="714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DA7CEA" id="Freihandform: Form 124" o:spid="_x0000_s1026" style="width:120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524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" path="m1440656,7144v42084,,76200,34116,76200,76200l1516856,297656v,42084,-34116,76200,-76200,76200l83344,373856v-42084,,-76200,-34116,-76200,-76200l7144,83344c7144,41260,41260,7144,83344,7144r1357312,xe" filled="f">
                      <v:stroke joinstyle="miter" endcap="square"/>
                      <v:path arrowok="t" o:connecttype="custom" o:connectlocs="1440641,7144;1516840,83344;1516840,297656;1440641,373856;83343,373856;7144,297656;7144,83344;83343,7144" o:connectangles="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067" w:type="dxa"/>
            <w:vAlign w:val="center"/>
          </w:tcPr>
          <w:p w:rsidR="00CF3EDE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Aktion</w:t>
            </w:r>
          </w:p>
        </w:tc>
        <w:tc>
          <w:tcPr>
            <w:tcW w:w="3068" w:type="dxa"/>
            <w:vAlign w:val="center"/>
          </w:tcPr>
          <w:p w:rsidR="00CF3EDE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Eine Aufgabe eines Schrittes</w:t>
            </w:r>
          </w:p>
        </w:tc>
      </w:tr>
      <w:tr w:rsidR="00CF3EDE" w:rsidTr="008E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3067" w:type="dxa"/>
            <w:vAlign w:val="center"/>
          </w:tcPr>
          <w:p w:rsidR="00CF3EDE" w:rsidRDefault="00CF3EDE" w:rsidP="00385B8B">
            <w:pPr>
              <w:spacing w:before="0" w:after="0"/>
              <w:jc w:val="center"/>
              <w:rPr>
                <w:rStyle w:val="Fett"/>
                <w:sz w:val="32"/>
              </w:rPr>
            </w:pPr>
            <w:r>
              <w:rPr>
                <w:b/>
                <w:bCs/>
                <w:noProof/>
                <w:sz w:val="32"/>
                <w:lang w:eastAsia="de-DE"/>
              </w:rPr>
              <mc:AlternateContent>
                <mc:Choice Requires="wps">
                  <w:drawing>
                    <wp:inline distT="0" distB="0" distL="0" distR="0" wp14:anchorId="7017F77A">
                      <wp:extent cx="371471" cy="371475"/>
                      <wp:effectExtent l="0" t="0" r="10160" b="28575"/>
                      <wp:docPr id="125" name="Freihandform: Form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1" cy="371475"/>
                              </a:xfrm>
                              <a:custGeom>
                                <a:avLst/>
                                <a:gdLst>
                                  <a:gd name="connsiteX0" fmla="*/ 188119 w 371475"/>
                                  <a:gd name="connsiteY0" fmla="*/ 7144 h 371475"/>
                                  <a:gd name="connsiteX1" fmla="*/ 364331 w 371475"/>
                                  <a:gd name="connsiteY1" fmla="*/ 188119 h 371475"/>
                                  <a:gd name="connsiteX2" fmla="*/ 188119 w 371475"/>
                                  <a:gd name="connsiteY2" fmla="*/ 364331 h 371475"/>
                                  <a:gd name="connsiteX3" fmla="*/ 7144 w 371475"/>
                                  <a:gd name="connsiteY3" fmla="*/ 188119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71475" h="371475">
                                    <a:moveTo>
                                      <a:pt x="188119" y="7144"/>
                                    </a:moveTo>
                                    <a:lnTo>
                                      <a:pt x="364331" y="188119"/>
                                    </a:lnTo>
                                    <a:lnTo>
                                      <a:pt x="188119" y="364331"/>
                                    </a:lnTo>
                                    <a:lnTo>
                                      <a:pt x="7144" y="1881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sq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4929949" id="Freihandform: Form 125" o:spid="_x0000_s1026" style="width:29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714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" path="m188119,7144l364331,188119,188119,364331,7144,188119,188119,7144xe" fillcolor="white [3212]">
                      <v:stroke joinstyle="miter" endcap="square"/>
                      <v:path arrowok="t" o:connecttype="custom" o:connectlocs="188117,7144;364327,188119;188117,364331;7144,188119" o:connectangles="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067" w:type="dxa"/>
            <w:vAlign w:val="center"/>
          </w:tcPr>
          <w:p w:rsidR="00CF3EDE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Verzweigung</w:t>
            </w:r>
          </w:p>
        </w:tc>
        <w:tc>
          <w:tcPr>
            <w:tcW w:w="3068" w:type="dxa"/>
            <w:vAlign w:val="center"/>
          </w:tcPr>
          <w:p w:rsidR="00CF3EDE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Teilung der Wege des Programms</w:t>
            </w:r>
          </w:p>
        </w:tc>
      </w:tr>
      <w:tr w:rsidR="00CF3EDE" w:rsidTr="008E531E">
        <w:trPr>
          <w:trHeight w:val="737"/>
        </w:trPr>
        <w:tc>
          <w:tcPr>
            <w:tcW w:w="3067" w:type="dxa"/>
            <w:vAlign w:val="center"/>
          </w:tcPr>
          <w:p w:rsidR="00CF3EDE" w:rsidRDefault="00385B8B" w:rsidP="00385B8B">
            <w:pPr>
              <w:spacing w:before="0" w:after="0"/>
              <w:jc w:val="center"/>
              <w:rPr>
                <w:b/>
                <w:bCs/>
                <w:noProof/>
                <w:sz w:val="32"/>
              </w:rPr>
            </w:pPr>
            <w:r>
              <w:rPr>
                <w:b/>
                <w:bCs/>
                <w:noProof/>
                <w:sz w:val="32"/>
                <w:lang w:eastAsia="de-DE"/>
              </w:rPr>
              <mc:AlternateContent>
                <mc:Choice Requires="wpg">
                  <w:drawing>
                    <wp:inline distT="0" distB="0" distL="0" distR="0" wp14:anchorId="7DC2C0F2">
                      <wp:extent cx="190498" cy="190500"/>
                      <wp:effectExtent l="0" t="0" r="19685" b="19050"/>
                      <wp:docPr id="129" name="Gruppieren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498" cy="190500"/>
                                <a:chOff x="0" y="0"/>
                                <a:chExt cx="190498" cy="190500"/>
                              </a:xfrm>
                            </wpg:grpSpPr>
                            <wps:wsp>
                              <wps:cNvPr id="130" name="Freihandform: Form 130"/>
                              <wps:cNvSpPr/>
                              <wps:spPr>
                                <a:xfrm>
                                  <a:off x="0" y="0"/>
                                  <a:ext cx="190498" cy="190500"/>
                                </a:xfrm>
                                <a:custGeom>
                                  <a:avLst/>
                                  <a:gdLst>
                                    <a:gd name="connsiteX0" fmla="*/ 183356 w 190500"/>
                                    <a:gd name="connsiteY0" fmla="*/ 95250 h 190500"/>
                                    <a:gd name="connsiteX1" fmla="*/ 95250 w 190500"/>
                                    <a:gd name="connsiteY1" fmla="*/ 183356 h 190500"/>
                                    <a:gd name="connsiteX2" fmla="*/ 7144 w 190500"/>
                                    <a:gd name="connsiteY2" fmla="*/ 95250 h 190500"/>
                                    <a:gd name="connsiteX3" fmla="*/ 95250 w 190500"/>
                                    <a:gd name="connsiteY3" fmla="*/ 7144 h 190500"/>
                                    <a:gd name="connsiteX4" fmla="*/ 183356 w 190500"/>
                                    <a:gd name="connsiteY4" fmla="*/ 9525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90500" h="190500">
                                      <a:moveTo>
                                        <a:pt x="183356" y="95250"/>
                                      </a:moveTo>
                                      <a:cubicBezTo>
                                        <a:pt x="183356" y="143910"/>
                                        <a:pt x="143910" y="183356"/>
                                        <a:pt x="95250" y="183356"/>
                                      </a:cubicBezTo>
                                      <a:cubicBezTo>
                                        <a:pt x="46590" y="183356"/>
                                        <a:pt x="7144" y="143910"/>
                                        <a:pt x="7144" y="95250"/>
                                      </a:cubicBezTo>
                                      <a:cubicBezTo>
                                        <a:pt x="7144" y="46590"/>
                                        <a:pt x="46590" y="7144"/>
                                        <a:pt x="95250" y="7144"/>
                                      </a:cubicBezTo>
                                      <a:cubicBezTo>
                                        <a:pt x="143910" y="7144"/>
                                        <a:pt x="183356" y="46590"/>
                                        <a:pt x="183356" y="952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 w="9525" cap="sq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Freihandform: Form 131"/>
                              <wps:cNvSpPr/>
                              <wps:spPr>
                                <a:xfrm>
                                  <a:off x="0" y="0"/>
                                  <a:ext cx="190498" cy="190500"/>
                                </a:xfrm>
                                <a:custGeom>
                                  <a:avLst/>
                                  <a:gdLst>
                                    <a:gd name="connsiteX0" fmla="*/ 183356 w 190500"/>
                                    <a:gd name="connsiteY0" fmla="*/ 95250 h 190500"/>
                                    <a:gd name="connsiteX1" fmla="*/ 95250 w 190500"/>
                                    <a:gd name="connsiteY1" fmla="*/ 183356 h 190500"/>
                                    <a:gd name="connsiteX2" fmla="*/ 7144 w 190500"/>
                                    <a:gd name="connsiteY2" fmla="*/ 95250 h 190500"/>
                                    <a:gd name="connsiteX3" fmla="*/ 95250 w 190500"/>
                                    <a:gd name="connsiteY3" fmla="*/ 7144 h 190500"/>
                                    <a:gd name="connsiteX4" fmla="*/ 183356 w 190500"/>
                                    <a:gd name="connsiteY4" fmla="*/ 9525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90500" h="190500">
                                      <a:moveTo>
                                        <a:pt x="183356" y="95250"/>
                                      </a:moveTo>
                                      <a:cubicBezTo>
                                        <a:pt x="183356" y="143910"/>
                                        <a:pt x="143910" y="183356"/>
                                        <a:pt x="95250" y="183356"/>
                                      </a:cubicBezTo>
                                      <a:cubicBezTo>
                                        <a:pt x="46590" y="183356"/>
                                        <a:pt x="7144" y="143910"/>
                                        <a:pt x="7144" y="95250"/>
                                      </a:cubicBezTo>
                                      <a:cubicBezTo>
                                        <a:pt x="7144" y="46590"/>
                                        <a:pt x="46590" y="7144"/>
                                        <a:pt x="95250" y="7144"/>
                                      </a:cubicBezTo>
                                      <a:cubicBezTo>
                                        <a:pt x="143910" y="7144"/>
                                        <a:pt x="183356" y="46590"/>
                                        <a:pt x="183356" y="952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Freihandform: Form 132"/>
                              <wps:cNvSpPr/>
                              <wps:spPr>
                                <a:xfrm>
                                  <a:off x="29634" y="29634"/>
                                  <a:ext cx="123824" cy="123825"/>
                                </a:xfrm>
                                <a:custGeom>
                                  <a:avLst/>
                                  <a:gdLst>
                                    <a:gd name="connsiteX0" fmla="*/ 125774 w 123825"/>
                                    <a:gd name="connsiteY0" fmla="*/ 66459 h 123825"/>
                                    <a:gd name="connsiteX1" fmla="*/ 66459 w 123825"/>
                                    <a:gd name="connsiteY1" fmla="*/ 125774 h 123825"/>
                                    <a:gd name="connsiteX2" fmla="*/ 7144 w 123825"/>
                                    <a:gd name="connsiteY2" fmla="*/ 66459 h 123825"/>
                                    <a:gd name="connsiteX3" fmla="*/ 66459 w 123825"/>
                                    <a:gd name="connsiteY3" fmla="*/ 7144 h 123825"/>
                                    <a:gd name="connsiteX4" fmla="*/ 125774 w 123825"/>
                                    <a:gd name="connsiteY4" fmla="*/ 66459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125774" y="66459"/>
                                      </a:moveTo>
                                      <a:cubicBezTo>
                                        <a:pt x="125774" y="99218"/>
                                        <a:pt x="99218" y="125774"/>
                                        <a:pt x="66459" y="125774"/>
                                      </a:cubicBezTo>
                                      <a:cubicBezTo>
                                        <a:pt x="33700" y="125774"/>
                                        <a:pt x="7144" y="99218"/>
                                        <a:pt x="7144" y="66459"/>
                                      </a:cubicBezTo>
                                      <a:cubicBezTo>
                                        <a:pt x="7144" y="33700"/>
                                        <a:pt x="33700" y="7144"/>
                                        <a:pt x="66459" y="7144"/>
                                      </a:cubicBezTo>
                                      <a:cubicBezTo>
                                        <a:pt x="99218" y="7144"/>
                                        <a:pt x="125774" y="33700"/>
                                        <a:pt x="125774" y="664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 cap="sq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Freihandform: Form 133"/>
                              <wps:cNvSpPr/>
                              <wps:spPr>
                                <a:xfrm>
                                  <a:off x="29634" y="29634"/>
                                  <a:ext cx="123824" cy="123825"/>
                                </a:xfrm>
                                <a:custGeom>
                                  <a:avLst/>
                                  <a:gdLst>
                                    <a:gd name="connsiteX0" fmla="*/ 125774 w 123825"/>
                                    <a:gd name="connsiteY0" fmla="*/ 66459 h 123825"/>
                                    <a:gd name="connsiteX1" fmla="*/ 66459 w 123825"/>
                                    <a:gd name="connsiteY1" fmla="*/ 125774 h 123825"/>
                                    <a:gd name="connsiteX2" fmla="*/ 7144 w 123825"/>
                                    <a:gd name="connsiteY2" fmla="*/ 66459 h 123825"/>
                                    <a:gd name="connsiteX3" fmla="*/ 66459 w 123825"/>
                                    <a:gd name="connsiteY3" fmla="*/ 7144 h 123825"/>
                                    <a:gd name="connsiteX4" fmla="*/ 125774 w 123825"/>
                                    <a:gd name="connsiteY4" fmla="*/ 66459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3825" h="123825">
                                      <a:moveTo>
                                        <a:pt x="125774" y="66459"/>
                                      </a:moveTo>
                                      <a:cubicBezTo>
                                        <a:pt x="125774" y="99218"/>
                                        <a:pt x="99218" y="125774"/>
                                        <a:pt x="66459" y="125774"/>
                                      </a:cubicBezTo>
                                      <a:cubicBezTo>
                                        <a:pt x="33700" y="125774"/>
                                        <a:pt x="7144" y="99218"/>
                                        <a:pt x="7144" y="66459"/>
                                      </a:cubicBezTo>
                                      <a:cubicBezTo>
                                        <a:pt x="7144" y="33700"/>
                                        <a:pt x="33700" y="7144"/>
                                        <a:pt x="66459" y="7144"/>
                                      </a:cubicBezTo>
                                      <a:cubicBezTo>
                                        <a:pt x="99218" y="7144"/>
                                        <a:pt x="125774" y="33700"/>
                                        <a:pt x="125774" y="664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 cap="sq"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BB3CD9E" id="Gruppieren 129" o:spid="_x0000_s1026" style="width:15pt;height:15pt;mso-position-horizontal-relative:char;mso-position-vertical-relative:line" coordsize="190498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">
                      <v:shape id="Freihandform: Form 130" o:spid="_x0000_s1027" style="position:absolute;width:190498;height:190500;visibility:visible;mso-wrap-style:square;v-text-anchor:middle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" path="m183356,95250v,48660,-39446,88106,-88106,88106c46590,183356,7144,143910,7144,95250,7144,46590,46590,7144,95250,7144v48660,,88106,39446,88106,88106xe" stroked="f">
                        <v:fill opacity="0"/>
                        <v:stroke joinstyle="miter" endcap="square"/>
                        <v:path arrowok="t" o:connecttype="custom" o:connectlocs="183354,95250;95249,183356;7144,95250;95249,7144;183354,95250" o:connectangles="0,0,0,0,0"/>
                      </v:shape>
                      <v:shape id="Freihandform: Form 131" o:spid="_x0000_s1028" style="position:absolute;width:190498;height:190500;visibility:visible;mso-wrap-style:square;v-text-anchor:middle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" path="m183356,95250v,48660,-39446,88106,-88106,88106c46590,183356,7144,143910,7144,95250,7144,46590,46590,7144,95250,7144v48660,,88106,39446,88106,88106xe" filled="f">
                        <v:stroke joinstyle="miter" endcap="square"/>
                        <v:path arrowok="t" o:connecttype="custom" o:connectlocs="183354,95250;95249,183356;7144,95250;95249,7144;183354,95250" o:connectangles="0,0,0,0,0"/>
                      </v:shape>
                      <v:shape id="Freihandform: Form 132" o:spid="_x0000_s1029" style="position:absolute;left:29634;top:29634;width:123824;height:123825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" path="m125774,66459v,32759,-26556,59315,-59315,59315c33700,125774,7144,99218,7144,66459,7144,33700,33700,7144,66459,7144v32759,,59315,26556,59315,59315xe" fillcolor="black" stroked="f">
                        <v:stroke joinstyle="miter" endcap="square"/>
                        <v:path arrowok="t" o:connecttype="custom" o:connectlocs="125773,66459;66458,125774;7144,66459;66458,7144;125773,66459" o:connectangles="0,0,0,0,0"/>
                      </v:shape>
                      <v:shape id="Freihandform: Form 133" o:spid="_x0000_s1030" style="position:absolute;left:29634;top:29634;width:123824;height:123825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" path="m125774,66459v,32759,-26556,59315,-59315,59315c33700,125774,7144,99218,7144,66459,7144,33700,33700,7144,66459,7144v32759,,59315,26556,59315,59315xe" filled="f" strokecolor="white">
                        <v:stroke opacity="0" joinstyle="miter" endcap="square"/>
                        <v:path arrowok="t" o:connecttype="custom" o:connectlocs="125773,66459;66458,125774;7144,66459;66458,7144;125773,66459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67" w:type="dxa"/>
            <w:vAlign w:val="center"/>
          </w:tcPr>
          <w:p w:rsidR="00CF3EDE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Endknoten</w:t>
            </w:r>
          </w:p>
        </w:tc>
        <w:tc>
          <w:tcPr>
            <w:tcW w:w="3068" w:type="dxa"/>
            <w:vAlign w:val="center"/>
          </w:tcPr>
          <w:p w:rsidR="00590B38" w:rsidRPr="008E531E" w:rsidRDefault="005357A9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 xml:space="preserve">Ende des </w:t>
            </w:r>
            <w:r w:rsidR="00590B38">
              <w:rPr>
                <w:rStyle w:val="Fett"/>
                <w:sz w:val="20"/>
                <w:szCs w:val="24"/>
              </w:rPr>
              <w:t>Programm</w:t>
            </w:r>
          </w:p>
        </w:tc>
      </w:tr>
      <w:tr w:rsidR="00385B8B" w:rsidTr="008E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tcW w:w="3067" w:type="dxa"/>
            <w:vAlign w:val="center"/>
          </w:tcPr>
          <w:p w:rsidR="00385B8B" w:rsidRDefault="00385B8B" w:rsidP="00385B8B">
            <w:pPr>
              <w:spacing w:before="0" w:after="0"/>
              <w:jc w:val="center"/>
              <w:rPr>
                <w:b/>
                <w:bCs/>
                <w:noProof/>
                <w:sz w:val="32"/>
              </w:rPr>
            </w:pPr>
            <w:r>
              <w:rPr>
                <w:b/>
                <w:bCs/>
                <w:noProof/>
                <w:sz w:val="32"/>
              </w:rPr>
              <w:t>[sonst]</w:t>
            </w:r>
          </w:p>
        </w:tc>
        <w:tc>
          <w:tcPr>
            <w:tcW w:w="3067" w:type="dxa"/>
            <w:vAlign w:val="center"/>
          </w:tcPr>
          <w:p w:rsidR="00385B8B" w:rsidRPr="008E531E" w:rsidRDefault="0016461E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Bedingung</w:t>
            </w:r>
          </w:p>
        </w:tc>
        <w:tc>
          <w:tcPr>
            <w:tcW w:w="3068" w:type="dxa"/>
            <w:vAlign w:val="center"/>
          </w:tcPr>
          <w:p w:rsidR="00385B8B" w:rsidRPr="008E531E" w:rsidRDefault="0016461E" w:rsidP="008E531E">
            <w:pPr>
              <w:spacing w:before="0" w:after="200"/>
              <w:rPr>
                <w:rStyle w:val="Fett"/>
                <w:sz w:val="20"/>
                <w:szCs w:val="24"/>
              </w:rPr>
            </w:pPr>
            <w:r>
              <w:rPr>
                <w:rStyle w:val="Fett"/>
                <w:sz w:val="20"/>
                <w:szCs w:val="24"/>
              </w:rPr>
              <w:t>Bedingung</w:t>
            </w:r>
          </w:p>
        </w:tc>
      </w:tr>
    </w:tbl>
    <w:p w:rsidR="00CF3EDE" w:rsidRPr="00DF3BE7" w:rsidRDefault="00442C37" w:rsidP="00385B8B">
      <w:pPr>
        <w:pStyle w:val="Aufgabe"/>
        <w:spacing w:before="320"/>
        <w:ind w:left="426"/>
        <w:rPr>
          <w:sz w:val="24"/>
        </w:rPr>
      </w:pPr>
      <w:r w:rsidRPr="00B06288">
        <w:rPr>
          <w:rStyle w:val="Fett"/>
          <w:b w:val="0"/>
          <w:noProof/>
          <w:sz w:val="32"/>
          <w:lang w:eastAsia="de-DE"/>
        </w:rPr>
        <w:drawing>
          <wp:anchor distT="0" distB="0" distL="114300" distR="114300" simplePos="0" relativeHeight="251685888" behindDoc="0" locked="0" layoutInCell="1" allowOverlap="1" wp14:anchorId="31A59CF0">
            <wp:simplePos x="0" y="0"/>
            <wp:positionH relativeFrom="column">
              <wp:posOffset>2012566</wp:posOffset>
            </wp:positionH>
            <wp:positionV relativeFrom="paragraph">
              <wp:posOffset>255875</wp:posOffset>
            </wp:positionV>
            <wp:extent cx="3869690" cy="278638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B8B" w:rsidRPr="00DF3BE7">
        <w:rPr>
          <w:b/>
          <w:sz w:val="24"/>
        </w:rPr>
        <w:t>Schauen Sie</w:t>
      </w:r>
      <w:r w:rsidR="00385B8B" w:rsidRPr="00DF3BE7">
        <w:rPr>
          <w:sz w:val="24"/>
        </w:rPr>
        <w:t xml:space="preserve"> sich das Aktivitätsdiagramm </w:t>
      </w:r>
      <w:r w:rsidR="00385B8B" w:rsidRPr="00DF3BE7">
        <w:rPr>
          <w:b/>
          <w:sz w:val="24"/>
        </w:rPr>
        <w:t>an</w:t>
      </w:r>
      <w:r w:rsidR="00385B8B" w:rsidRPr="00DF3BE7">
        <w:rPr>
          <w:sz w:val="24"/>
        </w:rPr>
        <w:t xml:space="preserve"> und </w:t>
      </w:r>
      <w:r w:rsidR="00385B8B" w:rsidRPr="00DF3BE7">
        <w:rPr>
          <w:b/>
          <w:sz w:val="24"/>
        </w:rPr>
        <w:t>ergänzen Sie</w:t>
      </w:r>
      <w:r w:rsidR="00385B8B" w:rsidRPr="00DF3BE7">
        <w:rPr>
          <w:sz w:val="24"/>
        </w:rPr>
        <w:t xml:space="preserve"> anschließend </w:t>
      </w:r>
      <w:r>
        <w:rPr>
          <w:sz w:val="24"/>
        </w:rPr>
        <w:t xml:space="preserve">drei mögliche Eingaben (davon eine ungültige) und </w:t>
      </w:r>
      <w:r w:rsidR="00385B8B" w:rsidRPr="00DF3BE7">
        <w:rPr>
          <w:sz w:val="24"/>
        </w:rPr>
        <w:t>die Ausgabe:</w:t>
      </w:r>
    </w:p>
    <w:p w:rsidR="001D5555" w:rsidRDefault="001D5555" w:rsidP="00385B8B">
      <w:pPr>
        <w:spacing w:before="0" w:after="200"/>
        <w:jc w:val="center"/>
        <w:rPr>
          <w:rStyle w:val="Fett"/>
          <w:sz w:val="32"/>
        </w:rPr>
      </w:pP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824"/>
      </w:tblGrid>
      <w:tr w:rsidR="00385B8B" w:rsidRPr="008E531E" w:rsidTr="008E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85B8B" w:rsidRPr="008E531E" w:rsidRDefault="00385B8B" w:rsidP="008E531E">
            <w:pPr>
              <w:jc w:val="center"/>
              <w:rPr>
                <w:sz w:val="28"/>
              </w:rPr>
            </w:pPr>
            <w:r w:rsidRPr="008E531E">
              <w:rPr>
                <w:sz w:val="28"/>
              </w:rPr>
              <w:t>Eingegebener Betrag</w:t>
            </w:r>
          </w:p>
        </w:tc>
        <w:tc>
          <w:tcPr>
            <w:tcW w:w="4824" w:type="dxa"/>
          </w:tcPr>
          <w:p w:rsidR="00385B8B" w:rsidRPr="008E531E" w:rsidRDefault="00385B8B" w:rsidP="008E53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E531E">
              <w:rPr>
                <w:sz w:val="28"/>
              </w:rPr>
              <w:t>Ausgabe auf dem Bildschirm:</w:t>
            </w:r>
          </w:p>
        </w:tc>
      </w:tr>
      <w:tr w:rsidR="00385B8B" w:rsidRPr="00385B8B" w:rsidTr="008E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85B8B" w:rsidRPr="008E531E" w:rsidRDefault="0016461E" w:rsidP="008E53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-100</w:t>
            </w:r>
          </w:p>
        </w:tc>
        <w:tc>
          <w:tcPr>
            <w:tcW w:w="4824" w:type="dxa"/>
          </w:tcPr>
          <w:p w:rsidR="00385B8B" w:rsidRDefault="0016461E" w:rsidP="00385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Entschuldigung…..</w:t>
            </w:r>
          </w:p>
        </w:tc>
      </w:tr>
      <w:tr w:rsidR="00385B8B" w:rsidRPr="00385B8B" w:rsidTr="008E53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85B8B" w:rsidRPr="008E531E" w:rsidRDefault="0016461E" w:rsidP="008E53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824" w:type="dxa"/>
          </w:tcPr>
          <w:p w:rsidR="00385B8B" w:rsidRPr="00385B8B" w:rsidRDefault="0016461E" w:rsidP="00385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85B8B" w:rsidRPr="00385B8B" w:rsidTr="008E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85B8B" w:rsidRPr="008E531E" w:rsidRDefault="0016461E" w:rsidP="008E53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824" w:type="dxa"/>
          </w:tcPr>
          <w:p w:rsidR="00385B8B" w:rsidRPr="00385B8B" w:rsidRDefault="0016461E" w:rsidP="00385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</w:tbl>
    <w:p w:rsidR="008E531E" w:rsidRDefault="008E531E" w:rsidP="008E531E">
      <w:pPr>
        <w:pStyle w:val="berschrift2"/>
      </w:pPr>
      <w:r>
        <w:lastRenderedPageBreak/>
        <w:t>Planen für den ET-Trainer</w:t>
      </w:r>
    </w:p>
    <w:p w:rsidR="00385B8B" w:rsidRDefault="008E531E" w:rsidP="00442C37">
      <w:pPr>
        <w:pStyle w:val="Aufgabe"/>
        <w:ind w:left="426"/>
        <w:rPr>
          <w:sz w:val="24"/>
        </w:rPr>
      </w:pPr>
      <w:r w:rsidRPr="000C55FA">
        <w:rPr>
          <w:b/>
          <w:sz w:val="24"/>
        </w:rPr>
        <w:t>Zeichnen Sie</w:t>
      </w:r>
      <w:r w:rsidRPr="000C55FA">
        <w:rPr>
          <w:sz w:val="24"/>
        </w:rPr>
        <w:t xml:space="preserve"> nun </w:t>
      </w:r>
      <w:r w:rsidRPr="000C55FA">
        <w:rPr>
          <w:b/>
          <w:sz w:val="24"/>
        </w:rPr>
        <w:t>selbst</w:t>
      </w:r>
      <w:r w:rsidRPr="000C55FA">
        <w:rPr>
          <w:sz w:val="24"/>
        </w:rPr>
        <w:t xml:space="preserve"> ein Aktivitätsdiagramm für Ihren ET-Rechentrainer.</w:t>
      </w:r>
    </w:p>
    <w:p w:rsidR="00442C37" w:rsidRDefault="00442C37" w:rsidP="00442C37">
      <w:pPr>
        <w:pStyle w:val="Aufgabe"/>
        <w:numPr>
          <w:ilvl w:val="0"/>
          <w:numId w:val="0"/>
        </w:numPr>
        <w:ind w:left="426"/>
        <w:rPr>
          <w:b/>
          <w:sz w:val="24"/>
        </w:rPr>
      </w:pPr>
    </w:p>
    <w:p w:rsidR="00442C37" w:rsidRPr="00442C37" w:rsidRDefault="005F4F31" w:rsidP="00442C37">
      <w:pPr>
        <w:pStyle w:val="Aufgabe"/>
        <w:numPr>
          <w:ilvl w:val="0"/>
          <w:numId w:val="0"/>
        </w:numPr>
        <w:ind w:left="426"/>
        <w:rPr>
          <w:sz w:val="24"/>
        </w:rPr>
      </w:pPr>
      <w:r w:rsidRPr="00F13444">
        <w:rPr>
          <w:b/>
          <w:sz w:val="24"/>
        </w:rPr>
        <w:t>Überlegen Sie</w:t>
      </w:r>
      <w:r>
        <w:rPr>
          <w:sz w:val="24"/>
        </w:rPr>
        <w:t xml:space="preserve"> dazu, wie ein sinnvoller Ablauf für einen Rechentrainer aussehen könnte und </w:t>
      </w:r>
      <w:r w:rsidRPr="00F13444">
        <w:rPr>
          <w:b/>
          <w:sz w:val="24"/>
        </w:rPr>
        <w:t>stellen</w:t>
      </w:r>
      <w:r>
        <w:rPr>
          <w:sz w:val="24"/>
        </w:rPr>
        <w:t xml:space="preserve"> Sie</w:t>
      </w:r>
      <w:r w:rsidR="00F13444">
        <w:rPr>
          <w:sz w:val="24"/>
        </w:rPr>
        <w:t xml:space="preserve"> den Ablauf</w:t>
      </w:r>
      <w:r>
        <w:rPr>
          <w:sz w:val="24"/>
        </w:rPr>
        <w:t xml:space="preserve"> ihn als Aktivitätsdiagramm </w:t>
      </w:r>
      <w:r w:rsidRPr="00F13444">
        <w:rPr>
          <w:b/>
          <w:sz w:val="24"/>
        </w:rPr>
        <w:t>dar</w:t>
      </w:r>
      <w:r>
        <w:rPr>
          <w:sz w:val="24"/>
        </w:rPr>
        <w:t>.</w:t>
      </w:r>
    </w:p>
    <w:p w:rsidR="00442C37" w:rsidRDefault="00442C37" w:rsidP="00442C37">
      <w:pPr>
        <w:pStyle w:val="Aufgabe"/>
        <w:numPr>
          <w:ilvl w:val="0"/>
          <w:numId w:val="0"/>
        </w:numPr>
        <w:ind w:left="426"/>
        <w:rPr>
          <w:sz w:val="24"/>
        </w:rPr>
      </w:pPr>
    </w:p>
    <w:p w:rsidR="008E531E" w:rsidRPr="00C97DEC" w:rsidRDefault="008E531E" w:rsidP="002419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jc w:val="center"/>
        <w:rPr>
          <w:b/>
          <w:sz w:val="32"/>
        </w:rPr>
      </w:pPr>
      <w:r w:rsidRPr="00C97DEC">
        <w:rPr>
          <w:b/>
          <w:sz w:val="32"/>
        </w:rPr>
        <w:t>ET-Rechentrainer</w:t>
      </w:r>
      <w:r w:rsidR="00DF3BE7">
        <w:rPr>
          <w:b/>
          <w:sz w:val="32"/>
        </w:rPr>
        <w:t xml:space="preserve"> – Ohm’sches Gesetz</w:t>
      </w:r>
    </w:p>
    <w:p w:rsidR="005F4F31" w:rsidRDefault="005F4F31" w:rsidP="002419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</w:p>
    <w:p w:rsidR="005F4F31" w:rsidRDefault="005F4F31" w:rsidP="002419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</w:p>
    <w:p w:rsidR="005F4F31" w:rsidRDefault="002419B6" w:rsidP="002419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r>
        <w:rPr>
          <w:noProof/>
          <w:lang w:eastAsia="de-DE"/>
        </w:rPr>
        <w:drawing>
          <wp:inline distT="0" distB="0" distL="0" distR="0">
            <wp:extent cx="5848350" cy="2933700"/>
            <wp:effectExtent l="0" t="0" r="0" b="0"/>
            <wp:docPr id="11" name="Grafik 11" descr="C:\Users\user\AppData\Local\Microsoft\Windows\INetCache\Content.Word\Unbenann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Unbenannt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F31" w:rsidRDefault="005F4F31" w:rsidP="002419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</w:p>
    <w:p w:rsidR="008E531E" w:rsidRDefault="008E531E" w:rsidP="002419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bookmarkStart w:id="0" w:name="_GoBack"/>
      <w:bookmarkEnd w:id="0"/>
    </w:p>
    <w:p w:rsidR="008E531E" w:rsidRDefault="008E531E" w:rsidP="002419B6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</w:p>
    <w:p w:rsidR="00C97DEC" w:rsidRPr="001023EB" w:rsidRDefault="001023EB" w:rsidP="001023EB">
      <w:pPr>
        <w:spacing w:before="120" w:after="120"/>
        <w:ind w:left="851" w:hanging="851"/>
        <w:rPr>
          <w:sz w:val="20"/>
        </w:rPr>
      </w:pPr>
      <w:r w:rsidRPr="001023EB">
        <w:rPr>
          <w:b/>
          <w:sz w:val="20"/>
        </w:rPr>
        <w:t>Hinweis:</w:t>
      </w:r>
      <w:r w:rsidRPr="001023EB">
        <w:rPr>
          <w:sz w:val="20"/>
        </w:rPr>
        <w:tab/>
        <w:t>Ihre Pfeile müssen nicht perfekt rechtwinklig sein – hier kommt es vor allem auf die richtigen Elemente und den Ablauf an.</w:t>
      </w:r>
    </w:p>
    <w:p w:rsidR="00385B8B" w:rsidRDefault="008E531E" w:rsidP="00C97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Kopiervorlagen:</w:t>
      </w:r>
    </w:p>
    <w:p w:rsidR="008E531E" w:rsidRDefault="00C97DEC" w:rsidP="00C97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3609884</wp:posOffset>
                </wp:positionH>
                <wp:positionV relativeFrom="paragraph">
                  <wp:posOffset>51435</wp:posOffset>
                </wp:positionV>
                <wp:extent cx="1159510" cy="461010"/>
                <wp:effectExtent l="19050" t="19050" r="40640" b="129540"/>
                <wp:wrapNone/>
                <wp:docPr id="141" name="Verbinder: gewinkel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461010"/>
                        </a:xfrm>
                        <a:prstGeom prst="bentConnector3">
                          <a:avLst>
                            <a:gd name="adj1" fmla="val 56703"/>
                          </a:avLst>
                        </a:prstGeom>
                        <a:ln w="25400" cap="sq">
                          <a:bevel/>
                          <a:headEnd type="none"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64AA0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41" o:spid="_x0000_s1026" type="#_x0000_t34" style="position:absolute;margin-left:284.25pt;margin-top:4.05pt;width:91.3pt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" adj="12248" strokecolor="black [3040]" strokeweight="2pt">
                <v:stroke endarrow="open" endarrowwidth="wide" endarrowlength="long" joinstyle="bevel" endcap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2622096</wp:posOffset>
                </wp:positionH>
                <wp:positionV relativeFrom="paragraph">
                  <wp:posOffset>116205</wp:posOffset>
                </wp:positionV>
                <wp:extent cx="1316990" cy="343535"/>
                <wp:effectExtent l="0" t="0" r="0" b="0"/>
                <wp:wrapNone/>
                <wp:docPr id="144" name="Textfel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DEC" w:rsidRPr="00C97DEC" w:rsidRDefault="00C97DEC">
                            <w:pPr>
                              <w:rPr>
                                <w:sz w:val="18"/>
                              </w:rPr>
                            </w:pPr>
                            <w:r w:rsidRPr="00C97DEC">
                              <w:rPr>
                                <w:sz w:val="18"/>
                              </w:rPr>
                              <w:t>[((Hier Text einsetzen))]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4" o:spid="_x0000_s1033" type="#_x0000_t202" style="position:absolute;margin-left:206.45pt;margin-top:9.15pt;width:103.7pt;height:27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" filled="f" stroked="f" strokeweight=".5pt">
                <v:textbox>
                  <w:txbxContent>
                    <w:p w:rsidR="00C97DEC" w:rsidRPr="00C97DEC" w:rsidRDefault="00C97DEC">
                      <w:pPr>
                        <w:rPr>
                          <w:sz w:val="18"/>
                        </w:rPr>
                      </w:pPr>
                      <w:r w:rsidRPr="00C97DEC">
                        <w:rPr>
                          <w:sz w:val="18"/>
                        </w:rPr>
                        <w:t>[((Hier Text einsetzen))]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759641</wp:posOffset>
                </wp:positionH>
                <wp:positionV relativeFrom="paragraph">
                  <wp:posOffset>79375</wp:posOffset>
                </wp:positionV>
                <wp:extent cx="1727200" cy="414655"/>
                <wp:effectExtent l="0" t="0" r="25400" b="23495"/>
                <wp:wrapNone/>
                <wp:docPr id="136" name="Rechteck: abgerundete Ecke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31E" w:rsidRDefault="008E531E" w:rsidP="008E531E">
                            <w:pPr>
                              <w:jc w:val="center"/>
                            </w:pPr>
                            <w:r>
                              <w:t>((Hier Text einsetzen))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hteck: abgerundete Ecken 136" o:spid="_x0000_s1034" style="position:absolute;margin-left:59.8pt;margin-top:6.25pt;width:136pt;height:3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" fillcolor="white [3201]" strokecolor="black [3200]" strokeweight="2pt">
                <v:textbox>
                  <w:txbxContent>
                    <w:p w:rsidR="008E531E" w:rsidRDefault="008E531E" w:rsidP="008E531E">
                      <w:pPr>
                        <w:jc w:val="center"/>
                      </w:pPr>
                      <w:r>
                        <w:t>((Hier Text einsetzen))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105410</wp:posOffset>
                </wp:positionV>
                <wp:extent cx="360000" cy="360000"/>
                <wp:effectExtent l="0" t="0" r="21590" b="21590"/>
                <wp:wrapNone/>
                <wp:docPr id="139" name="Rau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2225" cap="sq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2575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139" o:spid="_x0000_s1026" type="#_x0000_t4" style="position:absolute;margin-left:375.6pt;margin-top:8.3pt;width:28.3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" fillcolor="white [3212]" strokecolor="black [3213]" strokeweight="1.75pt">
                <v:stroke joinstyle="bevel" endcap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994C9" wp14:editId="5C3DBA29">
                <wp:simplePos x="0" y="0"/>
                <wp:positionH relativeFrom="column">
                  <wp:posOffset>5372735</wp:posOffset>
                </wp:positionH>
                <wp:positionV relativeFrom="paragraph">
                  <wp:posOffset>174625</wp:posOffset>
                </wp:positionV>
                <wp:extent cx="216000" cy="216000"/>
                <wp:effectExtent l="19050" t="19050" r="31750" b="31750"/>
                <wp:wrapNone/>
                <wp:docPr id="138" name="Flussdiagramm: Verbinde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 w="57150" cmpd="thickThin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7DEA0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38" o:spid="_x0000_s1026" type="#_x0000_t120" style="position:absolute;margin-left:423.05pt;margin-top:13.75pt;width:17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" fillcolor="black [3213]" strokecolor="white [3212]" strokeweight="4.5pt">
                <v:stroke linestyle="thickTh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196850</wp:posOffset>
                </wp:positionV>
                <wp:extent cx="180000" cy="180000"/>
                <wp:effectExtent l="0" t="0" r="10795" b="10795"/>
                <wp:wrapNone/>
                <wp:docPr id="137" name="Flussdiagramm: Verbinde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DBB075" id="Flussdiagramm: Verbinder 137" o:spid="_x0000_s1026" type="#_x0000_t120" style="position:absolute;margin-left:20.9pt;margin-top:15.5pt;width:14.1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" fillcolor="black [3200]" strokecolor="black [1600]" strokeweight="2pt"/>
            </w:pict>
          </mc:Fallback>
        </mc:AlternateContent>
      </w:r>
    </w:p>
    <w:p w:rsidR="008E531E" w:rsidRDefault="008E531E" w:rsidP="00C97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</w:p>
    <w:p w:rsidR="00C97DEC" w:rsidRDefault="00BD2FF5" w:rsidP="00C97D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2715491</wp:posOffset>
                </wp:positionH>
                <wp:positionV relativeFrom="paragraph">
                  <wp:posOffset>43122</wp:posOffset>
                </wp:positionV>
                <wp:extent cx="1257300" cy="0"/>
                <wp:effectExtent l="0" t="95250" r="0" b="133350"/>
                <wp:wrapNone/>
                <wp:docPr id="145" name="Gerade Verbindung mit Pfei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25400" cap="sq">
                          <a:bevel/>
                          <a:headEnd type="none"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CE6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5" o:spid="_x0000_s1026" type="#_x0000_t32" style="position:absolute;margin-left:213.8pt;margin-top:3.4pt;width:9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" strokecolor="black [3040]" strokeweight="2pt">
                <v:stroke endarrow="open" endarrowwidth="wide" endarrowlength="long" joinstyle="bevel" endcap="square"/>
              </v:shape>
            </w:pict>
          </mc:Fallback>
        </mc:AlternateContent>
      </w:r>
    </w:p>
    <w:p w:rsidR="00313983" w:rsidRPr="005D0A10" w:rsidRDefault="00C97DEC" w:rsidP="00FA4B1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center"/>
        <w:rPr>
          <w:sz w:val="24"/>
        </w:rPr>
      </w:pPr>
      <w:r w:rsidRPr="00C97DEC">
        <w:rPr>
          <w:b/>
        </w:rPr>
        <w:t>Tipp:</w:t>
      </w:r>
      <w:r>
        <w:t xml:space="preserve"> Einfach anklicken, rechte Maustaste, </w:t>
      </w:r>
      <w:r w:rsidR="003A5540" w:rsidRPr="003A5540">
        <w:rPr>
          <w:noProof/>
          <w:position w:val="-8"/>
          <w:lang w:eastAsia="de-DE"/>
        </w:rPr>
        <w:drawing>
          <wp:inline distT="0" distB="0" distL="0" distR="0" wp14:anchorId="1E600A17" wp14:editId="5DA515DC">
            <wp:extent cx="199286" cy="180000"/>
            <wp:effectExtent l="0" t="0" r="0" b="0"/>
            <wp:docPr id="147" name="Grafik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8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540">
        <w:t xml:space="preserve"> </w:t>
      </w:r>
      <w:r>
        <w:t xml:space="preserve">kopieren – dann oben </w:t>
      </w:r>
      <w:r w:rsidR="00544FA5" w:rsidRPr="00544FA5">
        <w:rPr>
          <w:noProof/>
          <w:position w:val="-8"/>
          <w:vertAlign w:val="subscript"/>
          <w:lang w:eastAsia="de-DE"/>
        </w:rPr>
        <w:drawing>
          <wp:inline distT="0" distB="0" distL="0" distR="0" wp14:anchorId="3F7717D0" wp14:editId="531F1EDE">
            <wp:extent cx="239998" cy="18000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98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FA5">
        <w:t xml:space="preserve"> </w:t>
      </w:r>
      <w:r>
        <w:t>einfügen</w:t>
      </w:r>
      <w:r w:rsidR="00544FA5">
        <w:t xml:space="preserve"> anklicke</w:t>
      </w:r>
      <w:r w:rsidR="00FA4B1F">
        <w:t>n</w:t>
      </w:r>
    </w:p>
    <w:sectPr w:rsidR="00313983" w:rsidRPr="005D0A10" w:rsidSect="00CB7A53">
      <w:headerReference w:type="default" r:id="rId13"/>
      <w:footerReference w:type="default" r:id="rId14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D96" w:rsidRDefault="00302D96" w:rsidP="00AB44B1">
      <w:pPr>
        <w:spacing w:after="0" w:line="240" w:lineRule="auto"/>
      </w:pPr>
      <w:r>
        <w:separator/>
      </w:r>
    </w:p>
  </w:endnote>
  <w:endnote w:type="continuationSeparator" w:id="0">
    <w:p w:rsidR="00302D96" w:rsidRDefault="00302D96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467432C" wp14:editId="6888E8BE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54538B27" wp14:editId="240E2A7E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2419B6">
      <w:rPr>
        <w:rFonts w:cs="Arial"/>
        <w:sz w:val="1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49" DrawAspect="Content" ObjectID="_1695122708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590B38">
      <w:rPr>
        <w:rFonts w:cs="Arial"/>
        <w:sz w:val="14"/>
      </w:rPr>
      <w:t>19/09/18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FC5916">
      <w:rPr>
        <w:sz w:val="14"/>
      </w:rPr>
      <w:t>0001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FC5916">
      <w:rPr>
        <w:rFonts w:cs="Arial"/>
        <w:sz w:val="14"/>
      </w:rPr>
      <w:t>Dokument1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D96" w:rsidRDefault="00302D96" w:rsidP="00AB44B1">
      <w:pPr>
        <w:spacing w:after="0" w:line="240" w:lineRule="auto"/>
      </w:pPr>
      <w:r>
        <w:separator/>
      </w:r>
    </w:p>
  </w:footnote>
  <w:footnote w:type="continuationSeparator" w:id="0">
    <w:p w:rsidR="00302D96" w:rsidRDefault="00302D96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6D628D" w:rsidRPr="00C85FE6" w:rsidTr="0086250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B42661" w:rsidRDefault="00FC5916" w:rsidP="00D21C04">
          <w:pPr>
            <w:pStyle w:val="Kopfzeileberschrift"/>
            <w:rPr>
              <w:rFonts w:ascii="Comic Sans MS" w:hAnsi="Comic Sans MS"/>
              <w:b/>
            </w:rPr>
          </w:pPr>
          <w:r w:rsidRPr="00B42661">
            <w:rPr>
              <w:rFonts w:ascii="Comic Sans MS" w:hAnsi="Comic Sans MS"/>
              <w:b/>
            </w:rPr>
            <w:t>PAS</w:t>
          </w:r>
        </w:p>
        <w:p w:rsidR="006D628D" w:rsidRPr="00B42661" w:rsidRDefault="00FC5916" w:rsidP="00D21C04">
          <w:pPr>
            <w:pStyle w:val="KopfzeileUntertitel"/>
            <w:rPr>
              <w:rFonts w:ascii="Comic Sans MS" w:hAnsi="Comic Sans MS"/>
            </w:rPr>
          </w:pPr>
          <w:r w:rsidRPr="00B42661">
            <w:rPr>
              <w:rFonts w:ascii="Comic Sans MS" w:hAnsi="Comic Sans MS"/>
            </w:rPr>
            <w:t xml:space="preserve">GdP-1:  </w:t>
          </w:r>
          <w:r w:rsidR="00B42661" w:rsidRPr="00B42661">
            <w:rPr>
              <w:rFonts w:ascii="Comic Sans MS" w:hAnsi="Comic Sans MS"/>
            </w:rPr>
            <w:t>ET-Rechentrainer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B42661" w:rsidRDefault="00B42661" w:rsidP="00D21C04">
          <w:pPr>
            <w:pStyle w:val="Kopfzeileberschrift"/>
            <w:rPr>
              <w:rFonts w:ascii="Comic Sans MS" w:hAnsi="Comic Sans MS"/>
              <w:b/>
            </w:rPr>
          </w:pPr>
          <w:r w:rsidRPr="00B42661">
            <w:rPr>
              <w:rFonts w:ascii="Comic Sans MS" w:hAnsi="Comic Sans MS"/>
              <w:b/>
            </w:rPr>
            <w:t>Planung des Ablaufs</w:t>
          </w:r>
        </w:p>
        <w:p w:rsidR="006D628D" w:rsidRPr="00B42661" w:rsidRDefault="00B42661" w:rsidP="00D21C04">
          <w:pPr>
            <w:pStyle w:val="KopfzeileUntertitel"/>
            <w:rPr>
              <w:rFonts w:ascii="Comic Sans MS" w:hAnsi="Comic Sans MS"/>
            </w:rPr>
          </w:pPr>
          <w:r w:rsidRPr="00B42661">
            <w:rPr>
              <w:rFonts w:ascii="Comic Sans MS" w:hAnsi="Comic Sans MS"/>
            </w:rPr>
            <w:t>Schritt 1: Aktivitätsdiagramm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B42661" w:rsidRDefault="00E76AB2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 w:cs="Arial"/>
              <w:sz w:val="2"/>
              <w:szCs w:val="2"/>
            </w:rPr>
          </w:pPr>
          <w:r w:rsidRPr="00B42661">
            <w:rPr>
              <w:rFonts w:ascii="Comic Sans MS" w:hAnsi="Comic Sans MS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pt">
                <v:imagedata r:id="rId1" o:title=""/>
              </v:shape>
              <o:OLEObject Type="Embed" ProgID="Visio.Drawing.11" ShapeID="_x0000_i1025" DrawAspect="Content" ObjectID="_1695122707" r:id="rId2"/>
            </w:object>
          </w:r>
        </w:p>
      </w:tc>
    </w:tr>
    <w:tr w:rsidR="004410B5" w:rsidRPr="00C85FE6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5357A9" w:rsidRDefault="0021676E" w:rsidP="00D21C04">
          <w:pPr>
            <w:pStyle w:val="KopfzeileInfos"/>
          </w:pPr>
          <w:r w:rsidRPr="00C85FE6">
            <w:t>Name:</w:t>
          </w:r>
          <w:r w:rsidR="005357A9">
            <w:t xml:space="preserve">Aps,Fabian + Pedro Henrique de Paula </w:t>
          </w:r>
        </w:p>
        <w:p w:rsidR="0021676E" w:rsidRPr="00C85FE6" w:rsidRDefault="005357A9" w:rsidP="005357A9">
          <w:pPr>
            <w:pStyle w:val="KopfzeileInfos"/>
            <w:ind w:left="1418"/>
          </w:pPr>
          <w:r>
            <w:t>Ferro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  <w:r w:rsidR="005357A9">
            <w:t>7.10.21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357A9">
          <w:pPr>
            <w:pStyle w:val="KopfzeileInfos"/>
            <w:tabs>
              <w:tab w:val="clear" w:pos="4536"/>
              <w:tab w:val="clear" w:pos="9072"/>
              <w:tab w:val="left" w:pos="1095"/>
            </w:tabs>
          </w:pPr>
          <w:r w:rsidRPr="00C85FE6">
            <w:t>Klasse:</w:t>
          </w:r>
          <w:r w:rsidR="005357A9">
            <w:t>ITA12</w:t>
          </w:r>
          <w:r w:rsidR="005357A9">
            <w:tab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2419B6">
            <w:rPr>
              <w:noProof/>
            </w:rPr>
            <w:t>1</w:t>
          </w:r>
          <w:r w:rsidR="00EC4925" w:rsidRPr="00C85FE6">
            <w:fldChar w:fldCharType="end"/>
          </w:r>
          <w:r w:rsidR="008C60E0" w:rsidRPr="00C85FE6">
            <w:t>/</w:t>
          </w:r>
          <w:r w:rsidR="00102347">
            <w:rPr>
              <w:noProof/>
            </w:rPr>
            <w:fldChar w:fldCharType="begin"/>
          </w:r>
          <w:r w:rsidR="00102347">
            <w:rPr>
              <w:noProof/>
            </w:rPr>
            <w:instrText xml:space="preserve"> NUMPAGES   \* MERGEFORMAT </w:instrText>
          </w:r>
          <w:r w:rsidR="00102347">
            <w:rPr>
              <w:noProof/>
            </w:rPr>
            <w:fldChar w:fldCharType="separate"/>
          </w:r>
          <w:r w:rsidR="002419B6">
            <w:rPr>
              <w:noProof/>
            </w:rPr>
            <w:t>2</w:t>
          </w:r>
          <w:r w:rsidR="00102347">
            <w:rPr>
              <w:noProof/>
            </w:rPr>
            <w:fldChar w:fldCharType="end"/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333"/>
    <w:multiLevelType w:val="hybridMultilevel"/>
    <w:tmpl w:val="4FAA7C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8E00263"/>
    <w:multiLevelType w:val="hybridMultilevel"/>
    <w:tmpl w:val="96FA67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16"/>
    <w:rsid w:val="00004904"/>
    <w:rsid w:val="000129F7"/>
    <w:rsid w:val="0007299C"/>
    <w:rsid w:val="00091F79"/>
    <w:rsid w:val="000927B5"/>
    <w:rsid w:val="000A129F"/>
    <w:rsid w:val="000B5147"/>
    <w:rsid w:val="000C55FA"/>
    <w:rsid w:val="000D1650"/>
    <w:rsid w:val="000F3749"/>
    <w:rsid w:val="000F4703"/>
    <w:rsid w:val="00102347"/>
    <w:rsid w:val="001023EB"/>
    <w:rsid w:val="00116A82"/>
    <w:rsid w:val="0012014E"/>
    <w:rsid w:val="001227AC"/>
    <w:rsid w:val="00126AA9"/>
    <w:rsid w:val="00135C8C"/>
    <w:rsid w:val="00136E44"/>
    <w:rsid w:val="001562AF"/>
    <w:rsid w:val="0016461E"/>
    <w:rsid w:val="00173234"/>
    <w:rsid w:val="00177CDA"/>
    <w:rsid w:val="00191848"/>
    <w:rsid w:val="001A4D16"/>
    <w:rsid w:val="001C7C80"/>
    <w:rsid w:val="001D5555"/>
    <w:rsid w:val="001F1F16"/>
    <w:rsid w:val="001F7398"/>
    <w:rsid w:val="00207C5D"/>
    <w:rsid w:val="00211610"/>
    <w:rsid w:val="0021676E"/>
    <w:rsid w:val="002419B6"/>
    <w:rsid w:val="00242806"/>
    <w:rsid w:val="00272958"/>
    <w:rsid w:val="00287A53"/>
    <w:rsid w:val="00290D6C"/>
    <w:rsid w:val="00290DF9"/>
    <w:rsid w:val="0029208C"/>
    <w:rsid w:val="00292CCB"/>
    <w:rsid w:val="00295599"/>
    <w:rsid w:val="002A4DDA"/>
    <w:rsid w:val="002C4B0A"/>
    <w:rsid w:val="002C5BCE"/>
    <w:rsid w:val="002D2C51"/>
    <w:rsid w:val="002D3DEC"/>
    <w:rsid w:val="002F331D"/>
    <w:rsid w:val="002F440D"/>
    <w:rsid w:val="00302D96"/>
    <w:rsid w:val="00313983"/>
    <w:rsid w:val="00337F18"/>
    <w:rsid w:val="00346705"/>
    <w:rsid w:val="003476AC"/>
    <w:rsid w:val="0037169D"/>
    <w:rsid w:val="003760C3"/>
    <w:rsid w:val="00385B8B"/>
    <w:rsid w:val="0039103E"/>
    <w:rsid w:val="003A5540"/>
    <w:rsid w:val="003D6C8E"/>
    <w:rsid w:val="003E009F"/>
    <w:rsid w:val="003E0291"/>
    <w:rsid w:val="003E5795"/>
    <w:rsid w:val="00405506"/>
    <w:rsid w:val="00406642"/>
    <w:rsid w:val="00417990"/>
    <w:rsid w:val="004410B5"/>
    <w:rsid w:val="00442C37"/>
    <w:rsid w:val="004470BA"/>
    <w:rsid w:val="00491A88"/>
    <w:rsid w:val="004B21BB"/>
    <w:rsid w:val="004B33AC"/>
    <w:rsid w:val="004F40B7"/>
    <w:rsid w:val="005040CB"/>
    <w:rsid w:val="00504B6C"/>
    <w:rsid w:val="005055B3"/>
    <w:rsid w:val="00507797"/>
    <w:rsid w:val="005143CD"/>
    <w:rsid w:val="00521D7D"/>
    <w:rsid w:val="00533DCA"/>
    <w:rsid w:val="005357A9"/>
    <w:rsid w:val="00544658"/>
    <w:rsid w:val="00544FA5"/>
    <w:rsid w:val="00555E46"/>
    <w:rsid w:val="0056537F"/>
    <w:rsid w:val="00565687"/>
    <w:rsid w:val="00567CE6"/>
    <w:rsid w:val="00574964"/>
    <w:rsid w:val="005753D1"/>
    <w:rsid w:val="005754CC"/>
    <w:rsid w:val="00577377"/>
    <w:rsid w:val="00582C89"/>
    <w:rsid w:val="005902F2"/>
    <w:rsid w:val="00590B38"/>
    <w:rsid w:val="00591FC0"/>
    <w:rsid w:val="00594DA8"/>
    <w:rsid w:val="005C4E50"/>
    <w:rsid w:val="005C5DAE"/>
    <w:rsid w:val="005D0A10"/>
    <w:rsid w:val="005D155E"/>
    <w:rsid w:val="005F4F31"/>
    <w:rsid w:val="005F65AA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D675C"/>
    <w:rsid w:val="006E606E"/>
    <w:rsid w:val="006E61E0"/>
    <w:rsid w:val="006F47AF"/>
    <w:rsid w:val="006F65BE"/>
    <w:rsid w:val="00722515"/>
    <w:rsid w:val="00724280"/>
    <w:rsid w:val="00724833"/>
    <w:rsid w:val="00725861"/>
    <w:rsid w:val="007310E8"/>
    <w:rsid w:val="00733B0E"/>
    <w:rsid w:val="007364D8"/>
    <w:rsid w:val="0073728B"/>
    <w:rsid w:val="00760EEB"/>
    <w:rsid w:val="007727DA"/>
    <w:rsid w:val="00783868"/>
    <w:rsid w:val="00796613"/>
    <w:rsid w:val="00796E91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531E"/>
    <w:rsid w:val="008E7D4D"/>
    <w:rsid w:val="008F7F5D"/>
    <w:rsid w:val="00903851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71A79"/>
    <w:rsid w:val="00982214"/>
    <w:rsid w:val="009A1985"/>
    <w:rsid w:val="009A1B6A"/>
    <w:rsid w:val="009B13B8"/>
    <w:rsid w:val="009C2F21"/>
    <w:rsid w:val="009C33AA"/>
    <w:rsid w:val="009D1E5F"/>
    <w:rsid w:val="009F0FE1"/>
    <w:rsid w:val="00A069E9"/>
    <w:rsid w:val="00A16DE4"/>
    <w:rsid w:val="00A17372"/>
    <w:rsid w:val="00A34EDA"/>
    <w:rsid w:val="00A548CC"/>
    <w:rsid w:val="00A81A39"/>
    <w:rsid w:val="00A85892"/>
    <w:rsid w:val="00A9520A"/>
    <w:rsid w:val="00AB44B1"/>
    <w:rsid w:val="00AC07CA"/>
    <w:rsid w:val="00AD0A98"/>
    <w:rsid w:val="00AD0E1A"/>
    <w:rsid w:val="00AD10AA"/>
    <w:rsid w:val="00AD6D38"/>
    <w:rsid w:val="00B04B66"/>
    <w:rsid w:val="00B06288"/>
    <w:rsid w:val="00B11428"/>
    <w:rsid w:val="00B42661"/>
    <w:rsid w:val="00B802AF"/>
    <w:rsid w:val="00BA5403"/>
    <w:rsid w:val="00BC215B"/>
    <w:rsid w:val="00BD2FF5"/>
    <w:rsid w:val="00BD4B1B"/>
    <w:rsid w:val="00BD7390"/>
    <w:rsid w:val="00BE089D"/>
    <w:rsid w:val="00BF26EB"/>
    <w:rsid w:val="00C0170E"/>
    <w:rsid w:val="00C02784"/>
    <w:rsid w:val="00C03160"/>
    <w:rsid w:val="00C036A5"/>
    <w:rsid w:val="00C30020"/>
    <w:rsid w:val="00C41027"/>
    <w:rsid w:val="00C41FD1"/>
    <w:rsid w:val="00C45B43"/>
    <w:rsid w:val="00C554E1"/>
    <w:rsid w:val="00C67A3C"/>
    <w:rsid w:val="00C83AC2"/>
    <w:rsid w:val="00C85FE6"/>
    <w:rsid w:val="00C932B6"/>
    <w:rsid w:val="00C957AE"/>
    <w:rsid w:val="00C97DEC"/>
    <w:rsid w:val="00CA3B43"/>
    <w:rsid w:val="00CA3C61"/>
    <w:rsid w:val="00CB7A53"/>
    <w:rsid w:val="00CC5B4B"/>
    <w:rsid w:val="00CC5BD8"/>
    <w:rsid w:val="00CE0D23"/>
    <w:rsid w:val="00CF2835"/>
    <w:rsid w:val="00CF2DDF"/>
    <w:rsid w:val="00CF3EDE"/>
    <w:rsid w:val="00CF4CEA"/>
    <w:rsid w:val="00D21C04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3BE7"/>
    <w:rsid w:val="00DF4DCF"/>
    <w:rsid w:val="00E13698"/>
    <w:rsid w:val="00E2154C"/>
    <w:rsid w:val="00E42F58"/>
    <w:rsid w:val="00E4510A"/>
    <w:rsid w:val="00E63A8A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13444"/>
    <w:rsid w:val="00F20AEE"/>
    <w:rsid w:val="00F257C1"/>
    <w:rsid w:val="00F412E3"/>
    <w:rsid w:val="00F42994"/>
    <w:rsid w:val="00F506C6"/>
    <w:rsid w:val="00FA4B1F"/>
    <w:rsid w:val="00FB72C7"/>
    <w:rsid w:val="00FB73FC"/>
    <w:rsid w:val="00FC234F"/>
    <w:rsid w:val="00FC5916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ADCCBE"/>
  <w15:docId w15:val="{997621DA-316C-42BD-A2E6-6EE4F1EA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7F5D"/>
    <w:pPr>
      <w:spacing w:before="80" w:after="8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2154C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154C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154C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2154C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0B5147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12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table" w:styleId="Gitternetztabelle4Akzent1">
    <w:name w:val="Grid Table 4 Accent 1"/>
    <w:basedOn w:val="NormaleTabelle"/>
    <w:uiPriority w:val="49"/>
    <w:rsid w:val="00385B8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wmf"/><Relationship Id="rId2" Type="http://schemas.openxmlformats.org/officeDocument/2006/relationships/image" Target="media/image7.wmf"/><Relationship Id="rId1" Type="http://schemas.openxmlformats.org/officeDocument/2006/relationships/image" Target="media/image6.wmf"/><Relationship Id="rId5" Type="http://schemas.openxmlformats.org/officeDocument/2006/relationships/oleObject" Target="embeddings/Microsoft_Visio_2003-2010-Zeichnung1.vsd"/><Relationship Id="rId4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4C25E2-2BB9-4135-9B32-14503FDDA6F2}">
  <we:reference id="wa104381335" version="1.0.0.1" store="en-US" storeType="OMEX"/>
  <we:alternateReferences>
    <we:reference id="wa104381335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072C-578C-4EC8-A962-5108B12F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CC-BY-SA.dotx</Template>
  <TotalTime>0</TotalTime>
  <Pages>2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Schleyer</dc:creator>
  <cp:lastModifiedBy>user</cp:lastModifiedBy>
  <cp:revision>4</cp:revision>
  <cp:lastPrinted>2015-01-13T15:42:00Z</cp:lastPrinted>
  <dcterms:created xsi:type="dcterms:W3CDTF">2018-09-19T09:45:00Z</dcterms:created>
  <dcterms:modified xsi:type="dcterms:W3CDTF">2021-10-07T12:39:00Z</dcterms:modified>
</cp:coreProperties>
</file>