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CA89" w14:textId="77777777" w:rsidR="002E02A9" w:rsidRDefault="002E02A9"/>
    <w:p w14:paraId="1993CD47" w14:textId="77777777" w:rsidR="008A2CAD" w:rsidRDefault="008A2CAD"/>
    <w:p w14:paraId="5636D8A9" w14:textId="77777777" w:rsidR="008A2CAD" w:rsidRDefault="008A2CAD"/>
    <w:p w14:paraId="1122AA42" w14:textId="77777777" w:rsidR="008A2CAD" w:rsidRDefault="008A2CAD"/>
    <w:p w14:paraId="79EA57CD" w14:textId="77777777" w:rsidR="008A2CAD" w:rsidRDefault="008A2CAD"/>
    <w:p w14:paraId="2E374BA9" w14:textId="77777777" w:rsidR="008A2CAD" w:rsidRDefault="008A2CAD"/>
    <w:p w14:paraId="1A5E535C" w14:textId="77777777" w:rsidR="008A2CAD" w:rsidRDefault="008A2CAD"/>
    <w:p w14:paraId="2FB0B668" w14:textId="77777777" w:rsidR="008A2CAD" w:rsidRDefault="008A2CAD"/>
    <w:p w14:paraId="29528049" w14:textId="77777777" w:rsidR="008A2CAD" w:rsidRDefault="008A2CAD"/>
    <w:p w14:paraId="5D103574" w14:textId="77777777" w:rsidR="002E02A9" w:rsidRDefault="002E02A9"/>
    <w:p w14:paraId="51DF812D" w14:textId="77777777" w:rsidR="002E02A9" w:rsidRDefault="002E02A9"/>
    <w:p w14:paraId="066B739E" w14:textId="77777777" w:rsidR="00E02745" w:rsidRDefault="008A2CAD" w:rsidP="008A2CAD">
      <w:pPr>
        <w:jc w:val="center"/>
      </w:pPr>
      <w:r>
        <w:rPr>
          <w:noProof/>
        </w:rPr>
        <w:drawing>
          <wp:inline distT="0" distB="0" distL="0" distR="0" wp14:anchorId="3ED27CD8" wp14:editId="2C0C2E5B">
            <wp:extent cx="5732463" cy="2725615"/>
            <wp:effectExtent l="0" t="0" r="1905" b="0"/>
            <wp:docPr id="2" name="Grafik 2" descr="https://encrypted-tbn3.gstatic.com/images?q=tbn:ANd9GcTde9ykTwo6QKJ5nvD9OrA8V2dB809PFUw9gKEe1ryLZgcXWg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Tde9ykTwo6QKJ5nvD9OrA8V2dB809PFUw9gKEe1ryLZgcXWgC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053" cy="272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F07">
        <w:rPr>
          <w:rStyle w:val="Funotenzeichen"/>
        </w:rPr>
        <w:footnoteReference w:id="1"/>
      </w:r>
    </w:p>
    <w:p w14:paraId="633F26D3" w14:textId="77777777" w:rsidR="002E02A9" w:rsidRDefault="002E02A9" w:rsidP="00B804E6"/>
    <w:p w14:paraId="08C14FDC" w14:textId="77777777" w:rsidR="002E02A9" w:rsidRDefault="002E02A9" w:rsidP="00B804E6"/>
    <w:p w14:paraId="7B217147" w14:textId="77777777" w:rsidR="002E02A9" w:rsidRDefault="002E02A9" w:rsidP="00B804E6"/>
    <w:p w14:paraId="4D03A023" w14:textId="77777777" w:rsidR="002E02A9" w:rsidRDefault="002E02A9" w:rsidP="00B804E6">
      <w:pPr>
        <w:sectPr w:rsidR="002E02A9" w:rsidSect="008A6DC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539" w:right="567" w:bottom="851" w:left="1418" w:header="709" w:footer="482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6946"/>
        <w:gridCol w:w="1134"/>
      </w:tblGrid>
      <w:tr w:rsidR="002E02A9" w14:paraId="3729BE44" w14:textId="77777777" w:rsidTr="00136152">
        <w:tc>
          <w:tcPr>
            <w:tcW w:w="1951" w:type="dxa"/>
            <w:shd w:val="clear" w:color="auto" w:fill="BFBFBF"/>
          </w:tcPr>
          <w:p w14:paraId="1F23358F" w14:textId="77777777" w:rsidR="002E02A9" w:rsidRPr="00001CB4" w:rsidRDefault="002E02A9" w:rsidP="00136152">
            <w:pPr>
              <w:rPr>
                <w:b/>
              </w:rPr>
            </w:pPr>
            <w:r>
              <w:rPr>
                <w:b/>
              </w:rPr>
              <w:lastRenderedPageBreak/>
              <w:t>Fachbegriff</w:t>
            </w:r>
          </w:p>
        </w:tc>
        <w:tc>
          <w:tcPr>
            <w:tcW w:w="6946" w:type="dxa"/>
            <w:shd w:val="clear" w:color="auto" w:fill="BFBFBF"/>
          </w:tcPr>
          <w:p w14:paraId="24CA766F" w14:textId="77777777" w:rsidR="002E02A9" w:rsidRPr="00001CB4" w:rsidRDefault="002E02A9" w:rsidP="00136152">
            <w:pPr>
              <w:rPr>
                <w:b/>
              </w:rPr>
            </w:pPr>
            <w:r>
              <w:rPr>
                <w:b/>
              </w:rPr>
              <w:t>Erklärung</w:t>
            </w:r>
          </w:p>
        </w:tc>
        <w:tc>
          <w:tcPr>
            <w:tcW w:w="1134" w:type="dxa"/>
            <w:shd w:val="clear" w:color="auto" w:fill="BFBFBF"/>
          </w:tcPr>
          <w:p w14:paraId="062E3EBE" w14:textId="77777777" w:rsidR="002E02A9" w:rsidRPr="00001CB4" w:rsidRDefault="002E02A9" w:rsidP="00136152">
            <w:pPr>
              <w:rPr>
                <w:b/>
              </w:rPr>
            </w:pPr>
            <w:r>
              <w:rPr>
                <w:b/>
              </w:rPr>
              <w:t>Quelle</w:t>
            </w:r>
          </w:p>
        </w:tc>
      </w:tr>
      <w:tr w:rsidR="002E02A9" w14:paraId="47C33DD1" w14:textId="77777777" w:rsidTr="00136152">
        <w:tc>
          <w:tcPr>
            <w:tcW w:w="1951" w:type="dxa"/>
            <w:shd w:val="clear" w:color="auto" w:fill="auto"/>
          </w:tcPr>
          <w:p w14:paraId="5774F5DE" w14:textId="77777777" w:rsidR="002E02A9" w:rsidRDefault="002E02A9" w:rsidP="00136152"/>
          <w:p w14:paraId="3D092435" w14:textId="77777777" w:rsidR="002E02A9" w:rsidRPr="0079542F" w:rsidRDefault="002E02A9" w:rsidP="00136152"/>
        </w:tc>
        <w:tc>
          <w:tcPr>
            <w:tcW w:w="6946" w:type="dxa"/>
            <w:shd w:val="clear" w:color="auto" w:fill="auto"/>
          </w:tcPr>
          <w:p w14:paraId="22BEE7F0" w14:textId="77777777" w:rsidR="002E02A9" w:rsidRPr="0079542F" w:rsidRDefault="002E02A9" w:rsidP="00136152"/>
        </w:tc>
        <w:tc>
          <w:tcPr>
            <w:tcW w:w="1134" w:type="dxa"/>
            <w:shd w:val="clear" w:color="auto" w:fill="auto"/>
          </w:tcPr>
          <w:p w14:paraId="10D49E22" w14:textId="77777777" w:rsidR="002E02A9" w:rsidRPr="0079542F" w:rsidRDefault="002E02A9" w:rsidP="00136152"/>
        </w:tc>
      </w:tr>
      <w:tr w:rsidR="002E02A9" w14:paraId="17AA974E" w14:textId="77777777" w:rsidTr="00136152">
        <w:tc>
          <w:tcPr>
            <w:tcW w:w="1951" w:type="dxa"/>
            <w:shd w:val="clear" w:color="auto" w:fill="auto"/>
          </w:tcPr>
          <w:p w14:paraId="28274EFF" w14:textId="77777777" w:rsidR="002E02A9" w:rsidRDefault="002E02A9" w:rsidP="00136152"/>
          <w:p w14:paraId="070E5ED6" w14:textId="77777777" w:rsidR="002E02A9" w:rsidRPr="0079542F" w:rsidRDefault="002E02A9" w:rsidP="00136152"/>
        </w:tc>
        <w:tc>
          <w:tcPr>
            <w:tcW w:w="6946" w:type="dxa"/>
            <w:shd w:val="clear" w:color="auto" w:fill="auto"/>
          </w:tcPr>
          <w:p w14:paraId="4D58F52F" w14:textId="77777777" w:rsidR="002E02A9" w:rsidRPr="0079542F" w:rsidRDefault="002E02A9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8C2E3D0" w14:textId="77777777" w:rsidR="002E02A9" w:rsidRPr="00FE617E" w:rsidRDefault="002E02A9" w:rsidP="00136152"/>
        </w:tc>
      </w:tr>
      <w:tr w:rsidR="002E02A9" w14:paraId="35F697EC" w14:textId="77777777" w:rsidTr="00136152">
        <w:tc>
          <w:tcPr>
            <w:tcW w:w="1951" w:type="dxa"/>
            <w:shd w:val="clear" w:color="auto" w:fill="auto"/>
          </w:tcPr>
          <w:p w14:paraId="067B3EAA" w14:textId="77777777" w:rsidR="002E02A9" w:rsidRDefault="002E02A9" w:rsidP="00136152"/>
          <w:p w14:paraId="411FC37E" w14:textId="77777777" w:rsidR="002E02A9" w:rsidRPr="0079542F" w:rsidRDefault="002E02A9" w:rsidP="00136152"/>
        </w:tc>
        <w:tc>
          <w:tcPr>
            <w:tcW w:w="6946" w:type="dxa"/>
            <w:shd w:val="clear" w:color="auto" w:fill="auto"/>
          </w:tcPr>
          <w:p w14:paraId="7A9B9A67" w14:textId="77777777" w:rsidR="002E02A9" w:rsidRPr="0079542F" w:rsidRDefault="002E02A9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E7F5542" w14:textId="77777777" w:rsidR="002E02A9" w:rsidRPr="0079542F" w:rsidRDefault="002E02A9" w:rsidP="00136152"/>
        </w:tc>
      </w:tr>
      <w:tr w:rsidR="002E02A9" w14:paraId="6D9C6D19" w14:textId="77777777" w:rsidTr="00136152">
        <w:tc>
          <w:tcPr>
            <w:tcW w:w="1951" w:type="dxa"/>
            <w:shd w:val="clear" w:color="auto" w:fill="auto"/>
          </w:tcPr>
          <w:p w14:paraId="502F157F" w14:textId="77777777" w:rsidR="002E02A9" w:rsidRDefault="002E02A9" w:rsidP="00136152"/>
          <w:p w14:paraId="39587E08" w14:textId="77777777" w:rsidR="002E02A9" w:rsidRPr="0079542F" w:rsidRDefault="002E02A9" w:rsidP="00136152"/>
        </w:tc>
        <w:tc>
          <w:tcPr>
            <w:tcW w:w="6946" w:type="dxa"/>
            <w:shd w:val="clear" w:color="auto" w:fill="auto"/>
          </w:tcPr>
          <w:p w14:paraId="12E7CB08" w14:textId="77777777" w:rsidR="002E02A9" w:rsidRPr="0079542F" w:rsidRDefault="002E02A9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164A861" w14:textId="77777777" w:rsidR="002E02A9" w:rsidRPr="00D030FE" w:rsidRDefault="002E02A9" w:rsidP="00136152"/>
        </w:tc>
      </w:tr>
      <w:tr w:rsidR="002E02A9" w14:paraId="377B2533" w14:textId="77777777" w:rsidTr="00136152">
        <w:tc>
          <w:tcPr>
            <w:tcW w:w="1951" w:type="dxa"/>
            <w:shd w:val="clear" w:color="auto" w:fill="auto"/>
          </w:tcPr>
          <w:p w14:paraId="25124C73" w14:textId="77777777" w:rsidR="002E02A9" w:rsidRDefault="002E02A9" w:rsidP="00136152"/>
          <w:p w14:paraId="4A0B8EB3" w14:textId="77777777" w:rsidR="002E02A9" w:rsidRPr="0079542F" w:rsidRDefault="002E02A9" w:rsidP="00136152"/>
        </w:tc>
        <w:tc>
          <w:tcPr>
            <w:tcW w:w="6946" w:type="dxa"/>
            <w:shd w:val="clear" w:color="auto" w:fill="auto"/>
          </w:tcPr>
          <w:p w14:paraId="386E4856" w14:textId="77777777" w:rsidR="002E02A9" w:rsidRPr="0079542F" w:rsidRDefault="002E02A9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9D9E6E0" w14:textId="77777777" w:rsidR="002E02A9" w:rsidRPr="0079542F" w:rsidRDefault="002E02A9" w:rsidP="00136152"/>
        </w:tc>
      </w:tr>
      <w:tr w:rsidR="002E02A9" w14:paraId="735829BD" w14:textId="77777777" w:rsidTr="00136152">
        <w:tc>
          <w:tcPr>
            <w:tcW w:w="1951" w:type="dxa"/>
            <w:shd w:val="clear" w:color="auto" w:fill="auto"/>
          </w:tcPr>
          <w:p w14:paraId="0A4ED8E4" w14:textId="77777777" w:rsidR="002E02A9" w:rsidRDefault="002E02A9" w:rsidP="00136152"/>
          <w:p w14:paraId="0DE3619F" w14:textId="77777777" w:rsidR="002E02A9" w:rsidRPr="0079542F" w:rsidRDefault="002E02A9" w:rsidP="00136152"/>
        </w:tc>
        <w:tc>
          <w:tcPr>
            <w:tcW w:w="6946" w:type="dxa"/>
            <w:shd w:val="clear" w:color="auto" w:fill="auto"/>
          </w:tcPr>
          <w:p w14:paraId="6724CC7A" w14:textId="77777777" w:rsidR="002E02A9" w:rsidRPr="0079542F" w:rsidRDefault="002E02A9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9C55B9C" w14:textId="77777777" w:rsidR="002E02A9" w:rsidRPr="0079542F" w:rsidRDefault="002E02A9" w:rsidP="00136152"/>
        </w:tc>
      </w:tr>
      <w:tr w:rsidR="002E02A9" w14:paraId="5358075B" w14:textId="77777777" w:rsidTr="00136152">
        <w:tc>
          <w:tcPr>
            <w:tcW w:w="1951" w:type="dxa"/>
            <w:shd w:val="clear" w:color="auto" w:fill="auto"/>
          </w:tcPr>
          <w:p w14:paraId="18462F19" w14:textId="77777777" w:rsidR="002E02A9" w:rsidRDefault="002E02A9" w:rsidP="00136152"/>
          <w:p w14:paraId="57899A3D" w14:textId="77777777" w:rsidR="002E02A9" w:rsidRPr="0079542F" w:rsidRDefault="002E02A9" w:rsidP="00136152"/>
        </w:tc>
        <w:tc>
          <w:tcPr>
            <w:tcW w:w="6946" w:type="dxa"/>
            <w:shd w:val="clear" w:color="auto" w:fill="auto"/>
          </w:tcPr>
          <w:p w14:paraId="54EEECED" w14:textId="77777777" w:rsidR="002E02A9" w:rsidRPr="0079542F" w:rsidRDefault="002E02A9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D0426F9" w14:textId="77777777" w:rsidR="002E02A9" w:rsidRPr="0079542F" w:rsidRDefault="002E02A9" w:rsidP="00136152"/>
        </w:tc>
      </w:tr>
      <w:tr w:rsidR="002E02A9" w14:paraId="64A3FF7D" w14:textId="77777777" w:rsidTr="00136152">
        <w:tc>
          <w:tcPr>
            <w:tcW w:w="1951" w:type="dxa"/>
            <w:shd w:val="clear" w:color="auto" w:fill="auto"/>
          </w:tcPr>
          <w:p w14:paraId="731F1349" w14:textId="77777777" w:rsidR="002E02A9" w:rsidRDefault="002E02A9" w:rsidP="00136152"/>
          <w:p w14:paraId="0A33C093" w14:textId="77777777" w:rsidR="002E02A9" w:rsidRPr="0079542F" w:rsidRDefault="002E02A9" w:rsidP="00136152"/>
        </w:tc>
        <w:tc>
          <w:tcPr>
            <w:tcW w:w="6946" w:type="dxa"/>
            <w:shd w:val="clear" w:color="auto" w:fill="auto"/>
          </w:tcPr>
          <w:p w14:paraId="7E6F6DFD" w14:textId="77777777" w:rsidR="002E02A9" w:rsidRPr="0079542F" w:rsidRDefault="002E02A9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3DB71A8" w14:textId="77777777" w:rsidR="002E02A9" w:rsidRPr="0079542F" w:rsidRDefault="002E02A9" w:rsidP="00136152"/>
        </w:tc>
      </w:tr>
      <w:tr w:rsidR="002E02A9" w14:paraId="3F3746BB" w14:textId="77777777" w:rsidTr="00136152">
        <w:tc>
          <w:tcPr>
            <w:tcW w:w="1951" w:type="dxa"/>
            <w:shd w:val="clear" w:color="auto" w:fill="auto"/>
          </w:tcPr>
          <w:p w14:paraId="028D46DD" w14:textId="77777777" w:rsidR="002E02A9" w:rsidRDefault="002E02A9" w:rsidP="00136152"/>
          <w:p w14:paraId="00E447B5" w14:textId="77777777" w:rsidR="002E02A9" w:rsidRPr="0079542F" w:rsidRDefault="002E02A9" w:rsidP="00136152"/>
        </w:tc>
        <w:tc>
          <w:tcPr>
            <w:tcW w:w="6946" w:type="dxa"/>
            <w:shd w:val="clear" w:color="auto" w:fill="auto"/>
          </w:tcPr>
          <w:p w14:paraId="509F9FCE" w14:textId="77777777" w:rsidR="002E02A9" w:rsidRPr="0079542F" w:rsidRDefault="002E02A9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6C28364" w14:textId="77777777" w:rsidR="002E02A9" w:rsidRPr="0079542F" w:rsidRDefault="002E02A9" w:rsidP="00136152"/>
        </w:tc>
      </w:tr>
      <w:tr w:rsidR="002E02A9" w14:paraId="212586D0" w14:textId="77777777" w:rsidTr="00136152">
        <w:tc>
          <w:tcPr>
            <w:tcW w:w="1951" w:type="dxa"/>
            <w:shd w:val="clear" w:color="auto" w:fill="auto"/>
          </w:tcPr>
          <w:p w14:paraId="46A13EA3" w14:textId="77777777" w:rsidR="002E02A9" w:rsidRDefault="002E02A9" w:rsidP="00136152"/>
          <w:p w14:paraId="32ECD0BA" w14:textId="77777777" w:rsidR="002E02A9" w:rsidRPr="0079542F" w:rsidRDefault="002E02A9" w:rsidP="00136152"/>
        </w:tc>
        <w:tc>
          <w:tcPr>
            <w:tcW w:w="6946" w:type="dxa"/>
            <w:shd w:val="clear" w:color="auto" w:fill="auto"/>
          </w:tcPr>
          <w:p w14:paraId="42103D6C" w14:textId="77777777" w:rsidR="002E02A9" w:rsidRPr="0079542F" w:rsidRDefault="002E02A9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4112783" w14:textId="77777777" w:rsidR="002E02A9" w:rsidRPr="0079542F" w:rsidRDefault="002E02A9" w:rsidP="00136152"/>
        </w:tc>
      </w:tr>
      <w:tr w:rsidR="002E02A9" w14:paraId="67A18652" w14:textId="77777777" w:rsidTr="00136152">
        <w:tc>
          <w:tcPr>
            <w:tcW w:w="1951" w:type="dxa"/>
            <w:shd w:val="clear" w:color="auto" w:fill="auto"/>
          </w:tcPr>
          <w:p w14:paraId="37B19236" w14:textId="77777777" w:rsidR="002E02A9" w:rsidRDefault="002E02A9" w:rsidP="00136152"/>
          <w:p w14:paraId="3242E162" w14:textId="77777777" w:rsidR="002E02A9" w:rsidRPr="0079542F" w:rsidRDefault="002E02A9" w:rsidP="00136152"/>
        </w:tc>
        <w:tc>
          <w:tcPr>
            <w:tcW w:w="6946" w:type="dxa"/>
            <w:shd w:val="clear" w:color="auto" w:fill="auto"/>
          </w:tcPr>
          <w:p w14:paraId="4ACD362E" w14:textId="77777777" w:rsidR="002E02A9" w:rsidRPr="0079542F" w:rsidRDefault="002E02A9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DA46AC9" w14:textId="77777777" w:rsidR="002E02A9" w:rsidRPr="0079542F" w:rsidRDefault="002E02A9" w:rsidP="00136152"/>
        </w:tc>
      </w:tr>
      <w:tr w:rsidR="002E02A9" w14:paraId="06BA3F5E" w14:textId="77777777" w:rsidTr="00136152">
        <w:tc>
          <w:tcPr>
            <w:tcW w:w="1951" w:type="dxa"/>
            <w:shd w:val="clear" w:color="auto" w:fill="auto"/>
          </w:tcPr>
          <w:p w14:paraId="3AAAE7CF" w14:textId="77777777" w:rsidR="002E02A9" w:rsidRDefault="002E02A9" w:rsidP="00136152"/>
          <w:p w14:paraId="498BB8E1" w14:textId="77777777" w:rsidR="002E02A9" w:rsidRPr="0079542F" w:rsidRDefault="002E02A9" w:rsidP="00136152"/>
        </w:tc>
        <w:tc>
          <w:tcPr>
            <w:tcW w:w="6946" w:type="dxa"/>
            <w:shd w:val="clear" w:color="auto" w:fill="auto"/>
          </w:tcPr>
          <w:p w14:paraId="104070EC" w14:textId="77777777" w:rsidR="002E02A9" w:rsidRPr="0079542F" w:rsidRDefault="002E02A9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338D7C4" w14:textId="77777777" w:rsidR="002E02A9" w:rsidRPr="0079542F" w:rsidRDefault="002E02A9" w:rsidP="00136152"/>
        </w:tc>
      </w:tr>
      <w:tr w:rsidR="002E02A9" w14:paraId="49CDB503" w14:textId="77777777" w:rsidTr="00136152">
        <w:tc>
          <w:tcPr>
            <w:tcW w:w="1951" w:type="dxa"/>
            <w:shd w:val="clear" w:color="auto" w:fill="auto"/>
          </w:tcPr>
          <w:p w14:paraId="321D9F5D" w14:textId="77777777" w:rsidR="002E02A9" w:rsidRDefault="002E02A9" w:rsidP="00136152"/>
          <w:p w14:paraId="35777EB0" w14:textId="77777777" w:rsidR="002E02A9" w:rsidRPr="0079542F" w:rsidRDefault="002E02A9" w:rsidP="00136152"/>
        </w:tc>
        <w:tc>
          <w:tcPr>
            <w:tcW w:w="6946" w:type="dxa"/>
            <w:shd w:val="clear" w:color="auto" w:fill="auto"/>
          </w:tcPr>
          <w:p w14:paraId="4443FFDA" w14:textId="77777777" w:rsidR="002E02A9" w:rsidRPr="0079542F" w:rsidRDefault="002E02A9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FBB26D5" w14:textId="77777777" w:rsidR="002E02A9" w:rsidRPr="0079542F" w:rsidRDefault="002E02A9" w:rsidP="00136152"/>
        </w:tc>
      </w:tr>
      <w:tr w:rsidR="002E02A9" w14:paraId="66D0C12C" w14:textId="77777777" w:rsidTr="00136152">
        <w:tc>
          <w:tcPr>
            <w:tcW w:w="1951" w:type="dxa"/>
            <w:shd w:val="clear" w:color="auto" w:fill="auto"/>
          </w:tcPr>
          <w:p w14:paraId="73A602D6" w14:textId="77777777" w:rsidR="002E02A9" w:rsidRDefault="002E02A9" w:rsidP="00136152"/>
          <w:p w14:paraId="42C7C846" w14:textId="77777777" w:rsidR="002E02A9" w:rsidRPr="0079542F" w:rsidRDefault="002E02A9" w:rsidP="00136152"/>
        </w:tc>
        <w:tc>
          <w:tcPr>
            <w:tcW w:w="6946" w:type="dxa"/>
            <w:shd w:val="clear" w:color="auto" w:fill="auto"/>
          </w:tcPr>
          <w:p w14:paraId="055AFB14" w14:textId="77777777" w:rsidR="002E02A9" w:rsidRPr="0079542F" w:rsidRDefault="002E02A9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E5ED2FC" w14:textId="77777777" w:rsidR="002E02A9" w:rsidRPr="0079542F" w:rsidRDefault="002E02A9" w:rsidP="00136152"/>
        </w:tc>
      </w:tr>
      <w:tr w:rsidR="002E02A9" w14:paraId="1185FF44" w14:textId="77777777" w:rsidTr="00136152">
        <w:tc>
          <w:tcPr>
            <w:tcW w:w="1951" w:type="dxa"/>
            <w:shd w:val="clear" w:color="auto" w:fill="auto"/>
          </w:tcPr>
          <w:p w14:paraId="718F9497" w14:textId="77777777" w:rsidR="002E02A9" w:rsidRDefault="002E02A9" w:rsidP="00136152"/>
          <w:p w14:paraId="2C445C5E" w14:textId="77777777" w:rsidR="002E02A9" w:rsidRPr="0079542F" w:rsidRDefault="002E02A9" w:rsidP="00136152"/>
        </w:tc>
        <w:tc>
          <w:tcPr>
            <w:tcW w:w="6946" w:type="dxa"/>
            <w:shd w:val="clear" w:color="auto" w:fill="auto"/>
          </w:tcPr>
          <w:p w14:paraId="55985132" w14:textId="77777777" w:rsidR="002E02A9" w:rsidRPr="0079542F" w:rsidRDefault="002E02A9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F6FDD34" w14:textId="77777777" w:rsidR="002E02A9" w:rsidRPr="0079542F" w:rsidRDefault="002E02A9" w:rsidP="00136152"/>
        </w:tc>
      </w:tr>
      <w:tr w:rsidR="002E02A9" w14:paraId="2E81873C" w14:textId="77777777" w:rsidTr="00136152">
        <w:tc>
          <w:tcPr>
            <w:tcW w:w="1951" w:type="dxa"/>
            <w:shd w:val="clear" w:color="auto" w:fill="auto"/>
          </w:tcPr>
          <w:p w14:paraId="5C9E9257" w14:textId="77777777" w:rsidR="002E02A9" w:rsidRDefault="002E02A9" w:rsidP="00136152"/>
          <w:p w14:paraId="4A610E1D" w14:textId="77777777" w:rsidR="002E02A9" w:rsidRPr="0079542F" w:rsidRDefault="002E02A9" w:rsidP="00136152"/>
        </w:tc>
        <w:tc>
          <w:tcPr>
            <w:tcW w:w="6946" w:type="dxa"/>
            <w:shd w:val="clear" w:color="auto" w:fill="auto"/>
          </w:tcPr>
          <w:p w14:paraId="086747B4" w14:textId="77777777" w:rsidR="002E02A9" w:rsidRPr="0079542F" w:rsidRDefault="002E02A9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D367DB5" w14:textId="77777777" w:rsidR="002E02A9" w:rsidRPr="0079542F" w:rsidRDefault="002E02A9" w:rsidP="00136152"/>
        </w:tc>
      </w:tr>
      <w:tr w:rsidR="002E02A9" w14:paraId="5631A8F9" w14:textId="77777777" w:rsidTr="00136152">
        <w:tc>
          <w:tcPr>
            <w:tcW w:w="1951" w:type="dxa"/>
            <w:shd w:val="clear" w:color="auto" w:fill="auto"/>
          </w:tcPr>
          <w:p w14:paraId="3A2DD3A7" w14:textId="77777777" w:rsidR="002E02A9" w:rsidRDefault="002E02A9" w:rsidP="00136152"/>
          <w:p w14:paraId="0B1D72C1" w14:textId="77777777" w:rsidR="002E02A9" w:rsidRPr="0079542F" w:rsidRDefault="002E02A9" w:rsidP="00136152"/>
        </w:tc>
        <w:tc>
          <w:tcPr>
            <w:tcW w:w="6946" w:type="dxa"/>
            <w:shd w:val="clear" w:color="auto" w:fill="auto"/>
          </w:tcPr>
          <w:p w14:paraId="03C81BBA" w14:textId="77777777" w:rsidR="002E02A9" w:rsidRPr="0079542F" w:rsidRDefault="002E02A9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EDC583B" w14:textId="77777777" w:rsidR="002E02A9" w:rsidRPr="0079542F" w:rsidRDefault="002E02A9" w:rsidP="00136152"/>
        </w:tc>
      </w:tr>
      <w:tr w:rsidR="002E02A9" w14:paraId="53A0072F" w14:textId="77777777" w:rsidTr="00136152">
        <w:tc>
          <w:tcPr>
            <w:tcW w:w="1951" w:type="dxa"/>
            <w:shd w:val="clear" w:color="auto" w:fill="auto"/>
          </w:tcPr>
          <w:p w14:paraId="4A2C349E" w14:textId="77777777" w:rsidR="002E02A9" w:rsidRDefault="002E02A9" w:rsidP="00136152"/>
          <w:p w14:paraId="1CEB7B46" w14:textId="77777777" w:rsidR="002E02A9" w:rsidRPr="0079542F" w:rsidRDefault="002E02A9" w:rsidP="00136152"/>
        </w:tc>
        <w:tc>
          <w:tcPr>
            <w:tcW w:w="6946" w:type="dxa"/>
            <w:shd w:val="clear" w:color="auto" w:fill="auto"/>
          </w:tcPr>
          <w:p w14:paraId="10E4F929" w14:textId="77777777" w:rsidR="002E02A9" w:rsidRPr="0079542F" w:rsidRDefault="002E02A9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B374D5F" w14:textId="77777777" w:rsidR="002E02A9" w:rsidRPr="0079542F" w:rsidRDefault="002E02A9" w:rsidP="00136152"/>
        </w:tc>
      </w:tr>
      <w:tr w:rsidR="002E02A9" w14:paraId="4974A678" w14:textId="77777777" w:rsidTr="00136152">
        <w:tc>
          <w:tcPr>
            <w:tcW w:w="1951" w:type="dxa"/>
            <w:shd w:val="clear" w:color="auto" w:fill="auto"/>
          </w:tcPr>
          <w:p w14:paraId="3D406F77" w14:textId="77777777" w:rsidR="002E02A9" w:rsidRDefault="002E02A9" w:rsidP="00136152"/>
          <w:p w14:paraId="6C00F674" w14:textId="77777777" w:rsidR="002E02A9" w:rsidRPr="0079542F" w:rsidRDefault="002E02A9" w:rsidP="00136152"/>
        </w:tc>
        <w:tc>
          <w:tcPr>
            <w:tcW w:w="6946" w:type="dxa"/>
            <w:shd w:val="clear" w:color="auto" w:fill="auto"/>
          </w:tcPr>
          <w:p w14:paraId="7BFBB241" w14:textId="77777777" w:rsidR="002E02A9" w:rsidRPr="0079542F" w:rsidRDefault="002E02A9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1F25A08" w14:textId="77777777" w:rsidR="002E02A9" w:rsidRPr="0079542F" w:rsidRDefault="002E02A9" w:rsidP="00136152"/>
        </w:tc>
      </w:tr>
      <w:tr w:rsidR="002E02A9" w14:paraId="126E508B" w14:textId="77777777" w:rsidTr="00136152">
        <w:tc>
          <w:tcPr>
            <w:tcW w:w="1951" w:type="dxa"/>
            <w:shd w:val="clear" w:color="auto" w:fill="auto"/>
          </w:tcPr>
          <w:p w14:paraId="1B2320F7" w14:textId="77777777" w:rsidR="002E02A9" w:rsidRDefault="002E02A9" w:rsidP="00136152"/>
          <w:p w14:paraId="2DB46645" w14:textId="77777777" w:rsidR="002E02A9" w:rsidRPr="0079542F" w:rsidRDefault="002E02A9" w:rsidP="00136152"/>
        </w:tc>
        <w:tc>
          <w:tcPr>
            <w:tcW w:w="6946" w:type="dxa"/>
            <w:shd w:val="clear" w:color="auto" w:fill="auto"/>
          </w:tcPr>
          <w:p w14:paraId="7CC423EE" w14:textId="77777777" w:rsidR="002E02A9" w:rsidRPr="0079542F" w:rsidRDefault="002E02A9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BA34A84" w14:textId="77777777" w:rsidR="002E02A9" w:rsidRPr="0079542F" w:rsidRDefault="002E02A9" w:rsidP="00136152"/>
        </w:tc>
      </w:tr>
      <w:tr w:rsidR="002E02A9" w14:paraId="443447EF" w14:textId="77777777" w:rsidTr="00136152">
        <w:tc>
          <w:tcPr>
            <w:tcW w:w="1951" w:type="dxa"/>
            <w:shd w:val="clear" w:color="auto" w:fill="auto"/>
          </w:tcPr>
          <w:p w14:paraId="2D14ACE1" w14:textId="77777777" w:rsidR="002E02A9" w:rsidRDefault="002E02A9" w:rsidP="00136152"/>
          <w:p w14:paraId="0D38F90D" w14:textId="77777777" w:rsidR="002E02A9" w:rsidRPr="0079542F" w:rsidRDefault="002E02A9" w:rsidP="00136152"/>
        </w:tc>
        <w:tc>
          <w:tcPr>
            <w:tcW w:w="6946" w:type="dxa"/>
            <w:shd w:val="clear" w:color="auto" w:fill="auto"/>
          </w:tcPr>
          <w:p w14:paraId="5DB71BDF" w14:textId="77777777" w:rsidR="002E02A9" w:rsidRPr="0079542F" w:rsidRDefault="002E02A9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4B52409" w14:textId="77777777" w:rsidR="002E02A9" w:rsidRPr="0079542F" w:rsidRDefault="002E02A9" w:rsidP="00136152"/>
        </w:tc>
      </w:tr>
      <w:tr w:rsidR="002E02A9" w14:paraId="736739E5" w14:textId="77777777" w:rsidTr="00136152">
        <w:tc>
          <w:tcPr>
            <w:tcW w:w="1951" w:type="dxa"/>
            <w:shd w:val="clear" w:color="auto" w:fill="auto"/>
          </w:tcPr>
          <w:p w14:paraId="24B86D6C" w14:textId="77777777" w:rsidR="002E02A9" w:rsidRDefault="002E02A9" w:rsidP="00136152"/>
          <w:p w14:paraId="524A9AA8" w14:textId="77777777" w:rsidR="002E02A9" w:rsidRPr="0079542F" w:rsidRDefault="002E02A9" w:rsidP="00136152"/>
        </w:tc>
        <w:tc>
          <w:tcPr>
            <w:tcW w:w="6946" w:type="dxa"/>
            <w:shd w:val="clear" w:color="auto" w:fill="auto"/>
          </w:tcPr>
          <w:p w14:paraId="131BF161" w14:textId="77777777" w:rsidR="002E02A9" w:rsidRPr="0079542F" w:rsidRDefault="002E02A9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207E19E" w14:textId="77777777" w:rsidR="002E02A9" w:rsidRPr="0079542F" w:rsidRDefault="002E02A9" w:rsidP="00136152"/>
        </w:tc>
      </w:tr>
      <w:tr w:rsidR="002E02A9" w14:paraId="6168DC63" w14:textId="77777777" w:rsidTr="00136152">
        <w:tc>
          <w:tcPr>
            <w:tcW w:w="1951" w:type="dxa"/>
            <w:shd w:val="clear" w:color="auto" w:fill="auto"/>
          </w:tcPr>
          <w:p w14:paraId="5A24FBAD" w14:textId="77777777" w:rsidR="002E02A9" w:rsidRDefault="002E02A9" w:rsidP="00136152"/>
          <w:p w14:paraId="57D814DB" w14:textId="77777777" w:rsidR="002E02A9" w:rsidRPr="0079542F" w:rsidRDefault="002E02A9" w:rsidP="00136152"/>
        </w:tc>
        <w:tc>
          <w:tcPr>
            <w:tcW w:w="6946" w:type="dxa"/>
            <w:shd w:val="clear" w:color="auto" w:fill="auto"/>
          </w:tcPr>
          <w:p w14:paraId="17A4FCD0" w14:textId="77777777" w:rsidR="002E02A9" w:rsidRPr="0079542F" w:rsidRDefault="002E02A9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F837694" w14:textId="77777777" w:rsidR="002E02A9" w:rsidRPr="0079542F" w:rsidRDefault="002E02A9" w:rsidP="00136152"/>
        </w:tc>
      </w:tr>
    </w:tbl>
    <w:p w14:paraId="0EDBACE4" w14:textId="77777777" w:rsidR="001C1DA8" w:rsidRDefault="001C1DA8" w:rsidP="00FF0AEC">
      <w:pPr>
        <w:rPr>
          <w:b/>
        </w:rPr>
        <w:sectPr w:rsidR="001C1DA8" w:rsidSect="008A6DC1">
          <w:headerReference w:type="default" r:id="rId15"/>
          <w:pgSz w:w="11906" w:h="16838"/>
          <w:pgMar w:top="539" w:right="567" w:bottom="851" w:left="1418" w:header="709" w:footer="482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6946"/>
        <w:gridCol w:w="1134"/>
      </w:tblGrid>
      <w:tr w:rsidR="00E02745" w14:paraId="354E3402" w14:textId="77777777" w:rsidTr="00FF0AEC">
        <w:tc>
          <w:tcPr>
            <w:tcW w:w="1951" w:type="dxa"/>
            <w:shd w:val="clear" w:color="auto" w:fill="BFBFBF"/>
          </w:tcPr>
          <w:p w14:paraId="1C846206" w14:textId="77777777" w:rsidR="00E02745" w:rsidRPr="00001CB4" w:rsidRDefault="00E02745" w:rsidP="00FF0AEC">
            <w:pPr>
              <w:rPr>
                <w:b/>
              </w:rPr>
            </w:pPr>
            <w:r>
              <w:rPr>
                <w:b/>
              </w:rPr>
              <w:lastRenderedPageBreak/>
              <w:t>Fachbegriff</w:t>
            </w:r>
          </w:p>
        </w:tc>
        <w:tc>
          <w:tcPr>
            <w:tcW w:w="6946" w:type="dxa"/>
            <w:shd w:val="clear" w:color="auto" w:fill="BFBFBF"/>
          </w:tcPr>
          <w:p w14:paraId="1DB146B1" w14:textId="77777777" w:rsidR="00E02745" w:rsidRPr="00001CB4" w:rsidRDefault="00E02745" w:rsidP="00FF0AEC">
            <w:pPr>
              <w:rPr>
                <w:b/>
              </w:rPr>
            </w:pPr>
            <w:r>
              <w:rPr>
                <w:b/>
              </w:rPr>
              <w:t>Erklärung</w:t>
            </w:r>
          </w:p>
        </w:tc>
        <w:tc>
          <w:tcPr>
            <w:tcW w:w="1134" w:type="dxa"/>
            <w:shd w:val="clear" w:color="auto" w:fill="BFBFBF"/>
          </w:tcPr>
          <w:p w14:paraId="34F1A4DB" w14:textId="77777777" w:rsidR="00E02745" w:rsidRPr="00001CB4" w:rsidRDefault="00E02745" w:rsidP="00FF0AEC">
            <w:pPr>
              <w:rPr>
                <w:b/>
              </w:rPr>
            </w:pPr>
            <w:r>
              <w:rPr>
                <w:b/>
              </w:rPr>
              <w:t>Quelle</w:t>
            </w:r>
          </w:p>
        </w:tc>
      </w:tr>
      <w:tr w:rsidR="00E02745" w14:paraId="2DF7D4A8" w14:textId="77777777" w:rsidTr="00FF0AEC">
        <w:tc>
          <w:tcPr>
            <w:tcW w:w="1951" w:type="dxa"/>
            <w:shd w:val="clear" w:color="auto" w:fill="auto"/>
          </w:tcPr>
          <w:p w14:paraId="142E1163" w14:textId="77777777" w:rsidR="00E02745" w:rsidRDefault="00E02745" w:rsidP="00FF0AEC"/>
          <w:p w14:paraId="465DC294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15FE89C6" w14:textId="77777777" w:rsidR="00E02745" w:rsidRPr="0079542F" w:rsidRDefault="00E02745" w:rsidP="00FF0AEC"/>
        </w:tc>
        <w:tc>
          <w:tcPr>
            <w:tcW w:w="1134" w:type="dxa"/>
            <w:shd w:val="clear" w:color="auto" w:fill="auto"/>
          </w:tcPr>
          <w:p w14:paraId="60F83AE2" w14:textId="77777777" w:rsidR="00E02745" w:rsidRPr="0079542F" w:rsidRDefault="00E02745" w:rsidP="00FF0AEC"/>
        </w:tc>
      </w:tr>
      <w:tr w:rsidR="00E02745" w14:paraId="47FC44BD" w14:textId="77777777" w:rsidTr="00FF0AEC">
        <w:tc>
          <w:tcPr>
            <w:tcW w:w="1951" w:type="dxa"/>
            <w:shd w:val="clear" w:color="auto" w:fill="auto"/>
          </w:tcPr>
          <w:p w14:paraId="17A601BB" w14:textId="77777777" w:rsidR="00E02745" w:rsidRDefault="00E02745" w:rsidP="00FF0AEC"/>
          <w:p w14:paraId="569D2E76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670C424D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C587137" w14:textId="77777777" w:rsidR="00E02745" w:rsidRPr="00FE617E" w:rsidRDefault="00E02745" w:rsidP="00FF0AEC"/>
        </w:tc>
      </w:tr>
      <w:tr w:rsidR="00E02745" w14:paraId="7FBB998F" w14:textId="77777777" w:rsidTr="00FF0AEC">
        <w:tc>
          <w:tcPr>
            <w:tcW w:w="1951" w:type="dxa"/>
            <w:shd w:val="clear" w:color="auto" w:fill="auto"/>
          </w:tcPr>
          <w:p w14:paraId="33E5E6DF" w14:textId="77777777" w:rsidR="00E02745" w:rsidRDefault="00E02745" w:rsidP="00FF0AEC"/>
          <w:p w14:paraId="15D6B52F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68F17A14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2E53F57" w14:textId="77777777" w:rsidR="00E02745" w:rsidRPr="0079542F" w:rsidRDefault="00E02745" w:rsidP="00FF0AEC"/>
        </w:tc>
      </w:tr>
      <w:tr w:rsidR="00E02745" w14:paraId="737027C9" w14:textId="77777777" w:rsidTr="00FF0AEC">
        <w:tc>
          <w:tcPr>
            <w:tcW w:w="1951" w:type="dxa"/>
            <w:shd w:val="clear" w:color="auto" w:fill="auto"/>
          </w:tcPr>
          <w:p w14:paraId="5AFF028D" w14:textId="77777777" w:rsidR="00E02745" w:rsidRDefault="00E02745" w:rsidP="00FF0AEC"/>
          <w:p w14:paraId="0411C1F4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384A623E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8A7ABA2" w14:textId="77777777" w:rsidR="00E02745" w:rsidRPr="00D030FE" w:rsidRDefault="00E02745" w:rsidP="00FF0AEC"/>
        </w:tc>
      </w:tr>
      <w:tr w:rsidR="00E02745" w14:paraId="3239D8FE" w14:textId="77777777" w:rsidTr="00FF0AEC">
        <w:tc>
          <w:tcPr>
            <w:tcW w:w="1951" w:type="dxa"/>
            <w:shd w:val="clear" w:color="auto" w:fill="auto"/>
          </w:tcPr>
          <w:p w14:paraId="30B3443B" w14:textId="77777777" w:rsidR="00E02745" w:rsidRDefault="00E02745" w:rsidP="00FF0AEC"/>
          <w:p w14:paraId="684D48CC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77EEB13E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B129063" w14:textId="77777777" w:rsidR="00E02745" w:rsidRPr="0079542F" w:rsidRDefault="00E02745" w:rsidP="00FF0AEC"/>
        </w:tc>
      </w:tr>
      <w:tr w:rsidR="00E02745" w14:paraId="10481739" w14:textId="77777777" w:rsidTr="00FF0AEC">
        <w:tc>
          <w:tcPr>
            <w:tcW w:w="1951" w:type="dxa"/>
            <w:shd w:val="clear" w:color="auto" w:fill="auto"/>
          </w:tcPr>
          <w:p w14:paraId="7046567F" w14:textId="77777777" w:rsidR="00E02745" w:rsidRDefault="00E02745" w:rsidP="00FF0AEC"/>
          <w:p w14:paraId="55713840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7387E1AA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EE91E9C" w14:textId="77777777" w:rsidR="00E02745" w:rsidRPr="0079542F" w:rsidRDefault="00E02745" w:rsidP="00FF0AEC"/>
        </w:tc>
      </w:tr>
      <w:tr w:rsidR="00E02745" w14:paraId="3283D9E2" w14:textId="77777777" w:rsidTr="00FF0AEC">
        <w:tc>
          <w:tcPr>
            <w:tcW w:w="1951" w:type="dxa"/>
            <w:shd w:val="clear" w:color="auto" w:fill="auto"/>
          </w:tcPr>
          <w:p w14:paraId="38AFA34D" w14:textId="77777777" w:rsidR="00E02745" w:rsidRDefault="00E02745" w:rsidP="00FF0AEC"/>
          <w:p w14:paraId="45188049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57FE5D04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4433CE4" w14:textId="77777777" w:rsidR="00E02745" w:rsidRPr="0079542F" w:rsidRDefault="00E02745" w:rsidP="00FF0AEC"/>
        </w:tc>
      </w:tr>
      <w:tr w:rsidR="00E02745" w14:paraId="76FDDCCD" w14:textId="77777777" w:rsidTr="00FF0AEC">
        <w:tc>
          <w:tcPr>
            <w:tcW w:w="1951" w:type="dxa"/>
            <w:shd w:val="clear" w:color="auto" w:fill="auto"/>
          </w:tcPr>
          <w:p w14:paraId="074A91E4" w14:textId="77777777" w:rsidR="00E02745" w:rsidRDefault="00E02745" w:rsidP="00FF0AEC"/>
          <w:p w14:paraId="52CB82B0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64616FE1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90DF1B2" w14:textId="77777777" w:rsidR="00E02745" w:rsidRPr="0079542F" w:rsidRDefault="00E02745" w:rsidP="00FF0AEC"/>
        </w:tc>
      </w:tr>
      <w:tr w:rsidR="00E02745" w14:paraId="2BFFB579" w14:textId="77777777" w:rsidTr="00FF0AEC">
        <w:tc>
          <w:tcPr>
            <w:tcW w:w="1951" w:type="dxa"/>
            <w:shd w:val="clear" w:color="auto" w:fill="auto"/>
          </w:tcPr>
          <w:p w14:paraId="040CABF2" w14:textId="77777777" w:rsidR="00E02745" w:rsidRDefault="00E02745" w:rsidP="00FF0AEC"/>
          <w:p w14:paraId="752D25F9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6016B119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194FECC" w14:textId="77777777" w:rsidR="00E02745" w:rsidRPr="0079542F" w:rsidRDefault="00E02745" w:rsidP="00FF0AEC"/>
        </w:tc>
      </w:tr>
      <w:tr w:rsidR="00E02745" w14:paraId="50B26F92" w14:textId="77777777" w:rsidTr="00FF0AEC">
        <w:tc>
          <w:tcPr>
            <w:tcW w:w="1951" w:type="dxa"/>
            <w:shd w:val="clear" w:color="auto" w:fill="auto"/>
          </w:tcPr>
          <w:p w14:paraId="0BE1A2E0" w14:textId="77777777" w:rsidR="00E02745" w:rsidRDefault="00E02745" w:rsidP="00FF0AEC"/>
          <w:p w14:paraId="6A321C87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1F7D46E1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414E56E" w14:textId="77777777" w:rsidR="00E02745" w:rsidRPr="0079542F" w:rsidRDefault="00E02745" w:rsidP="00FF0AEC"/>
        </w:tc>
      </w:tr>
      <w:tr w:rsidR="00E02745" w14:paraId="2E2247CB" w14:textId="77777777" w:rsidTr="00FF0AEC">
        <w:tc>
          <w:tcPr>
            <w:tcW w:w="1951" w:type="dxa"/>
            <w:shd w:val="clear" w:color="auto" w:fill="auto"/>
          </w:tcPr>
          <w:p w14:paraId="686F203C" w14:textId="77777777" w:rsidR="00E02745" w:rsidRDefault="00E02745" w:rsidP="00FF0AEC"/>
          <w:p w14:paraId="0A3482BB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1B87E6C0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7AC0AAC" w14:textId="77777777" w:rsidR="00E02745" w:rsidRPr="0079542F" w:rsidRDefault="00E02745" w:rsidP="00FF0AEC"/>
        </w:tc>
      </w:tr>
      <w:tr w:rsidR="00E02745" w14:paraId="64E837F2" w14:textId="77777777" w:rsidTr="00FF0AEC">
        <w:tc>
          <w:tcPr>
            <w:tcW w:w="1951" w:type="dxa"/>
            <w:shd w:val="clear" w:color="auto" w:fill="auto"/>
          </w:tcPr>
          <w:p w14:paraId="74291261" w14:textId="77777777" w:rsidR="00E02745" w:rsidRDefault="00E02745" w:rsidP="00FF0AEC"/>
          <w:p w14:paraId="66B3190F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7FD53E2B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2BF0324" w14:textId="77777777" w:rsidR="00E02745" w:rsidRPr="0079542F" w:rsidRDefault="00E02745" w:rsidP="00FF0AEC"/>
        </w:tc>
      </w:tr>
      <w:tr w:rsidR="00E02745" w14:paraId="587D8910" w14:textId="77777777" w:rsidTr="00FF0AEC">
        <w:tc>
          <w:tcPr>
            <w:tcW w:w="1951" w:type="dxa"/>
            <w:shd w:val="clear" w:color="auto" w:fill="auto"/>
          </w:tcPr>
          <w:p w14:paraId="3BB71DC6" w14:textId="77777777" w:rsidR="00E02745" w:rsidRDefault="00E02745" w:rsidP="00FF0AEC"/>
          <w:p w14:paraId="7AFE0D1E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7F4A3014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C237CF4" w14:textId="77777777" w:rsidR="00E02745" w:rsidRPr="0079542F" w:rsidRDefault="00E02745" w:rsidP="00FF0AEC"/>
        </w:tc>
      </w:tr>
      <w:tr w:rsidR="00E02745" w14:paraId="522FC9AC" w14:textId="77777777" w:rsidTr="00FF0AEC">
        <w:tc>
          <w:tcPr>
            <w:tcW w:w="1951" w:type="dxa"/>
            <w:shd w:val="clear" w:color="auto" w:fill="auto"/>
          </w:tcPr>
          <w:p w14:paraId="62FFFE48" w14:textId="77777777" w:rsidR="00E02745" w:rsidRDefault="00E02745" w:rsidP="00FF0AEC"/>
          <w:p w14:paraId="11CAF756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327F564A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A1E29A0" w14:textId="77777777" w:rsidR="00E02745" w:rsidRPr="0079542F" w:rsidRDefault="00E02745" w:rsidP="00FF0AEC"/>
        </w:tc>
      </w:tr>
      <w:tr w:rsidR="00E02745" w14:paraId="7F58BDAD" w14:textId="77777777" w:rsidTr="00FF0AEC">
        <w:tc>
          <w:tcPr>
            <w:tcW w:w="1951" w:type="dxa"/>
            <w:shd w:val="clear" w:color="auto" w:fill="auto"/>
          </w:tcPr>
          <w:p w14:paraId="0E58B091" w14:textId="77777777" w:rsidR="00E02745" w:rsidRDefault="00E02745" w:rsidP="00FF0AEC"/>
          <w:p w14:paraId="7B7A5F6C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20ABADA5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5314CB5" w14:textId="77777777" w:rsidR="00E02745" w:rsidRPr="0079542F" w:rsidRDefault="00E02745" w:rsidP="00FF0AEC"/>
        </w:tc>
      </w:tr>
      <w:tr w:rsidR="00E02745" w14:paraId="73CDE49B" w14:textId="77777777" w:rsidTr="00FF0AEC">
        <w:tc>
          <w:tcPr>
            <w:tcW w:w="1951" w:type="dxa"/>
            <w:shd w:val="clear" w:color="auto" w:fill="auto"/>
          </w:tcPr>
          <w:p w14:paraId="0A7194DB" w14:textId="77777777" w:rsidR="00E02745" w:rsidRDefault="00E02745" w:rsidP="00FF0AEC"/>
          <w:p w14:paraId="4268448A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351A37B4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9D7B880" w14:textId="77777777" w:rsidR="00E02745" w:rsidRPr="0079542F" w:rsidRDefault="00E02745" w:rsidP="00FF0AEC"/>
        </w:tc>
      </w:tr>
      <w:tr w:rsidR="00E02745" w14:paraId="77E7BF6A" w14:textId="77777777" w:rsidTr="00FF0AEC">
        <w:tc>
          <w:tcPr>
            <w:tcW w:w="1951" w:type="dxa"/>
            <w:shd w:val="clear" w:color="auto" w:fill="auto"/>
          </w:tcPr>
          <w:p w14:paraId="3CC813E8" w14:textId="77777777" w:rsidR="00E02745" w:rsidRDefault="00E02745" w:rsidP="00FF0AEC"/>
          <w:p w14:paraId="62B08006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282C50BB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721D4A6" w14:textId="77777777" w:rsidR="00E02745" w:rsidRPr="0079542F" w:rsidRDefault="00E02745" w:rsidP="00FF0AEC"/>
        </w:tc>
      </w:tr>
      <w:tr w:rsidR="00E02745" w14:paraId="02CCAA9E" w14:textId="77777777" w:rsidTr="00FF0AEC">
        <w:tc>
          <w:tcPr>
            <w:tcW w:w="1951" w:type="dxa"/>
            <w:shd w:val="clear" w:color="auto" w:fill="auto"/>
          </w:tcPr>
          <w:p w14:paraId="10A740EB" w14:textId="77777777" w:rsidR="00E02745" w:rsidRDefault="00E02745" w:rsidP="00FF0AEC"/>
          <w:p w14:paraId="7B723123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66D40DA3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01C2537" w14:textId="77777777" w:rsidR="00E02745" w:rsidRPr="0079542F" w:rsidRDefault="00E02745" w:rsidP="00FF0AEC"/>
        </w:tc>
      </w:tr>
      <w:tr w:rsidR="00E02745" w14:paraId="492D8489" w14:textId="77777777" w:rsidTr="00FF0AEC">
        <w:tc>
          <w:tcPr>
            <w:tcW w:w="1951" w:type="dxa"/>
            <w:shd w:val="clear" w:color="auto" w:fill="auto"/>
          </w:tcPr>
          <w:p w14:paraId="00BA17CA" w14:textId="77777777" w:rsidR="00E02745" w:rsidRDefault="00E02745" w:rsidP="00FF0AEC"/>
          <w:p w14:paraId="7E2F5030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78242DED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F02CADF" w14:textId="77777777" w:rsidR="00E02745" w:rsidRPr="0079542F" w:rsidRDefault="00E02745" w:rsidP="00FF0AEC"/>
        </w:tc>
      </w:tr>
      <w:tr w:rsidR="00E02745" w14:paraId="4CA91B70" w14:textId="77777777" w:rsidTr="00FF0AEC">
        <w:tc>
          <w:tcPr>
            <w:tcW w:w="1951" w:type="dxa"/>
            <w:shd w:val="clear" w:color="auto" w:fill="auto"/>
          </w:tcPr>
          <w:p w14:paraId="72424618" w14:textId="77777777" w:rsidR="00E02745" w:rsidRDefault="00E02745" w:rsidP="00FF0AEC"/>
          <w:p w14:paraId="73880E1D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45925111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93CCD9F" w14:textId="77777777" w:rsidR="00E02745" w:rsidRPr="0079542F" w:rsidRDefault="00E02745" w:rsidP="00FF0AEC"/>
        </w:tc>
      </w:tr>
      <w:tr w:rsidR="00E02745" w14:paraId="4174D884" w14:textId="77777777" w:rsidTr="00FF0AEC">
        <w:tc>
          <w:tcPr>
            <w:tcW w:w="1951" w:type="dxa"/>
            <w:shd w:val="clear" w:color="auto" w:fill="auto"/>
          </w:tcPr>
          <w:p w14:paraId="0E8E66E4" w14:textId="77777777" w:rsidR="00E02745" w:rsidRDefault="00E02745" w:rsidP="00FF0AEC"/>
          <w:p w14:paraId="080DEC15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19269E66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9976E71" w14:textId="77777777" w:rsidR="00E02745" w:rsidRPr="0079542F" w:rsidRDefault="00E02745" w:rsidP="00FF0AEC"/>
        </w:tc>
      </w:tr>
      <w:tr w:rsidR="00E02745" w14:paraId="14D65775" w14:textId="77777777" w:rsidTr="00FF0AEC">
        <w:tc>
          <w:tcPr>
            <w:tcW w:w="1951" w:type="dxa"/>
            <w:shd w:val="clear" w:color="auto" w:fill="auto"/>
          </w:tcPr>
          <w:p w14:paraId="3AA31659" w14:textId="77777777" w:rsidR="00E02745" w:rsidRDefault="00E02745" w:rsidP="00FF0AEC"/>
          <w:p w14:paraId="1D9D185F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2EBCA54B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61DEB3E" w14:textId="77777777" w:rsidR="00E02745" w:rsidRPr="0079542F" w:rsidRDefault="00E02745" w:rsidP="00FF0AEC"/>
        </w:tc>
      </w:tr>
      <w:tr w:rsidR="00E02745" w14:paraId="4AD600B0" w14:textId="77777777" w:rsidTr="00FF0AEC">
        <w:tc>
          <w:tcPr>
            <w:tcW w:w="1951" w:type="dxa"/>
            <w:shd w:val="clear" w:color="auto" w:fill="auto"/>
          </w:tcPr>
          <w:p w14:paraId="7DE5E43D" w14:textId="77777777" w:rsidR="00E02745" w:rsidRDefault="00E02745" w:rsidP="00FF0AEC"/>
          <w:p w14:paraId="7771F5F6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69F5DDAB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845DA57" w14:textId="77777777" w:rsidR="00E02745" w:rsidRPr="0079542F" w:rsidRDefault="00E02745" w:rsidP="00FF0AEC"/>
        </w:tc>
      </w:tr>
    </w:tbl>
    <w:p w14:paraId="0EE54BEA" w14:textId="77777777" w:rsidR="001C1DA8" w:rsidRDefault="001C1DA8" w:rsidP="00FF0AEC">
      <w:pPr>
        <w:sectPr w:rsidR="001C1DA8" w:rsidSect="008A6DC1">
          <w:headerReference w:type="default" r:id="rId16"/>
          <w:pgSz w:w="11906" w:h="16838"/>
          <w:pgMar w:top="539" w:right="567" w:bottom="851" w:left="1418" w:header="709" w:footer="482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6946"/>
        <w:gridCol w:w="1134"/>
      </w:tblGrid>
      <w:tr w:rsidR="00E02745" w14:paraId="0C232277" w14:textId="77777777" w:rsidTr="00FF0AEC">
        <w:tc>
          <w:tcPr>
            <w:tcW w:w="1951" w:type="dxa"/>
            <w:shd w:val="clear" w:color="auto" w:fill="auto"/>
          </w:tcPr>
          <w:p w14:paraId="0D9DF9AC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007FEEAA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6F3A58E" w14:textId="77777777" w:rsidR="00E02745" w:rsidRPr="0079542F" w:rsidRDefault="00E02745" w:rsidP="00FF0AEC"/>
        </w:tc>
      </w:tr>
      <w:tr w:rsidR="00E02745" w14:paraId="64902CAC" w14:textId="77777777" w:rsidTr="00FF0AEC">
        <w:tc>
          <w:tcPr>
            <w:tcW w:w="1951" w:type="dxa"/>
            <w:shd w:val="clear" w:color="auto" w:fill="BFBFBF"/>
          </w:tcPr>
          <w:p w14:paraId="3AEDE10F" w14:textId="77777777" w:rsidR="00E02745" w:rsidRPr="00001CB4" w:rsidRDefault="001C1DA8" w:rsidP="00FF0AEC">
            <w:pPr>
              <w:rPr>
                <w:b/>
              </w:rPr>
            </w:pPr>
            <w:r>
              <w:rPr>
                <w:b/>
              </w:rPr>
              <w:t>F</w:t>
            </w:r>
            <w:r w:rsidR="00E02745">
              <w:rPr>
                <w:b/>
              </w:rPr>
              <w:t>achbegriff</w:t>
            </w:r>
          </w:p>
        </w:tc>
        <w:tc>
          <w:tcPr>
            <w:tcW w:w="6946" w:type="dxa"/>
            <w:shd w:val="clear" w:color="auto" w:fill="BFBFBF"/>
          </w:tcPr>
          <w:p w14:paraId="52DFCE45" w14:textId="77777777" w:rsidR="00E02745" w:rsidRPr="00001CB4" w:rsidRDefault="00E02745" w:rsidP="00FF0AEC">
            <w:pPr>
              <w:rPr>
                <w:b/>
              </w:rPr>
            </w:pPr>
            <w:r>
              <w:rPr>
                <w:b/>
              </w:rPr>
              <w:t>Erklärung</w:t>
            </w:r>
          </w:p>
        </w:tc>
        <w:tc>
          <w:tcPr>
            <w:tcW w:w="1134" w:type="dxa"/>
            <w:shd w:val="clear" w:color="auto" w:fill="BFBFBF"/>
          </w:tcPr>
          <w:p w14:paraId="6EF91464" w14:textId="77777777" w:rsidR="00E02745" w:rsidRPr="00001CB4" w:rsidRDefault="00E02745" w:rsidP="00FF0AEC">
            <w:pPr>
              <w:rPr>
                <w:b/>
              </w:rPr>
            </w:pPr>
            <w:r>
              <w:rPr>
                <w:b/>
              </w:rPr>
              <w:t>Quelle</w:t>
            </w:r>
          </w:p>
        </w:tc>
      </w:tr>
      <w:tr w:rsidR="00E02745" w14:paraId="6624DF50" w14:textId="77777777" w:rsidTr="00FF0AEC">
        <w:tc>
          <w:tcPr>
            <w:tcW w:w="1951" w:type="dxa"/>
            <w:shd w:val="clear" w:color="auto" w:fill="auto"/>
          </w:tcPr>
          <w:p w14:paraId="0A0EB581" w14:textId="77777777" w:rsidR="00E02745" w:rsidRDefault="00E02745" w:rsidP="00FF0AEC"/>
          <w:p w14:paraId="7155C25E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020E8C4F" w14:textId="77777777" w:rsidR="00E02745" w:rsidRPr="0079542F" w:rsidRDefault="00E02745" w:rsidP="00FF0AEC"/>
        </w:tc>
        <w:tc>
          <w:tcPr>
            <w:tcW w:w="1134" w:type="dxa"/>
            <w:shd w:val="clear" w:color="auto" w:fill="auto"/>
          </w:tcPr>
          <w:p w14:paraId="0329656E" w14:textId="77777777" w:rsidR="00E02745" w:rsidRPr="0079542F" w:rsidRDefault="00E02745" w:rsidP="00FF0AEC"/>
        </w:tc>
      </w:tr>
      <w:tr w:rsidR="00E02745" w14:paraId="4A53BA9F" w14:textId="77777777" w:rsidTr="00FF0AEC">
        <w:tc>
          <w:tcPr>
            <w:tcW w:w="1951" w:type="dxa"/>
            <w:shd w:val="clear" w:color="auto" w:fill="auto"/>
          </w:tcPr>
          <w:p w14:paraId="2F97F34D" w14:textId="77777777" w:rsidR="00E02745" w:rsidRDefault="00E02745" w:rsidP="00FF0AEC"/>
          <w:p w14:paraId="735D8ABD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66A07695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4F23122" w14:textId="77777777" w:rsidR="00E02745" w:rsidRPr="00FE617E" w:rsidRDefault="00E02745" w:rsidP="00FF0AEC"/>
        </w:tc>
      </w:tr>
      <w:tr w:rsidR="00E02745" w14:paraId="513C0013" w14:textId="77777777" w:rsidTr="00FF0AEC">
        <w:tc>
          <w:tcPr>
            <w:tcW w:w="1951" w:type="dxa"/>
            <w:shd w:val="clear" w:color="auto" w:fill="auto"/>
          </w:tcPr>
          <w:p w14:paraId="092B345D" w14:textId="77777777" w:rsidR="00E02745" w:rsidRDefault="00E02745" w:rsidP="00FF0AEC"/>
          <w:p w14:paraId="59849C04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4F622330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2ECCB32" w14:textId="77777777" w:rsidR="00E02745" w:rsidRPr="0079542F" w:rsidRDefault="00E02745" w:rsidP="00FF0AEC"/>
        </w:tc>
      </w:tr>
      <w:tr w:rsidR="00E02745" w14:paraId="00D831D0" w14:textId="77777777" w:rsidTr="00FF0AEC">
        <w:tc>
          <w:tcPr>
            <w:tcW w:w="1951" w:type="dxa"/>
            <w:shd w:val="clear" w:color="auto" w:fill="auto"/>
          </w:tcPr>
          <w:p w14:paraId="05DBBA9D" w14:textId="77777777" w:rsidR="00E02745" w:rsidRDefault="00E02745" w:rsidP="00FF0AEC"/>
          <w:p w14:paraId="5992DE1E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726010DE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A740B08" w14:textId="77777777" w:rsidR="00E02745" w:rsidRPr="00D030FE" w:rsidRDefault="00E02745" w:rsidP="00FF0AEC"/>
        </w:tc>
      </w:tr>
      <w:tr w:rsidR="00E02745" w14:paraId="0F855329" w14:textId="77777777" w:rsidTr="00FF0AEC">
        <w:tc>
          <w:tcPr>
            <w:tcW w:w="1951" w:type="dxa"/>
            <w:shd w:val="clear" w:color="auto" w:fill="auto"/>
          </w:tcPr>
          <w:p w14:paraId="00FBAE5D" w14:textId="77777777" w:rsidR="00E02745" w:rsidRDefault="00E02745" w:rsidP="00FF0AEC"/>
          <w:p w14:paraId="525CE94C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516EE0D6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5B44344" w14:textId="77777777" w:rsidR="00E02745" w:rsidRPr="0079542F" w:rsidRDefault="00E02745" w:rsidP="00FF0AEC"/>
        </w:tc>
      </w:tr>
      <w:tr w:rsidR="00E02745" w14:paraId="7A4128A6" w14:textId="77777777" w:rsidTr="00FF0AEC">
        <w:tc>
          <w:tcPr>
            <w:tcW w:w="1951" w:type="dxa"/>
            <w:shd w:val="clear" w:color="auto" w:fill="auto"/>
          </w:tcPr>
          <w:p w14:paraId="08D3FC01" w14:textId="77777777" w:rsidR="00E02745" w:rsidRDefault="00E02745" w:rsidP="00FF0AEC"/>
          <w:p w14:paraId="47775701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48519462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CB65754" w14:textId="77777777" w:rsidR="00E02745" w:rsidRPr="0079542F" w:rsidRDefault="00E02745" w:rsidP="00FF0AEC"/>
        </w:tc>
      </w:tr>
      <w:tr w:rsidR="00E02745" w14:paraId="47827B9C" w14:textId="77777777" w:rsidTr="00FF0AEC">
        <w:tc>
          <w:tcPr>
            <w:tcW w:w="1951" w:type="dxa"/>
            <w:shd w:val="clear" w:color="auto" w:fill="auto"/>
          </w:tcPr>
          <w:p w14:paraId="30C16151" w14:textId="77777777" w:rsidR="00E02745" w:rsidRDefault="00E02745" w:rsidP="00FF0AEC"/>
          <w:p w14:paraId="05BF2164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1070BF50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0682C90" w14:textId="77777777" w:rsidR="00E02745" w:rsidRPr="0079542F" w:rsidRDefault="00E02745" w:rsidP="00FF0AEC"/>
        </w:tc>
      </w:tr>
      <w:tr w:rsidR="00E02745" w14:paraId="262E983E" w14:textId="77777777" w:rsidTr="00FF0AEC">
        <w:tc>
          <w:tcPr>
            <w:tcW w:w="1951" w:type="dxa"/>
            <w:shd w:val="clear" w:color="auto" w:fill="auto"/>
          </w:tcPr>
          <w:p w14:paraId="73CCEDB4" w14:textId="77777777" w:rsidR="00E02745" w:rsidRDefault="00E02745" w:rsidP="00FF0AEC"/>
          <w:p w14:paraId="17C81106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7141C5C1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34C6E42" w14:textId="77777777" w:rsidR="00E02745" w:rsidRPr="0079542F" w:rsidRDefault="00E02745" w:rsidP="00FF0AEC"/>
        </w:tc>
      </w:tr>
      <w:tr w:rsidR="00E02745" w14:paraId="2D37EA2C" w14:textId="77777777" w:rsidTr="00FF0AEC">
        <w:tc>
          <w:tcPr>
            <w:tcW w:w="1951" w:type="dxa"/>
            <w:shd w:val="clear" w:color="auto" w:fill="auto"/>
          </w:tcPr>
          <w:p w14:paraId="64935A31" w14:textId="77777777" w:rsidR="00E02745" w:rsidRDefault="00E02745" w:rsidP="00FF0AEC"/>
          <w:p w14:paraId="03F7E837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5894345C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8A997F8" w14:textId="77777777" w:rsidR="00E02745" w:rsidRPr="0079542F" w:rsidRDefault="00E02745" w:rsidP="00FF0AEC"/>
        </w:tc>
      </w:tr>
      <w:tr w:rsidR="00E02745" w14:paraId="632A103B" w14:textId="77777777" w:rsidTr="00FF0AEC">
        <w:tc>
          <w:tcPr>
            <w:tcW w:w="1951" w:type="dxa"/>
            <w:shd w:val="clear" w:color="auto" w:fill="auto"/>
          </w:tcPr>
          <w:p w14:paraId="551F7519" w14:textId="77777777" w:rsidR="00E02745" w:rsidRDefault="00E02745" w:rsidP="00FF0AEC"/>
          <w:p w14:paraId="32DC1520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40234CAF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541AA2C" w14:textId="77777777" w:rsidR="00E02745" w:rsidRPr="0079542F" w:rsidRDefault="00E02745" w:rsidP="00FF0AEC"/>
        </w:tc>
      </w:tr>
      <w:tr w:rsidR="00E02745" w14:paraId="2028BECA" w14:textId="77777777" w:rsidTr="00FF0AEC">
        <w:tc>
          <w:tcPr>
            <w:tcW w:w="1951" w:type="dxa"/>
            <w:shd w:val="clear" w:color="auto" w:fill="auto"/>
          </w:tcPr>
          <w:p w14:paraId="5FBD94C1" w14:textId="77777777" w:rsidR="00E02745" w:rsidRDefault="00E02745" w:rsidP="00FF0AEC"/>
          <w:p w14:paraId="07008A7B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3ACD4668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012E6AF" w14:textId="77777777" w:rsidR="00E02745" w:rsidRPr="0079542F" w:rsidRDefault="00E02745" w:rsidP="00FF0AEC"/>
        </w:tc>
      </w:tr>
      <w:tr w:rsidR="00E02745" w14:paraId="7CC966B3" w14:textId="77777777" w:rsidTr="00FF0AEC">
        <w:tc>
          <w:tcPr>
            <w:tcW w:w="1951" w:type="dxa"/>
            <w:shd w:val="clear" w:color="auto" w:fill="auto"/>
          </w:tcPr>
          <w:p w14:paraId="562BFE8F" w14:textId="77777777" w:rsidR="00E02745" w:rsidRDefault="00E02745" w:rsidP="00FF0AEC"/>
          <w:p w14:paraId="70D1901C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32926C0C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647D529" w14:textId="77777777" w:rsidR="00E02745" w:rsidRPr="0079542F" w:rsidRDefault="00E02745" w:rsidP="00FF0AEC"/>
        </w:tc>
      </w:tr>
      <w:tr w:rsidR="00E02745" w14:paraId="6452448D" w14:textId="77777777" w:rsidTr="00FF0AEC">
        <w:tc>
          <w:tcPr>
            <w:tcW w:w="1951" w:type="dxa"/>
            <w:shd w:val="clear" w:color="auto" w:fill="auto"/>
          </w:tcPr>
          <w:p w14:paraId="5575D4F1" w14:textId="77777777" w:rsidR="00E02745" w:rsidRDefault="00E02745" w:rsidP="00FF0AEC"/>
          <w:p w14:paraId="2476FB64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0396FD01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274C263" w14:textId="77777777" w:rsidR="00E02745" w:rsidRPr="0079542F" w:rsidRDefault="00E02745" w:rsidP="00FF0AEC"/>
        </w:tc>
      </w:tr>
      <w:tr w:rsidR="00E02745" w14:paraId="42BF3E51" w14:textId="77777777" w:rsidTr="00FF0AEC">
        <w:tc>
          <w:tcPr>
            <w:tcW w:w="1951" w:type="dxa"/>
            <w:shd w:val="clear" w:color="auto" w:fill="auto"/>
          </w:tcPr>
          <w:p w14:paraId="431CC757" w14:textId="77777777" w:rsidR="00E02745" w:rsidRDefault="00E02745" w:rsidP="00FF0AEC"/>
          <w:p w14:paraId="42182095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32A6D503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546A89C" w14:textId="77777777" w:rsidR="00E02745" w:rsidRPr="0079542F" w:rsidRDefault="00E02745" w:rsidP="00FF0AEC"/>
        </w:tc>
      </w:tr>
      <w:tr w:rsidR="00E02745" w14:paraId="3EF024FC" w14:textId="77777777" w:rsidTr="00FF0AEC">
        <w:tc>
          <w:tcPr>
            <w:tcW w:w="1951" w:type="dxa"/>
            <w:shd w:val="clear" w:color="auto" w:fill="auto"/>
          </w:tcPr>
          <w:p w14:paraId="3DC67481" w14:textId="77777777" w:rsidR="00E02745" w:rsidRDefault="00E02745" w:rsidP="00FF0AEC"/>
          <w:p w14:paraId="017052DB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4D2754CE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8ED33FB" w14:textId="77777777" w:rsidR="00E02745" w:rsidRPr="0079542F" w:rsidRDefault="00E02745" w:rsidP="00FF0AEC"/>
        </w:tc>
      </w:tr>
      <w:tr w:rsidR="00E02745" w14:paraId="24834748" w14:textId="77777777" w:rsidTr="00FF0AEC">
        <w:tc>
          <w:tcPr>
            <w:tcW w:w="1951" w:type="dxa"/>
            <w:shd w:val="clear" w:color="auto" w:fill="auto"/>
          </w:tcPr>
          <w:p w14:paraId="1DC7BAAE" w14:textId="77777777" w:rsidR="00E02745" w:rsidRDefault="00E02745" w:rsidP="00FF0AEC"/>
          <w:p w14:paraId="1251649A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578D350C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F38E3AD" w14:textId="77777777" w:rsidR="00E02745" w:rsidRPr="0079542F" w:rsidRDefault="00E02745" w:rsidP="00FF0AEC"/>
        </w:tc>
      </w:tr>
      <w:tr w:rsidR="00E02745" w14:paraId="5CEAC4F7" w14:textId="77777777" w:rsidTr="00FF0AEC">
        <w:tc>
          <w:tcPr>
            <w:tcW w:w="1951" w:type="dxa"/>
            <w:shd w:val="clear" w:color="auto" w:fill="auto"/>
          </w:tcPr>
          <w:p w14:paraId="5B524A0E" w14:textId="77777777" w:rsidR="00E02745" w:rsidRDefault="00E02745" w:rsidP="00FF0AEC"/>
          <w:p w14:paraId="7EEFDE10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532709FE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BB72A9F" w14:textId="77777777" w:rsidR="00E02745" w:rsidRPr="0079542F" w:rsidRDefault="00E02745" w:rsidP="00FF0AEC"/>
        </w:tc>
      </w:tr>
      <w:tr w:rsidR="00E02745" w14:paraId="743228CF" w14:textId="77777777" w:rsidTr="00FF0AEC">
        <w:tc>
          <w:tcPr>
            <w:tcW w:w="1951" w:type="dxa"/>
            <w:shd w:val="clear" w:color="auto" w:fill="auto"/>
          </w:tcPr>
          <w:p w14:paraId="35932234" w14:textId="77777777" w:rsidR="00E02745" w:rsidRDefault="00E02745" w:rsidP="00FF0AEC"/>
          <w:p w14:paraId="68940300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1143F63D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74A3076" w14:textId="77777777" w:rsidR="00E02745" w:rsidRPr="0079542F" w:rsidRDefault="00E02745" w:rsidP="00FF0AEC"/>
        </w:tc>
      </w:tr>
      <w:tr w:rsidR="00E02745" w14:paraId="3CAB1214" w14:textId="77777777" w:rsidTr="00FF0AEC">
        <w:tc>
          <w:tcPr>
            <w:tcW w:w="1951" w:type="dxa"/>
            <w:shd w:val="clear" w:color="auto" w:fill="auto"/>
          </w:tcPr>
          <w:p w14:paraId="43547679" w14:textId="77777777" w:rsidR="00E02745" w:rsidRDefault="00E02745" w:rsidP="00FF0AEC"/>
          <w:p w14:paraId="1A51E1BE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524DEB12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2400276" w14:textId="77777777" w:rsidR="00E02745" w:rsidRPr="0079542F" w:rsidRDefault="00E02745" w:rsidP="00FF0AEC"/>
        </w:tc>
      </w:tr>
      <w:tr w:rsidR="00E02745" w14:paraId="0DAC0472" w14:textId="77777777" w:rsidTr="00FF0AEC">
        <w:tc>
          <w:tcPr>
            <w:tcW w:w="1951" w:type="dxa"/>
            <w:shd w:val="clear" w:color="auto" w:fill="auto"/>
          </w:tcPr>
          <w:p w14:paraId="09E15F5D" w14:textId="77777777" w:rsidR="00E02745" w:rsidRDefault="00E02745" w:rsidP="00FF0AEC"/>
          <w:p w14:paraId="26141AF3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6C5A9D8A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B5A98FD" w14:textId="77777777" w:rsidR="00E02745" w:rsidRPr="0079542F" w:rsidRDefault="00E02745" w:rsidP="00FF0AEC"/>
        </w:tc>
      </w:tr>
      <w:tr w:rsidR="00E02745" w14:paraId="03EC2E46" w14:textId="77777777" w:rsidTr="00FF0AEC">
        <w:tc>
          <w:tcPr>
            <w:tcW w:w="1951" w:type="dxa"/>
            <w:shd w:val="clear" w:color="auto" w:fill="auto"/>
          </w:tcPr>
          <w:p w14:paraId="1B33377F" w14:textId="77777777" w:rsidR="00E02745" w:rsidRDefault="00E02745" w:rsidP="00FF0AEC"/>
          <w:p w14:paraId="16E4D1D0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6351E7C3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834FD74" w14:textId="77777777" w:rsidR="00E02745" w:rsidRPr="0079542F" w:rsidRDefault="00E02745" w:rsidP="00FF0AEC"/>
        </w:tc>
      </w:tr>
      <w:tr w:rsidR="00E02745" w14:paraId="5944EDC6" w14:textId="77777777" w:rsidTr="00FF0AEC">
        <w:tc>
          <w:tcPr>
            <w:tcW w:w="1951" w:type="dxa"/>
            <w:shd w:val="clear" w:color="auto" w:fill="auto"/>
          </w:tcPr>
          <w:p w14:paraId="16B7F2D2" w14:textId="77777777" w:rsidR="00E02745" w:rsidRDefault="00E02745" w:rsidP="00FF0AEC"/>
          <w:p w14:paraId="29EB2F64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3E85E5A5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1C7CE5F" w14:textId="77777777" w:rsidR="00E02745" w:rsidRPr="0079542F" w:rsidRDefault="00E02745" w:rsidP="00FF0AEC"/>
        </w:tc>
      </w:tr>
      <w:tr w:rsidR="00E02745" w14:paraId="7E7FD38B" w14:textId="77777777" w:rsidTr="00FF0AEC">
        <w:tc>
          <w:tcPr>
            <w:tcW w:w="1951" w:type="dxa"/>
            <w:shd w:val="clear" w:color="auto" w:fill="auto"/>
          </w:tcPr>
          <w:p w14:paraId="4462A7E9" w14:textId="77777777" w:rsidR="00E02745" w:rsidRDefault="00E02745" w:rsidP="00FF0AEC"/>
          <w:p w14:paraId="17D06D77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32041D36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2E1762F" w14:textId="77777777" w:rsidR="00E02745" w:rsidRPr="0079542F" w:rsidRDefault="00E02745" w:rsidP="00FF0AEC"/>
        </w:tc>
      </w:tr>
    </w:tbl>
    <w:p w14:paraId="08E37FF9" w14:textId="77777777" w:rsidR="001C1DA8" w:rsidRDefault="001C1DA8" w:rsidP="00FF0AEC">
      <w:pPr>
        <w:rPr>
          <w:b/>
        </w:rPr>
        <w:sectPr w:rsidR="001C1DA8" w:rsidSect="008A6DC1">
          <w:headerReference w:type="default" r:id="rId17"/>
          <w:pgSz w:w="11906" w:h="16838"/>
          <w:pgMar w:top="539" w:right="567" w:bottom="851" w:left="1418" w:header="709" w:footer="482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6946"/>
        <w:gridCol w:w="1134"/>
      </w:tblGrid>
      <w:tr w:rsidR="00E02745" w14:paraId="7A8144DD" w14:textId="77777777" w:rsidTr="00FF0AEC">
        <w:tc>
          <w:tcPr>
            <w:tcW w:w="1951" w:type="dxa"/>
            <w:shd w:val="clear" w:color="auto" w:fill="BFBFBF"/>
          </w:tcPr>
          <w:p w14:paraId="1AB12C55" w14:textId="77777777" w:rsidR="00E02745" w:rsidRPr="00001CB4" w:rsidRDefault="00E02745" w:rsidP="00FF0AEC">
            <w:pPr>
              <w:rPr>
                <w:b/>
              </w:rPr>
            </w:pPr>
            <w:r>
              <w:rPr>
                <w:b/>
              </w:rPr>
              <w:lastRenderedPageBreak/>
              <w:t>Fachbegriff</w:t>
            </w:r>
          </w:p>
        </w:tc>
        <w:tc>
          <w:tcPr>
            <w:tcW w:w="6946" w:type="dxa"/>
            <w:shd w:val="clear" w:color="auto" w:fill="BFBFBF"/>
          </w:tcPr>
          <w:p w14:paraId="19FE6730" w14:textId="77777777" w:rsidR="00E02745" w:rsidRPr="00001CB4" w:rsidRDefault="00E02745" w:rsidP="00FF0AEC">
            <w:pPr>
              <w:rPr>
                <w:b/>
              </w:rPr>
            </w:pPr>
            <w:r>
              <w:rPr>
                <w:b/>
              </w:rPr>
              <w:t>Erklärung</w:t>
            </w:r>
          </w:p>
        </w:tc>
        <w:tc>
          <w:tcPr>
            <w:tcW w:w="1134" w:type="dxa"/>
            <w:shd w:val="clear" w:color="auto" w:fill="BFBFBF"/>
          </w:tcPr>
          <w:p w14:paraId="4FC959A7" w14:textId="77777777" w:rsidR="00E02745" w:rsidRPr="00001CB4" w:rsidRDefault="00E02745" w:rsidP="00FF0AEC">
            <w:pPr>
              <w:rPr>
                <w:b/>
              </w:rPr>
            </w:pPr>
            <w:r>
              <w:rPr>
                <w:b/>
              </w:rPr>
              <w:t>Quelle</w:t>
            </w:r>
          </w:p>
        </w:tc>
      </w:tr>
      <w:tr w:rsidR="00E02745" w14:paraId="07D1DA63" w14:textId="77777777" w:rsidTr="00FF0AEC">
        <w:tc>
          <w:tcPr>
            <w:tcW w:w="1951" w:type="dxa"/>
            <w:shd w:val="clear" w:color="auto" w:fill="auto"/>
          </w:tcPr>
          <w:p w14:paraId="4C3BD363" w14:textId="77777777" w:rsidR="00E02745" w:rsidRDefault="00E02745" w:rsidP="00FF0AEC"/>
          <w:p w14:paraId="2E29559B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02C5F095" w14:textId="77777777" w:rsidR="00E02745" w:rsidRPr="0079542F" w:rsidRDefault="00E02745" w:rsidP="00FF0AEC"/>
        </w:tc>
        <w:tc>
          <w:tcPr>
            <w:tcW w:w="1134" w:type="dxa"/>
            <w:shd w:val="clear" w:color="auto" w:fill="auto"/>
          </w:tcPr>
          <w:p w14:paraId="7EAB2C5D" w14:textId="77777777" w:rsidR="00E02745" w:rsidRPr="0079542F" w:rsidRDefault="00E02745" w:rsidP="00FF0AEC"/>
        </w:tc>
      </w:tr>
      <w:tr w:rsidR="00E02745" w14:paraId="6A9AECDD" w14:textId="77777777" w:rsidTr="00FF0AEC">
        <w:tc>
          <w:tcPr>
            <w:tcW w:w="1951" w:type="dxa"/>
            <w:shd w:val="clear" w:color="auto" w:fill="auto"/>
          </w:tcPr>
          <w:p w14:paraId="18B3B00E" w14:textId="77777777" w:rsidR="00E02745" w:rsidRDefault="00E02745" w:rsidP="00FF0AEC"/>
          <w:p w14:paraId="4075C361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00D54638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0F38DFD" w14:textId="77777777" w:rsidR="00E02745" w:rsidRPr="00FE617E" w:rsidRDefault="00E02745" w:rsidP="00FF0AEC"/>
        </w:tc>
      </w:tr>
      <w:tr w:rsidR="00E02745" w14:paraId="2E136580" w14:textId="77777777" w:rsidTr="00FF0AEC">
        <w:tc>
          <w:tcPr>
            <w:tcW w:w="1951" w:type="dxa"/>
            <w:shd w:val="clear" w:color="auto" w:fill="auto"/>
          </w:tcPr>
          <w:p w14:paraId="547DCA57" w14:textId="77777777" w:rsidR="00E02745" w:rsidRDefault="00E02745" w:rsidP="00FF0AEC"/>
          <w:p w14:paraId="78C84AE9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36EECEA5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27A6F7B" w14:textId="77777777" w:rsidR="00E02745" w:rsidRPr="0079542F" w:rsidRDefault="00E02745" w:rsidP="00FF0AEC"/>
        </w:tc>
      </w:tr>
      <w:tr w:rsidR="00E02745" w14:paraId="334F16C4" w14:textId="77777777" w:rsidTr="00FF0AEC">
        <w:tc>
          <w:tcPr>
            <w:tcW w:w="1951" w:type="dxa"/>
            <w:shd w:val="clear" w:color="auto" w:fill="auto"/>
          </w:tcPr>
          <w:p w14:paraId="3929B299" w14:textId="77777777" w:rsidR="00E02745" w:rsidRDefault="00E02745" w:rsidP="00FF0AEC"/>
          <w:p w14:paraId="0FB572EC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3F068B52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91B9C7B" w14:textId="77777777" w:rsidR="00E02745" w:rsidRPr="00D030FE" w:rsidRDefault="00E02745" w:rsidP="00FF0AEC"/>
        </w:tc>
      </w:tr>
      <w:tr w:rsidR="00E02745" w14:paraId="2D350116" w14:textId="77777777" w:rsidTr="00FF0AEC">
        <w:tc>
          <w:tcPr>
            <w:tcW w:w="1951" w:type="dxa"/>
            <w:shd w:val="clear" w:color="auto" w:fill="auto"/>
          </w:tcPr>
          <w:p w14:paraId="7C292F3F" w14:textId="77777777" w:rsidR="00E02745" w:rsidRDefault="00E02745" w:rsidP="00FF0AEC"/>
          <w:p w14:paraId="5306801E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3B6DDF08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1121179" w14:textId="77777777" w:rsidR="00E02745" w:rsidRPr="0079542F" w:rsidRDefault="00E02745" w:rsidP="00FF0AEC"/>
        </w:tc>
      </w:tr>
      <w:tr w:rsidR="00E02745" w14:paraId="55DF5185" w14:textId="77777777" w:rsidTr="00FF0AEC">
        <w:tc>
          <w:tcPr>
            <w:tcW w:w="1951" w:type="dxa"/>
            <w:shd w:val="clear" w:color="auto" w:fill="auto"/>
          </w:tcPr>
          <w:p w14:paraId="65777053" w14:textId="77777777" w:rsidR="00E02745" w:rsidRDefault="00E02745" w:rsidP="00FF0AEC"/>
          <w:p w14:paraId="321D027F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1DF5984F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1E0BDD4" w14:textId="77777777" w:rsidR="00E02745" w:rsidRPr="0079542F" w:rsidRDefault="00E02745" w:rsidP="00FF0AEC"/>
        </w:tc>
      </w:tr>
      <w:tr w:rsidR="00E02745" w14:paraId="1FC4D977" w14:textId="77777777" w:rsidTr="00FF0AEC">
        <w:tc>
          <w:tcPr>
            <w:tcW w:w="1951" w:type="dxa"/>
            <w:shd w:val="clear" w:color="auto" w:fill="auto"/>
          </w:tcPr>
          <w:p w14:paraId="73473D8B" w14:textId="77777777" w:rsidR="00E02745" w:rsidRDefault="00E02745" w:rsidP="00FF0AEC"/>
          <w:p w14:paraId="0F1102B9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1AA22530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9795BD5" w14:textId="77777777" w:rsidR="00E02745" w:rsidRPr="0079542F" w:rsidRDefault="00E02745" w:rsidP="00FF0AEC"/>
        </w:tc>
      </w:tr>
      <w:tr w:rsidR="00E02745" w14:paraId="1473D84D" w14:textId="77777777" w:rsidTr="00FF0AEC">
        <w:tc>
          <w:tcPr>
            <w:tcW w:w="1951" w:type="dxa"/>
            <w:shd w:val="clear" w:color="auto" w:fill="auto"/>
          </w:tcPr>
          <w:p w14:paraId="5DD770F6" w14:textId="77777777" w:rsidR="00E02745" w:rsidRDefault="00E02745" w:rsidP="00FF0AEC"/>
          <w:p w14:paraId="2D157931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2BD70EE4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462FC3E" w14:textId="77777777" w:rsidR="00E02745" w:rsidRPr="0079542F" w:rsidRDefault="00E02745" w:rsidP="00FF0AEC"/>
        </w:tc>
      </w:tr>
      <w:tr w:rsidR="00E02745" w14:paraId="7B19D43B" w14:textId="77777777" w:rsidTr="00FF0AEC">
        <w:tc>
          <w:tcPr>
            <w:tcW w:w="1951" w:type="dxa"/>
            <w:shd w:val="clear" w:color="auto" w:fill="auto"/>
          </w:tcPr>
          <w:p w14:paraId="3B3DCC87" w14:textId="77777777" w:rsidR="00E02745" w:rsidRDefault="00E02745" w:rsidP="00FF0AEC"/>
          <w:p w14:paraId="4CDC269E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34C2517E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DBD1D4D" w14:textId="77777777" w:rsidR="00E02745" w:rsidRPr="0079542F" w:rsidRDefault="00E02745" w:rsidP="00FF0AEC"/>
        </w:tc>
      </w:tr>
      <w:tr w:rsidR="00E02745" w14:paraId="6737D8A8" w14:textId="77777777" w:rsidTr="00FF0AEC">
        <w:tc>
          <w:tcPr>
            <w:tcW w:w="1951" w:type="dxa"/>
            <w:shd w:val="clear" w:color="auto" w:fill="auto"/>
          </w:tcPr>
          <w:p w14:paraId="28EFE3A8" w14:textId="77777777" w:rsidR="00E02745" w:rsidRDefault="00E02745" w:rsidP="00FF0AEC"/>
          <w:p w14:paraId="15FD6034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346058E6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F3F3742" w14:textId="77777777" w:rsidR="00E02745" w:rsidRPr="0079542F" w:rsidRDefault="00E02745" w:rsidP="00FF0AEC"/>
        </w:tc>
      </w:tr>
      <w:tr w:rsidR="00E02745" w14:paraId="387E9DBB" w14:textId="77777777" w:rsidTr="00FF0AEC">
        <w:tc>
          <w:tcPr>
            <w:tcW w:w="1951" w:type="dxa"/>
            <w:shd w:val="clear" w:color="auto" w:fill="auto"/>
          </w:tcPr>
          <w:p w14:paraId="647FA4A2" w14:textId="77777777" w:rsidR="00E02745" w:rsidRDefault="00E02745" w:rsidP="00FF0AEC"/>
          <w:p w14:paraId="0FDBC182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7C9B45DB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BD3D426" w14:textId="77777777" w:rsidR="00E02745" w:rsidRPr="0079542F" w:rsidRDefault="00E02745" w:rsidP="00FF0AEC"/>
        </w:tc>
      </w:tr>
      <w:tr w:rsidR="00E02745" w14:paraId="31710153" w14:textId="77777777" w:rsidTr="00FF0AEC">
        <w:tc>
          <w:tcPr>
            <w:tcW w:w="1951" w:type="dxa"/>
            <w:shd w:val="clear" w:color="auto" w:fill="auto"/>
          </w:tcPr>
          <w:p w14:paraId="6C75E65F" w14:textId="77777777" w:rsidR="00E02745" w:rsidRDefault="00E02745" w:rsidP="00FF0AEC"/>
          <w:p w14:paraId="0213C9BE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4C2F41FC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C0330B9" w14:textId="77777777" w:rsidR="00E02745" w:rsidRPr="0079542F" w:rsidRDefault="00E02745" w:rsidP="00FF0AEC"/>
        </w:tc>
      </w:tr>
      <w:tr w:rsidR="00E02745" w14:paraId="3E309444" w14:textId="77777777" w:rsidTr="00FF0AEC">
        <w:tc>
          <w:tcPr>
            <w:tcW w:w="1951" w:type="dxa"/>
            <w:shd w:val="clear" w:color="auto" w:fill="auto"/>
          </w:tcPr>
          <w:p w14:paraId="574C9801" w14:textId="77777777" w:rsidR="00E02745" w:rsidRDefault="00E02745" w:rsidP="00FF0AEC"/>
          <w:p w14:paraId="307049D0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5ECC762B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4DE4602" w14:textId="77777777" w:rsidR="00E02745" w:rsidRPr="0079542F" w:rsidRDefault="00E02745" w:rsidP="00FF0AEC"/>
        </w:tc>
      </w:tr>
      <w:tr w:rsidR="00E02745" w14:paraId="4764EF9E" w14:textId="77777777" w:rsidTr="00FF0AEC">
        <w:tc>
          <w:tcPr>
            <w:tcW w:w="1951" w:type="dxa"/>
            <w:shd w:val="clear" w:color="auto" w:fill="auto"/>
          </w:tcPr>
          <w:p w14:paraId="68B4D0DD" w14:textId="77777777" w:rsidR="00E02745" w:rsidRDefault="00E02745" w:rsidP="00FF0AEC"/>
          <w:p w14:paraId="7BBD9828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3383299F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9E0929A" w14:textId="77777777" w:rsidR="00E02745" w:rsidRPr="0079542F" w:rsidRDefault="00E02745" w:rsidP="00FF0AEC"/>
        </w:tc>
      </w:tr>
      <w:tr w:rsidR="00E02745" w14:paraId="3BE07949" w14:textId="77777777" w:rsidTr="00FF0AEC">
        <w:tc>
          <w:tcPr>
            <w:tcW w:w="1951" w:type="dxa"/>
            <w:shd w:val="clear" w:color="auto" w:fill="auto"/>
          </w:tcPr>
          <w:p w14:paraId="064959CB" w14:textId="77777777" w:rsidR="00E02745" w:rsidRDefault="00E02745" w:rsidP="00FF0AEC"/>
          <w:p w14:paraId="4706689C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5BE7F46C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C98C593" w14:textId="77777777" w:rsidR="00E02745" w:rsidRPr="0079542F" w:rsidRDefault="00E02745" w:rsidP="00FF0AEC"/>
        </w:tc>
      </w:tr>
      <w:tr w:rsidR="00E02745" w14:paraId="205F88DA" w14:textId="77777777" w:rsidTr="00FF0AEC">
        <w:tc>
          <w:tcPr>
            <w:tcW w:w="1951" w:type="dxa"/>
            <w:shd w:val="clear" w:color="auto" w:fill="auto"/>
          </w:tcPr>
          <w:p w14:paraId="2D99BA1D" w14:textId="77777777" w:rsidR="00E02745" w:rsidRDefault="00E02745" w:rsidP="00FF0AEC"/>
          <w:p w14:paraId="7D85C725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1035C3C4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9A3EA46" w14:textId="77777777" w:rsidR="00E02745" w:rsidRPr="0079542F" w:rsidRDefault="00E02745" w:rsidP="00FF0AEC"/>
        </w:tc>
      </w:tr>
      <w:tr w:rsidR="00E02745" w14:paraId="2FFFEA36" w14:textId="77777777" w:rsidTr="00FF0AEC">
        <w:tc>
          <w:tcPr>
            <w:tcW w:w="1951" w:type="dxa"/>
            <w:shd w:val="clear" w:color="auto" w:fill="auto"/>
          </w:tcPr>
          <w:p w14:paraId="0C11CBC5" w14:textId="77777777" w:rsidR="00E02745" w:rsidRDefault="00E02745" w:rsidP="00FF0AEC"/>
          <w:p w14:paraId="21C2FD5D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507EA67C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5C5CAC0" w14:textId="77777777" w:rsidR="00E02745" w:rsidRPr="0079542F" w:rsidRDefault="00E02745" w:rsidP="00FF0AEC"/>
        </w:tc>
      </w:tr>
      <w:tr w:rsidR="00E02745" w14:paraId="7D88C6FC" w14:textId="77777777" w:rsidTr="00FF0AEC">
        <w:tc>
          <w:tcPr>
            <w:tcW w:w="1951" w:type="dxa"/>
            <w:shd w:val="clear" w:color="auto" w:fill="auto"/>
          </w:tcPr>
          <w:p w14:paraId="07C8F7E1" w14:textId="77777777" w:rsidR="00E02745" w:rsidRDefault="00E02745" w:rsidP="00FF0AEC"/>
          <w:p w14:paraId="43DA398C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25DE7C4A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352E0D9" w14:textId="77777777" w:rsidR="00E02745" w:rsidRPr="0079542F" w:rsidRDefault="00E02745" w:rsidP="00FF0AEC"/>
        </w:tc>
      </w:tr>
      <w:tr w:rsidR="00E02745" w14:paraId="30F8955B" w14:textId="77777777" w:rsidTr="00FF0AEC">
        <w:tc>
          <w:tcPr>
            <w:tcW w:w="1951" w:type="dxa"/>
            <w:shd w:val="clear" w:color="auto" w:fill="auto"/>
          </w:tcPr>
          <w:p w14:paraId="0346AFCE" w14:textId="77777777" w:rsidR="00E02745" w:rsidRDefault="00E02745" w:rsidP="00FF0AEC"/>
          <w:p w14:paraId="49D327DC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44ACFB57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B330FF9" w14:textId="77777777" w:rsidR="00E02745" w:rsidRPr="0079542F" w:rsidRDefault="00E02745" w:rsidP="00FF0AEC"/>
        </w:tc>
      </w:tr>
      <w:tr w:rsidR="00E02745" w14:paraId="0259B049" w14:textId="77777777" w:rsidTr="00FF0AEC">
        <w:tc>
          <w:tcPr>
            <w:tcW w:w="1951" w:type="dxa"/>
            <w:shd w:val="clear" w:color="auto" w:fill="auto"/>
          </w:tcPr>
          <w:p w14:paraId="4B868BFD" w14:textId="77777777" w:rsidR="00E02745" w:rsidRDefault="00E02745" w:rsidP="00FF0AEC"/>
          <w:p w14:paraId="03B55124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5DF67897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37D20A1" w14:textId="77777777" w:rsidR="00E02745" w:rsidRPr="0079542F" w:rsidRDefault="00E02745" w:rsidP="00FF0AEC"/>
        </w:tc>
      </w:tr>
      <w:tr w:rsidR="00E02745" w14:paraId="2C3914CB" w14:textId="77777777" w:rsidTr="00FF0AEC">
        <w:tc>
          <w:tcPr>
            <w:tcW w:w="1951" w:type="dxa"/>
            <w:shd w:val="clear" w:color="auto" w:fill="auto"/>
          </w:tcPr>
          <w:p w14:paraId="45CC944C" w14:textId="77777777" w:rsidR="00E02745" w:rsidRDefault="00E02745" w:rsidP="00FF0AEC"/>
          <w:p w14:paraId="5461EECB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4C12C1A7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69C10B1" w14:textId="77777777" w:rsidR="00E02745" w:rsidRPr="0079542F" w:rsidRDefault="00E02745" w:rsidP="00FF0AEC"/>
        </w:tc>
      </w:tr>
      <w:tr w:rsidR="00E02745" w14:paraId="7052917B" w14:textId="77777777" w:rsidTr="00FF0AEC">
        <w:tc>
          <w:tcPr>
            <w:tcW w:w="1951" w:type="dxa"/>
            <w:shd w:val="clear" w:color="auto" w:fill="auto"/>
          </w:tcPr>
          <w:p w14:paraId="24DF75F5" w14:textId="77777777" w:rsidR="00E02745" w:rsidRDefault="00E02745" w:rsidP="00FF0AEC"/>
          <w:p w14:paraId="2BBCF30D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0AC4F24C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0900668" w14:textId="77777777" w:rsidR="00E02745" w:rsidRPr="0079542F" w:rsidRDefault="00E02745" w:rsidP="00FF0AEC"/>
        </w:tc>
      </w:tr>
      <w:tr w:rsidR="00E02745" w14:paraId="35FA0E1A" w14:textId="77777777" w:rsidTr="00FF0AEC">
        <w:tc>
          <w:tcPr>
            <w:tcW w:w="1951" w:type="dxa"/>
            <w:shd w:val="clear" w:color="auto" w:fill="auto"/>
          </w:tcPr>
          <w:p w14:paraId="2AA40363" w14:textId="77777777" w:rsidR="00E02745" w:rsidRDefault="00E02745" w:rsidP="00FF0AEC"/>
          <w:p w14:paraId="7122AF6C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5AB0C6DB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AC9ACE1" w14:textId="77777777" w:rsidR="00E02745" w:rsidRPr="0079542F" w:rsidRDefault="00E02745" w:rsidP="00FF0AEC"/>
        </w:tc>
      </w:tr>
    </w:tbl>
    <w:p w14:paraId="54FBD788" w14:textId="77777777" w:rsidR="00E02745" w:rsidRDefault="00E02745" w:rsidP="00B804E6">
      <w:pPr>
        <w:sectPr w:rsidR="00E02745" w:rsidSect="008A6DC1">
          <w:headerReference w:type="default" r:id="rId18"/>
          <w:pgSz w:w="11906" w:h="16838"/>
          <w:pgMar w:top="539" w:right="567" w:bottom="851" w:left="1418" w:header="709" w:footer="482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6946"/>
        <w:gridCol w:w="1134"/>
      </w:tblGrid>
      <w:tr w:rsidR="00E02745" w14:paraId="41370B84" w14:textId="77777777" w:rsidTr="00FF0AEC">
        <w:tc>
          <w:tcPr>
            <w:tcW w:w="1951" w:type="dxa"/>
            <w:shd w:val="clear" w:color="auto" w:fill="BFBFBF"/>
          </w:tcPr>
          <w:p w14:paraId="5C885F4F" w14:textId="77777777" w:rsidR="00E02745" w:rsidRPr="00001CB4" w:rsidRDefault="00E02745" w:rsidP="00FF0AEC">
            <w:pPr>
              <w:rPr>
                <w:b/>
              </w:rPr>
            </w:pPr>
            <w:r>
              <w:rPr>
                <w:b/>
              </w:rPr>
              <w:lastRenderedPageBreak/>
              <w:t>Fachbegriff</w:t>
            </w:r>
          </w:p>
        </w:tc>
        <w:tc>
          <w:tcPr>
            <w:tcW w:w="6946" w:type="dxa"/>
            <w:shd w:val="clear" w:color="auto" w:fill="BFBFBF"/>
          </w:tcPr>
          <w:p w14:paraId="76BD50E8" w14:textId="77777777" w:rsidR="00E02745" w:rsidRPr="00001CB4" w:rsidRDefault="00E02745" w:rsidP="00FF0AEC">
            <w:pPr>
              <w:rPr>
                <w:b/>
              </w:rPr>
            </w:pPr>
            <w:r>
              <w:rPr>
                <w:b/>
              </w:rPr>
              <w:t>Erklärung</w:t>
            </w:r>
          </w:p>
        </w:tc>
        <w:tc>
          <w:tcPr>
            <w:tcW w:w="1134" w:type="dxa"/>
            <w:shd w:val="clear" w:color="auto" w:fill="BFBFBF"/>
          </w:tcPr>
          <w:p w14:paraId="57D5D41C" w14:textId="77777777" w:rsidR="00E02745" w:rsidRPr="00001CB4" w:rsidRDefault="00E02745" w:rsidP="00FF0AEC">
            <w:pPr>
              <w:rPr>
                <w:b/>
              </w:rPr>
            </w:pPr>
            <w:r>
              <w:rPr>
                <w:b/>
              </w:rPr>
              <w:t>Quelle</w:t>
            </w:r>
          </w:p>
        </w:tc>
      </w:tr>
      <w:tr w:rsidR="00E02745" w14:paraId="4870B749" w14:textId="77777777" w:rsidTr="00FF0AEC">
        <w:tc>
          <w:tcPr>
            <w:tcW w:w="1951" w:type="dxa"/>
            <w:shd w:val="clear" w:color="auto" w:fill="auto"/>
          </w:tcPr>
          <w:p w14:paraId="77C19C85" w14:textId="77777777" w:rsidR="00E02745" w:rsidRDefault="00E02745" w:rsidP="00FF0AEC"/>
          <w:p w14:paraId="599E84CA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31591792" w14:textId="77777777" w:rsidR="00E02745" w:rsidRPr="0079542F" w:rsidRDefault="00E02745" w:rsidP="00FF0AEC"/>
        </w:tc>
        <w:tc>
          <w:tcPr>
            <w:tcW w:w="1134" w:type="dxa"/>
            <w:shd w:val="clear" w:color="auto" w:fill="auto"/>
          </w:tcPr>
          <w:p w14:paraId="41E9FBE1" w14:textId="77777777" w:rsidR="00E02745" w:rsidRPr="0079542F" w:rsidRDefault="00E02745" w:rsidP="00FF0AEC"/>
        </w:tc>
      </w:tr>
      <w:tr w:rsidR="00E02745" w14:paraId="223A85A0" w14:textId="77777777" w:rsidTr="00FF0AEC">
        <w:tc>
          <w:tcPr>
            <w:tcW w:w="1951" w:type="dxa"/>
            <w:shd w:val="clear" w:color="auto" w:fill="auto"/>
          </w:tcPr>
          <w:p w14:paraId="27344F7A" w14:textId="77777777" w:rsidR="00E02745" w:rsidRDefault="00E02745" w:rsidP="00FF0AEC"/>
          <w:p w14:paraId="1CD9BAA3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67D9C558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874C1C6" w14:textId="77777777" w:rsidR="00E02745" w:rsidRPr="00FE617E" w:rsidRDefault="00E02745" w:rsidP="00FF0AEC"/>
        </w:tc>
      </w:tr>
      <w:tr w:rsidR="00E02745" w14:paraId="40AFA6C7" w14:textId="77777777" w:rsidTr="00FF0AEC">
        <w:tc>
          <w:tcPr>
            <w:tcW w:w="1951" w:type="dxa"/>
            <w:shd w:val="clear" w:color="auto" w:fill="auto"/>
          </w:tcPr>
          <w:p w14:paraId="3A25038C" w14:textId="77777777" w:rsidR="00E02745" w:rsidRDefault="00E02745" w:rsidP="00FF0AEC"/>
          <w:p w14:paraId="3905E315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31E57293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A6931FD" w14:textId="77777777" w:rsidR="00E02745" w:rsidRPr="0079542F" w:rsidRDefault="00E02745" w:rsidP="00FF0AEC"/>
        </w:tc>
      </w:tr>
      <w:tr w:rsidR="00E02745" w14:paraId="7622CD3F" w14:textId="77777777" w:rsidTr="00FF0AEC">
        <w:tc>
          <w:tcPr>
            <w:tcW w:w="1951" w:type="dxa"/>
            <w:shd w:val="clear" w:color="auto" w:fill="auto"/>
          </w:tcPr>
          <w:p w14:paraId="2D9E0167" w14:textId="77777777" w:rsidR="00E02745" w:rsidRDefault="00E02745" w:rsidP="00FF0AEC"/>
          <w:p w14:paraId="21A88F7B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5A952AF6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79E11EF" w14:textId="77777777" w:rsidR="00E02745" w:rsidRPr="00D030FE" w:rsidRDefault="00E02745" w:rsidP="00FF0AEC"/>
        </w:tc>
      </w:tr>
      <w:tr w:rsidR="00E02745" w14:paraId="45507198" w14:textId="77777777" w:rsidTr="00FF0AEC">
        <w:tc>
          <w:tcPr>
            <w:tcW w:w="1951" w:type="dxa"/>
            <w:shd w:val="clear" w:color="auto" w:fill="auto"/>
          </w:tcPr>
          <w:p w14:paraId="3028D868" w14:textId="77777777" w:rsidR="00E02745" w:rsidRDefault="00E02745" w:rsidP="00FF0AEC"/>
          <w:p w14:paraId="2A02E4A0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4C09959B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6BD4017" w14:textId="77777777" w:rsidR="00E02745" w:rsidRPr="0079542F" w:rsidRDefault="00E02745" w:rsidP="00FF0AEC"/>
        </w:tc>
      </w:tr>
      <w:tr w:rsidR="00E02745" w14:paraId="460FAF82" w14:textId="77777777" w:rsidTr="00FF0AEC">
        <w:tc>
          <w:tcPr>
            <w:tcW w:w="1951" w:type="dxa"/>
            <w:shd w:val="clear" w:color="auto" w:fill="auto"/>
          </w:tcPr>
          <w:p w14:paraId="3A22B9BF" w14:textId="77777777" w:rsidR="00E02745" w:rsidRDefault="00E02745" w:rsidP="00FF0AEC"/>
          <w:p w14:paraId="613CB2F2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70A9D098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DB43986" w14:textId="77777777" w:rsidR="00E02745" w:rsidRPr="0079542F" w:rsidRDefault="00E02745" w:rsidP="00FF0AEC"/>
        </w:tc>
      </w:tr>
      <w:tr w:rsidR="00E02745" w14:paraId="5F3BD43D" w14:textId="77777777" w:rsidTr="00FF0AEC">
        <w:tc>
          <w:tcPr>
            <w:tcW w:w="1951" w:type="dxa"/>
            <w:shd w:val="clear" w:color="auto" w:fill="auto"/>
          </w:tcPr>
          <w:p w14:paraId="62CCE24B" w14:textId="77777777" w:rsidR="00E02745" w:rsidRDefault="00E02745" w:rsidP="00FF0AEC"/>
          <w:p w14:paraId="69124FCE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7E8C75A3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D89EC51" w14:textId="77777777" w:rsidR="00E02745" w:rsidRPr="0079542F" w:rsidRDefault="00E02745" w:rsidP="00FF0AEC"/>
        </w:tc>
      </w:tr>
      <w:tr w:rsidR="00E02745" w14:paraId="6A5B56A5" w14:textId="77777777" w:rsidTr="00FF0AEC">
        <w:tc>
          <w:tcPr>
            <w:tcW w:w="1951" w:type="dxa"/>
            <w:shd w:val="clear" w:color="auto" w:fill="auto"/>
          </w:tcPr>
          <w:p w14:paraId="154A08E5" w14:textId="77777777" w:rsidR="00E02745" w:rsidRDefault="00E02745" w:rsidP="00FF0AEC"/>
          <w:p w14:paraId="5443FFC6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4FB82CD0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79C1841" w14:textId="77777777" w:rsidR="00E02745" w:rsidRPr="0079542F" w:rsidRDefault="00E02745" w:rsidP="00FF0AEC"/>
        </w:tc>
      </w:tr>
      <w:tr w:rsidR="00E02745" w14:paraId="7D6ECA69" w14:textId="77777777" w:rsidTr="00FF0AEC">
        <w:tc>
          <w:tcPr>
            <w:tcW w:w="1951" w:type="dxa"/>
            <w:shd w:val="clear" w:color="auto" w:fill="auto"/>
          </w:tcPr>
          <w:p w14:paraId="4D17DA66" w14:textId="77777777" w:rsidR="00E02745" w:rsidRDefault="00E02745" w:rsidP="00FF0AEC"/>
          <w:p w14:paraId="27224875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69427C54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6A89BD3" w14:textId="77777777" w:rsidR="00E02745" w:rsidRPr="0079542F" w:rsidRDefault="00E02745" w:rsidP="00FF0AEC"/>
        </w:tc>
      </w:tr>
      <w:tr w:rsidR="00E02745" w14:paraId="77EFAE34" w14:textId="77777777" w:rsidTr="00FF0AEC">
        <w:tc>
          <w:tcPr>
            <w:tcW w:w="1951" w:type="dxa"/>
            <w:shd w:val="clear" w:color="auto" w:fill="auto"/>
          </w:tcPr>
          <w:p w14:paraId="1E581967" w14:textId="77777777" w:rsidR="00E02745" w:rsidRDefault="00E02745" w:rsidP="00FF0AEC"/>
          <w:p w14:paraId="34D3569E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2AAEA8D7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99017DA" w14:textId="77777777" w:rsidR="00E02745" w:rsidRPr="0079542F" w:rsidRDefault="00E02745" w:rsidP="00FF0AEC"/>
        </w:tc>
      </w:tr>
      <w:tr w:rsidR="00E02745" w14:paraId="0FBB7CC2" w14:textId="77777777" w:rsidTr="00FF0AEC">
        <w:tc>
          <w:tcPr>
            <w:tcW w:w="1951" w:type="dxa"/>
            <w:shd w:val="clear" w:color="auto" w:fill="auto"/>
          </w:tcPr>
          <w:p w14:paraId="40FB00F1" w14:textId="77777777" w:rsidR="00E02745" w:rsidRDefault="00E02745" w:rsidP="00FF0AEC"/>
          <w:p w14:paraId="786007B9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17152CCF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264CA8E" w14:textId="77777777" w:rsidR="00E02745" w:rsidRPr="0079542F" w:rsidRDefault="00E02745" w:rsidP="00FF0AEC"/>
        </w:tc>
      </w:tr>
      <w:tr w:rsidR="00E02745" w14:paraId="78044A2F" w14:textId="77777777" w:rsidTr="00FF0AEC">
        <w:tc>
          <w:tcPr>
            <w:tcW w:w="1951" w:type="dxa"/>
            <w:shd w:val="clear" w:color="auto" w:fill="auto"/>
          </w:tcPr>
          <w:p w14:paraId="26ADE9C8" w14:textId="77777777" w:rsidR="00E02745" w:rsidRDefault="00E02745" w:rsidP="00FF0AEC"/>
          <w:p w14:paraId="78EE662F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6CD312AE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88095EB" w14:textId="77777777" w:rsidR="00E02745" w:rsidRPr="0079542F" w:rsidRDefault="00E02745" w:rsidP="00FF0AEC"/>
        </w:tc>
      </w:tr>
      <w:tr w:rsidR="00E02745" w14:paraId="6E92E2B4" w14:textId="77777777" w:rsidTr="00FF0AEC">
        <w:tc>
          <w:tcPr>
            <w:tcW w:w="1951" w:type="dxa"/>
            <w:shd w:val="clear" w:color="auto" w:fill="auto"/>
          </w:tcPr>
          <w:p w14:paraId="579EE9FB" w14:textId="77777777" w:rsidR="00E02745" w:rsidRDefault="00E02745" w:rsidP="00FF0AEC"/>
          <w:p w14:paraId="0683143C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6DABF14D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854F6F4" w14:textId="77777777" w:rsidR="00E02745" w:rsidRPr="0079542F" w:rsidRDefault="00E02745" w:rsidP="00FF0AEC"/>
        </w:tc>
      </w:tr>
      <w:tr w:rsidR="00E02745" w14:paraId="0AD083B5" w14:textId="77777777" w:rsidTr="00FF0AEC">
        <w:tc>
          <w:tcPr>
            <w:tcW w:w="1951" w:type="dxa"/>
            <w:shd w:val="clear" w:color="auto" w:fill="auto"/>
          </w:tcPr>
          <w:p w14:paraId="140FFB2B" w14:textId="77777777" w:rsidR="00E02745" w:rsidRDefault="00E02745" w:rsidP="00FF0AEC"/>
          <w:p w14:paraId="44236A20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1DAB2EBC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B2CA55B" w14:textId="77777777" w:rsidR="00E02745" w:rsidRPr="0079542F" w:rsidRDefault="00E02745" w:rsidP="00FF0AEC"/>
        </w:tc>
      </w:tr>
      <w:tr w:rsidR="00E02745" w14:paraId="5598A8DC" w14:textId="77777777" w:rsidTr="00FF0AEC">
        <w:tc>
          <w:tcPr>
            <w:tcW w:w="1951" w:type="dxa"/>
            <w:shd w:val="clear" w:color="auto" w:fill="auto"/>
          </w:tcPr>
          <w:p w14:paraId="7C595C97" w14:textId="77777777" w:rsidR="00E02745" w:rsidRDefault="00E02745" w:rsidP="00FF0AEC"/>
          <w:p w14:paraId="0B4202A5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7E6C3C18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94A61DA" w14:textId="77777777" w:rsidR="00E02745" w:rsidRPr="0079542F" w:rsidRDefault="00E02745" w:rsidP="00FF0AEC"/>
        </w:tc>
      </w:tr>
      <w:tr w:rsidR="00E02745" w14:paraId="6F2C62C5" w14:textId="77777777" w:rsidTr="00FF0AEC">
        <w:tc>
          <w:tcPr>
            <w:tcW w:w="1951" w:type="dxa"/>
            <w:shd w:val="clear" w:color="auto" w:fill="auto"/>
          </w:tcPr>
          <w:p w14:paraId="5C92D065" w14:textId="77777777" w:rsidR="00E02745" w:rsidRDefault="00E02745" w:rsidP="00FF0AEC"/>
          <w:p w14:paraId="07518FAE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5F01C9A5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2A1AB10" w14:textId="77777777" w:rsidR="00E02745" w:rsidRPr="0079542F" w:rsidRDefault="00E02745" w:rsidP="00FF0AEC"/>
        </w:tc>
      </w:tr>
      <w:tr w:rsidR="00E02745" w14:paraId="2CB8E9AB" w14:textId="77777777" w:rsidTr="00FF0AEC">
        <w:tc>
          <w:tcPr>
            <w:tcW w:w="1951" w:type="dxa"/>
            <w:shd w:val="clear" w:color="auto" w:fill="auto"/>
          </w:tcPr>
          <w:p w14:paraId="14D6173B" w14:textId="77777777" w:rsidR="00E02745" w:rsidRDefault="00E02745" w:rsidP="00FF0AEC"/>
          <w:p w14:paraId="7445E90E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390AA7E3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8D77539" w14:textId="77777777" w:rsidR="00E02745" w:rsidRPr="0079542F" w:rsidRDefault="00E02745" w:rsidP="00FF0AEC"/>
        </w:tc>
      </w:tr>
      <w:tr w:rsidR="00E02745" w14:paraId="2C3BA778" w14:textId="77777777" w:rsidTr="00FF0AEC">
        <w:tc>
          <w:tcPr>
            <w:tcW w:w="1951" w:type="dxa"/>
            <w:shd w:val="clear" w:color="auto" w:fill="auto"/>
          </w:tcPr>
          <w:p w14:paraId="4CE9166B" w14:textId="77777777" w:rsidR="00E02745" w:rsidRDefault="00E02745" w:rsidP="00FF0AEC"/>
          <w:p w14:paraId="250DE3C9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20E8527D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BB14F4B" w14:textId="77777777" w:rsidR="00E02745" w:rsidRPr="0079542F" w:rsidRDefault="00E02745" w:rsidP="00FF0AEC"/>
        </w:tc>
      </w:tr>
      <w:tr w:rsidR="00E02745" w14:paraId="0185749A" w14:textId="77777777" w:rsidTr="00FF0AEC">
        <w:tc>
          <w:tcPr>
            <w:tcW w:w="1951" w:type="dxa"/>
            <w:shd w:val="clear" w:color="auto" w:fill="auto"/>
          </w:tcPr>
          <w:p w14:paraId="07947B6B" w14:textId="77777777" w:rsidR="00E02745" w:rsidRDefault="00E02745" w:rsidP="00FF0AEC"/>
          <w:p w14:paraId="664F5CA9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0DA2A05B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2EE782F" w14:textId="77777777" w:rsidR="00E02745" w:rsidRPr="0079542F" w:rsidRDefault="00E02745" w:rsidP="00FF0AEC"/>
        </w:tc>
      </w:tr>
      <w:tr w:rsidR="00E02745" w14:paraId="10BD2230" w14:textId="77777777" w:rsidTr="00FF0AEC">
        <w:tc>
          <w:tcPr>
            <w:tcW w:w="1951" w:type="dxa"/>
            <w:shd w:val="clear" w:color="auto" w:fill="auto"/>
          </w:tcPr>
          <w:p w14:paraId="77D6DD08" w14:textId="77777777" w:rsidR="00E02745" w:rsidRDefault="00E02745" w:rsidP="00FF0AEC"/>
          <w:p w14:paraId="08EA78BE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2626C134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7CEB9DD" w14:textId="77777777" w:rsidR="00E02745" w:rsidRPr="0079542F" w:rsidRDefault="00E02745" w:rsidP="00FF0AEC"/>
        </w:tc>
      </w:tr>
      <w:tr w:rsidR="00E02745" w14:paraId="4B10134A" w14:textId="77777777" w:rsidTr="00FF0AEC">
        <w:tc>
          <w:tcPr>
            <w:tcW w:w="1951" w:type="dxa"/>
            <w:shd w:val="clear" w:color="auto" w:fill="auto"/>
          </w:tcPr>
          <w:p w14:paraId="42D5492E" w14:textId="77777777" w:rsidR="00E02745" w:rsidRDefault="00E02745" w:rsidP="00FF0AEC"/>
          <w:p w14:paraId="0B6536F7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44FA5F9F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43331F3" w14:textId="77777777" w:rsidR="00E02745" w:rsidRPr="0079542F" w:rsidRDefault="00E02745" w:rsidP="00FF0AEC"/>
        </w:tc>
      </w:tr>
      <w:tr w:rsidR="00E02745" w14:paraId="1BCA49F0" w14:textId="77777777" w:rsidTr="00FF0AEC">
        <w:tc>
          <w:tcPr>
            <w:tcW w:w="1951" w:type="dxa"/>
            <w:shd w:val="clear" w:color="auto" w:fill="auto"/>
          </w:tcPr>
          <w:p w14:paraId="42C0D9D2" w14:textId="77777777" w:rsidR="00E02745" w:rsidRDefault="00E02745" w:rsidP="00FF0AEC"/>
          <w:p w14:paraId="7B712241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3E3C1711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24DBFF8" w14:textId="77777777" w:rsidR="00E02745" w:rsidRPr="0079542F" w:rsidRDefault="00E02745" w:rsidP="00FF0AEC"/>
        </w:tc>
      </w:tr>
      <w:tr w:rsidR="00E02745" w14:paraId="6E2F9F79" w14:textId="77777777" w:rsidTr="00FF0AEC">
        <w:tc>
          <w:tcPr>
            <w:tcW w:w="1951" w:type="dxa"/>
            <w:shd w:val="clear" w:color="auto" w:fill="auto"/>
          </w:tcPr>
          <w:p w14:paraId="3A83428C" w14:textId="77777777" w:rsidR="00E02745" w:rsidRDefault="00E02745" w:rsidP="00FF0AEC"/>
          <w:p w14:paraId="589CBDD7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102BB7CD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836ED04" w14:textId="77777777" w:rsidR="00E02745" w:rsidRPr="0079542F" w:rsidRDefault="00E02745" w:rsidP="00FF0AEC"/>
        </w:tc>
      </w:tr>
    </w:tbl>
    <w:p w14:paraId="3405C9E3" w14:textId="77777777" w:rsidR="00E02745" w:rsidRDefault="00E02745" w:rsidP="00B804E6">
      <w:pPr>
        <w:sectPr w:rsidR="00E02745" w:rsidSect="008A6DC1">
          <w:headerReference w:type="default" r:id="rId19"/>
          <w:pgSz w:w="11906" w:h="16838"/>
          <w:pgMar w:top="539" w:right="567" w:bottom="851" w:left="1418" w:header="709" w:footer="482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6946"/>
        <w:gridCol w:w="1134"/>
      </w:tblGrid>
      <w:tr w:rsidR="00E02745" w14:paraId="2091FA10" w14:textId="77777777" w:rsidTr="00FF0AEC">
        <w:tc>
          <w:tcPr>
            <w:tcW w:w="1951" w:type="dxa"/>
            <w:shd w:val="clear" w:color="auto" w:fill="BFBFBF"/>
          </w:tcPr>
          <w:p w14:paraId="5D1ED6B7" w14:textId="77777777" w:rsidR="00E02745" w:rsidRPr="00001CB4" w:rsidRDefault="00E02745" w:rsidP="00FF0AEC">
            <w:pPr>
              <w:rPr>
                <w:b/>
              </w:rPr>
            </w:pPr>
            <w:r>
              <w:rPr>
                <w:b/>
              </w:rPr>
              <w:lastRenderedPageBreak/>
              <w:t>Fachbegriff</w:t>
            </w:r>
          </w:p>
        </w:tc>
        <w:tc>
          <w:tcPr>
            <w:tcW w:w="6946" w:type="dxa"/>
            <w:shd w:val="clear" w:color="auto" w:fill="BFBFBF"/>
          </w:tcPr>
          <w:p w14:paraId="03200EBD" w14:textId="77777777" w:rsidR="00E02745" w:rsidRPr="00001CB4" w:rsidRDefault="00E02745" w:rsidP="00FF0AEC">
            <w:pPr>
              <w:rPr>
                <w:b/>
              </w:rPr>
            </w:pPr>
            <w:r>
              <w:rPr>
                <w:b/>
              </w:rPr>
              <w:t>Erklärung</w:t>
            </w:r>
          </w:p>
        </w:tc>
        <w:tc>
          <w:tcPr>
            <w:tcW w:w="1134" w:type="dxa"/>
            <w:shd w:val="clear" w:color="auto" w:fill="BFBFBF"/>
          </w:tcPr>
          <w:p w14:paraId="7FE21D7B" w14:textId="77777777" w:rsidR="00E02745" w:rsidRPr="00001CB4" w:rsidRDefault="00E02745" w:rsidP="00FF0AEC">
            <w:pPr>
              <w:rPr>
                <w:b/>
              </w:rPr>
            </w:pPr>
            <w:r>
              <w:rPr>
                <w:b/>
              </w:rPr>
              <w:t>Quelle</w:t>
            </w:r>
          </w:p>
        </w:tc>
      </w:tr>
      <w:tr w:rsidR="00E02745" w14:paraId="02EBD81A" w14:textId="77777777" w:rsidTr="00FF0AEC">
        <w:tc>
          <w:tcPr>
            <w:tcW w:w="1951" w:type="dxa"/>
            <w:shd w:val="clear" w:color="auto" w:fill="auto"/>
          </w:tcPr>
          <w:p w14:paraId="1B330477" w14:textId="77777777" w:rsidR="00E02745" w:rsidRDefault="00E02745" w:rsidP="00FF0AEC"/>
          <w:p w14:paraId="0F3F1C1B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0325E73E" w14:textId="77777777" w:rsidR="00E02745" w:rsidRPr="0079542F" w:rsidRDefault="00E02745" w:rsidP="00FF0AEC"/>
        </w:tc>
        <w:tc>
          <w:tcPr>
            <w:tcW w:w="1134" w:type="dxa"/>
            <w:shd w:val="clear" w:color="auto" w:fill="auto"/>
          </w:tcPr>
          <w:p w14:paraId="6024E82C" w14:textId="77777777" w:rsidR="00E02745" w:rsidRPr="0079542F" w:rsidRDefault="00E02745" w:rsidP="00FF0AEC"/>
        </w:tc>
      </w:tr>
      <w:tr w:rsidR="00E02745" w14:paraId="01328A02" w14:textId="77777777" w:rsidTr="00FF0AEC">
        <w:tc>
          <w:tcPr>
            <w:tcW w:w="1951" w:type="dxa"/>
            <w:shd w:val="clear" w:color="auto" w:fill="auto"/>
          </w:tcPr>
          <w:p w14:paraId="2CCE0815" w14:textId="77777777" w:rsidR="00E02745" w:rsidRDefault="00E02745" w:rsidP="00FF0AEC"/>
          <w:p w14:paraId="7718CEAA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0DBD5A14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43570BB" w14:textId="77777777" w:rsidR="00E02745" w:rsidRPr="00FE617E" w:rsidRDefault="00E02745" w:rsidP="00FF0AEC"/>
        </w:tc>
      </w:tr>
      <w:tr w:rsidR="00E02745" w14:paraId="71CAD5BA" w14:textId="77777777" w:rsidTr="00FF0AEC">
        <w:tc>
          <w:tcPr>
            <w:tcW w:w="1951" w:type="dxa"/>
            <w:shd w:val="clear" w:color="auto" w:fill="auto"/>
          </w:tcPr>
          <w:p w14:paraId="0AE51A90" w14:textId="77777777" w:rsidR="00E02745" w:rsidRDefault="00E02745" w:rsidP="00FF0AEC"/>
          <w:p w14:paraId="1238C3C2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26BAA65C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18CCE15" w14:textId="77777777" w:rsidR="00E02745" w:rsidRPr="0079542F" w:rsidRDefault="00E02745" w:rsidP="00FF0AEC"/>
        </w:tc>
      </w:tr>
      <w:tr w:rsidR="00E02745" w14:paraId="3B2E0AF5" w14:textId="77777777" w:rsidTr="00FF0AEC">
        <w:tc>
          <w:tcPr>
            <w:tcW w:w="1951" w:type="dxa"/>
            <w:shd w:val="clear" w:color="auto" w:fill="auto"/>
          </w:tcPr>
          <w:p w14:paraId="0D763DDB" w14:textId="77777777" w:rsidR="00E02745" w:rsidRDefault="00E02745" w:rsidP="00FF0AEC"/>
          <w:p w14:paraId="0C2FA2A6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1A7F749A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6A8F790" w14:textId="77777777" w:rsidR="00E02745" w:rsidRPr="00D030FE" w:rsidRDefault="00E02745" w:rsidP="00FF0AEC"/>
        </w:tc>
      </w:tr>
      <w:tr w:rsidR="00E02745" w14:paraId="50643298" w14:textId="77777777" w:rsidTr="00FF0AEC">
        <w:tc>
          <w:tcPr>
            <w:tcW w:w="1951" w:type="dxa"/>
            <w:shd w:val="clear" w:color="auto" w:fill="auto"/>
          </w:tcPr>
          <w:p w14:paraId="706722F5" w14:textId="77777777" w:rsidR="00E02745" w:rsidRDefault="00E02745" w:rsidP="00FF0AEC"/>
          <w:p w14:paraId="3FB4F58F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1C3D3FCD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4C54E92" w14:textId="77777777" w:rsidR="00E02745" w:rsidRPr="0079542F" w:rsidRDefault="00E02745" w:rsidP="00FF0AEC"/>
        </w:tc>
      </w:tr>
      <w:tr w:rsidR="00E02745" w14:paraId="2AB54493" w14:textId="77777777" w:rsidTr="00FF0AEC">
        <w:tc>
          <w:tcPr>
            <w:tcW w:w="1951" w:type="dxa"/>
            <w:shd w:val="clear" w:color="auto" w:fill="auto"/>
          </w:tcPr>
          <w:p w14:paraId="2EF5DF4A" w14:textId="77777777" w:rsidR="00E02745" w:rsidRDefault="00E02745" w:rsidP="00FF0AEC"/>
          <w:p w14:paraId="2983ED34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452FBD21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37781A4" w14:textId="77777777" w:rsidR="00E02745" w:rsidRPr="0079542F" w:rsidRDefault="00E02745" w:rsidP="00FF0AEC"/>
        </w:tc>
      </w:tr>
      <w:tr w:rsidR="00E02745" w14:paraId="3A6A0B5D" w14:textId="77777777" w:rsidTr="00FF0AEC">
        <w:tc>
          <w:tcPr>
            <w:tcW w:w="1951" w:type="dxa"/>
            <w:shd w:val="clear" w:color="auto" w:fill="auto"/>
          </w:tcPr>
          <w:p w14:paraId="071486A2" w14:textId="77777777" w:rsidR="00E02745" w:rsidRDefault="00E02745" w:rsidP="00FF0AEC"/>
          <w:p w14:paraId="397DB66A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26CBD7E0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5257E45" w14:textId="77777777" w:rsidR="00E02745" w:rsidRPr="0079542F" w:rsidRDefault="00E02745" w:rsidP="00FF0AEC"/>
        </w:tc>
      </w:tr>
      <w:tr w:rsidR="00E02745" w14:paraId="3185433F" w14:textId="77777777" w:rsidTr="00FF0AEC">
        <w:tc>
          <w:tcPr>
            <w:tcW w:w="1951" w:type="dxa"/>
            <w:shd w:val="clear" w:color="auto" w:fill="auto"/>
          </w:tcPr>
          <w:p w14:paraId="1142B0A6" w14:textId="77777777" w:rsidR="00E02745" w:rsidRDefault="00E02745" w:rsidP="00FF0AEC"/>
          <w:p w14:paraId="467F9D2E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28BDD57D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5B3E5D8" w14:textId="77777777" w:rsidR="00E02745" w:rsidRPr="0079542F" w:rsidRDefault="00E02745" w:rsidP="00FF0AEC"/>
        </w:tc>
      </w:tr>
      <w:tr w:rsidR="00E02745" w14:paraId="26F9B2BF" w14:textId="77777777" w:rsidTr="00FF0AEC">
        <w:tc>
          <w:tcPr>
            <w:tcW w:w="1951" w:type="dxa"/>
            <w:shd w:val="clear" w:color="auto" w:fill="auto"/>
          </w:tcPr>
          <w:p w14:paraId="60718F11" w14:textId="77777777" w:rsidR="00E02745" w:rsidRDefault="00E02745" w:rsidP="00FF0AEC"/>
          <w:p w14:paraId="7F8A6E71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7CBBDB22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DD2B1BE" w14:textId="77777777" w:rsidR="00E02745" w:rsidRPr="0079542F" w:rsidRDefault="00E02745" w:rsidP="00FF0AEC"/>
        </w:tc>
      </w:tr>
      <w:tr w:rsidR="00E02745" w14:paraId="4DBB1D1A" w14:textId="77777777" w:rsidTr="00FF0AEC">
        <w:tc>
          <w:tcPr>
            <w:tcW w:w="1951" w:type="dxa"/>
            <w:shd w:val="clear" w:color="auto" w:fill="auto"/>
          </w:tcPr>
          <w:p w14:paraId="544B125E" w14:textId="77777777" w:rsidR="00E02745" w:rsidRDefault="00E02745" w:rsidP="00FF0AEC"/>
          <w:p w14:paraId="5F0C76D7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7C37F603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9E5BE1D" w14:textId="77777777" w:rsidR="00E02745" w:rsidRPr="0079542F" w:rsidRDefault="00E02745" w:rsidP="00FF0AEC"/>
        </w:tc>
      </w:tr>
      <w:tr w:rsidR="00E02745" w14:paraId="10EE83F0" w14:textId="77777777" w:rsidTr="00FF0AEC">
        <w:tc>
          <w:tcPr>
            <w:tcW w:w="1951" w:type="dxa"/>
            <w:shd w:val="clear" w:color="auto" w:fill="auto"/>
          </w:tcPr>
          <w:p w14:paraId="1E583BA0" w14:textId="77777777" w:rsidR="00E02745" w:rsidRDefault="00E02745" w:rsidP="00FF0AEC"/>
          <w:p w14:paraId="39F4200C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657E4BAB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929BAC2" w14:textId="77777777" w:rsidR="00E02745" w:rsidRPr="0079542F" w:rsidRDefault="00E02745" w:rsidP="00FF0AEC"/>
        </w:tc>
      </w:tr>
      <w:tr w:rsidR="00E02745" w14:paraId="50EDFBFA" w14:textId="77777777" w:rsidTr="00FF0AEC">
        <w:tc>
          <w:tcPr>
            <w:tcW w:w="1951" w:type="dxa"/>
            <w:shd w:val="clear" w:color="auto" w:fill="auto"/>
          </w:tcPr>
          <w:p w14:paraId="29485166" w14:textId="77777777" w:rsidR="00E02745" w:rsidRDefault="00E02745" w:rsidP="00FF0AEC"/>
          <w:p w14:paraId="56678D45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5DA37A63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39B1E80" w14:textId="77777777" w:rsidR="00E02745" w:rsidRPr="0079542F" w:rsidRDefault="00E02745" w:rsidP="00FF0AEC"/>
        </w:tc>
      </w:tr>
      <w:tr w:rsidR="00E02745" w14:paraId="1384D044" w14:textId="77777777" w:rsidTr="00FF0AEC">
        <w:tc>
          <w:tcPr>
            <w:tcW w:w="1951" w:type="dxa"/>
            <w:shd w:val="clear" w:color="auto" w:fill="auto"/>
          </w:tcPr>
          <w:p w14:paraId="54E879BD" w14:textId="77777777" w:rsidR="00E02745" w:rsidRDefault="00E02745" w:rsidP="00FF0AEC"/>
          <w:p w14:paraId="75933248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2AFCE034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2320208" w14:textId="77777777" w:rsidR="00E02745" w:rsidRPr="0079542F" w:rsidRDefault="00E02745" w:rsidP="00FF0AEC"/>
        </w:tc>
      </w:tr>
      <w:tr w:rsidR="00E02745" w14:paraId="70C968F2" w14:textId="77777777" w:rsidTr="00FF0AEC">
        <w:tc>
          <w:tcPr>
            <w:tcW w:w="1951" w:type="dxa"/>
            <w:shd w:val="clear" w:color="auto" w:fill="auto"/>
          </w:tcPr>
          <w:p w14:paraId="69366EA2" w14:textId="77777777" w:rsidR="00E02745" w:rsidRDefault="00E02745" w:rsidP="00FF0AEC"/>
          <w:p w14:paraId="683F23F3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59531F15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4DC417E" w14:textId="77777777" w:rsidR="00E02745" w:rsidRPr="0079542F" w:rsidRDefault="00E02745" w:rsidP="00FF0AEC"/>
        </w:tc>
      </w:tr>
      <w:tr w:rsidR="00E02745" w14:paraId="51E7ADD9" w14:textId="77777777" w:rsidTr="00FF0AEC">
        <w:tc>
          <w:tcPr>
            <w:tcW w:w="1951" w:type="dxa"/>
            <w:shd w:val="clear" w:color="auto" w:fill="auto"/>
          </w:tcPr>
          <w:p w14:paraId="79CBF483" w14:textId="77777777" w:rsidR="00E02745" w:rsidRDefault="00E02745" w:rsidP="00FF0AEC"/>
          <w:p w14:paraId="2070354F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0BB9EAF3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677182F" w14:textId="77777777" w:rsidR="00E02745" w:rsidRPr="0079542F" w:rsidRDefault="00E02745" w:rsidP="00FF0AEC"/>
        </w:tc>
      </w:tr>
      <w:tr w:rsidR="00E02745" w14:paraId="49F7F9DD" w14:textId="77777777" w:rsidTr="00FF0AEC">
        <w:tc>
          <w:tcPr>
            <w:tcW w:w="1951" w:type="dxa"/>
            <w:shd w:val="clear" w:color="auto" w:fill="auto"/>
          </w:tcPr>
          <w:p w14:paraId="40053187" w14:textId="77777777" w:rsidR="00E02745" w:rsidRDefault="00E02745" w:rsidP="00FF0AEC"/>
          <w:p w14:paraId="2249DDC3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06CD53E4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E180156" w14:textId="77777777" w:rsidR="00E02745" w:rsidRPr="0079542F" w:rsidRDefault="00E02745" w:rsidP="00FF0AEC"/>
        </w:tc>
      </w:tr>
      <w:tr w:rsidR="00E02745" w14:paraId="7EB524AC" w14:textId="77777777" w:rsidTr="00FF0AEC">
        <w:tc>
          <w:tcPr>
            <w:tcW w:w="1951" w:type="dxa"/>
            <w:shd w:val="clear" w:color="auto" w:fill="auto"/>
          </w:tcPr>
          <w:p w14:paraId="493960E9" w14:textId="77777777" w:rsidR="00E02745" w:rsidRDefault="00E02745" w:rsidP="00FF0AEC"/>
          <w:p w14:paraId="3947AB61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0D866ED3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9564C2C" w14:textId="77777777" w:rsidR="00E02745" w:rsidRPr="0079542F" w:rsidRDefault="00E02745" w:rsidP="00FF0AEC"/>
        </w:tc>
      </w:tr>
      <w:tr w:rsidR="00E02745" w14:paraId="5EACBC16" w14:textId="77777777" w:rsidTr="00FF0AEC">
        <w:tc>
          <w:tcPr>
            <w:tcW w:w="1951" w:type="dxa"/>
            <w:shd w:val="clear" w:color="auto" w:fill="auto"/>
          </w:tcPr>
          <w:p w14:paraId="064CE1E2" w14:textId="77777777" w:rsidR="00E02745" w:rsidRDefault="00E02745" w:rsidP="00FF0AEC"/>
          <w:p w14:paraId="4E825745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795AC66F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A7B7E65" w14:textId="77777777" w:rsidR="00E02745" w:rsidRPr="0079542F" w:rsidRDefault="00E02745" w:rsidP="00FF0AEC"/>
        </w:tc>
      </w:tr>
      <w:tr w:rsidR="00E02745" w14:paraId="504332B3" w14:textId="77777777" w:rsidTr="00FF0AEC">
        <w:tc>
          <w:tcPr>
            <w:tcW w:w="1951" w:type="dxa"/>
            <w:shd w:val="clear" w:color="auto" w:fill="auto"/>
          </w:tcPr>
          <w:p w14:paraId="23B87834" w14:textId="77777777" w:rsidR="00E02745" w:rsidRDefault="00E02745" w:rsidP="00FF0AEC"/>
          <w:p w14:paraId="76E81F0E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41FC56D2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89B7E26" w14:textId="77777777" w:rsidR="00E02745" w:rsidRPr="0079542F" w:rsidRDefault="00E02745" w:rsidP="00FF0AEC"/>
        </w:tc>
      </w:tr>
      <w:tr w:rsidR="00E02745" w14:paraId="31CFC666" w14:textId="77777777" w:rsidTr="00FF0AEC">
        <w:tc>
          <w:tcPr>
            <w:tcW w:w="1951" w:type="dxa"/>
            <w:shd w:val="clear" w:color="auto" w:fill="auto"/>
          </w:tcPr>
          <w:p w14:paraId="3CFCCE06" w14:textId="77777777" w:rsidR="00E02745" w:rsidRDefault="00E02745" w:rsidP="00FF0AEC"/>
          <w:p w14:paraId="4978A395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34285815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AC7E603" w14:textId="77777777" w:rsidR="00E02745" w:rsidRPr="0079542F" w:rsidRDefault="00E02745" w:rsidP="00FF0AEC"/>
        </w:tc>
      </w:tr>
      <w:tr w:rsidR="00E02745" w14:paraId="5DE0CEF9" w14:textId="77777777" w:rsidTr="00FF0AEC">
        <w:tc>
          <w:tcPr>
            <w:tcW w:w="1951" w:type="dxa"/>
            <w:shd w:val="clear" w:color="auto" w:fill="auto"/>
          </w:tcPr>
          <w:p w14:paraId="0AFB1192" w14:textId="77777777" w:rsidR="00E02745" w:rsidRDefault="00E02745" w:rsidP="00FF0AEC"/>
          <w:p w14:paraId="5CDDD1B3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44C29AB1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8B549E5" w14:textId="77777777" w:rsidR="00E02745" w:rsidRPr="0079542F" w:rsidRDefault="00E02745" w:rsidP="00FF0AEC"/>
        </w:tc>
      </w:tr>
      <w:tr w:rsidR="00E02745" w14:paraId="420EBCC5" w14:textId="77777777" w:rsidTr="00FF0AEC">
        <w:tc>
          <w:tcPr>
            <w:tcW w:w="1951" w:type="dxa"/>
            <w:shd w:val="clear" w:color="auto" w:fill="auto"/>
          </w:tcPr>
          <w:p w14:paraId="14711F2B" w14:textId="77777777" w:rsidR="00E02745" w:rsidRDefault="00E02745" w:rsidP="00FF0AEC"/>
          <w:p w14:paraId="52C58000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7DCC4F7F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212B0A0" w14:textId="77777777" w:rsidR="00E02745" w:rsidRPr="0079542F" w:rsidRDefault="00E02745" w:rsidP="00FF0AEC"/>
        </w:tc>
      </w:tr>
      <w:tr w:rsidR="00E02745" w14:paraId="1F79ADA8" w14:textId="77777777" w:rsidTr="00FF0AEC">
        <w:tc>
          <w:tcPr>
            <w:tcW w:w="1951" w:type="dxa"/>
            <w:shd w:val="clear" w:color="auto" w:fill="auto"/>
          </w:tcPr>
          <w:p w14:paraId="4A6CB8D1" w14:textId="77777777" w:rsidR="00E02745" w:rsidRDefault="00E02745" w:rsidP="00FF0AEC"/>
          <w:p w14:paraId="47FB0F4E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0586F3F6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549E8EE" w14:textId="77777777" w:rsidR="00E02745" w:rsidRPr="0079542F" w:rsidRDefault="00E02745" w:rsidP="00FF0AEC"/>
        </w:tc>
      </w:tr>
    </w:tbl>
    <w:p w14:paraId="1A07CC8B" w14:textId="77777777" w:rsidR="00E02745" w:rsidRDefault="00E02745" w:rsidP="00B804E6">
      <w:pPr>
        <w:sectPr w:rsidR="00E02745" w:rsidSect="008A6DC1">
          <w:headerReference w:type="default" r:id="rId20"/>
          <w:pgSz w:w="11906" w:h="16838"/>
          <w:pgMar w:top="539" w:right="567" w:bottom="851" w:left="1418" w:header="709" w:footer="482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6946"/>
        <w:gridCol w:w="1134"/>
      </w:tblGrid>
      <w:tr w:rsidR="00E02745" w14:paraId="311BBF8F" w14:textId="77777777" w:rsidTr="00FF0AEC">
        <w:tc>
          <w:tcPr>
            <w:tcW w:w="1951" w:type="dxa"/>
            <w:shd w:val="clear" w:color="auto" w:fill="BFBFBF"/>
          </w:tcPr>
          <w:p w14:paraId="383EA10D" w14:textId="77777777" w:rsidR="00E02745" w:rsidRPr="00001CB4" w:rsidRDefault="00E02745" w:rsidP="00FF0AEC">
            <w:pPr>
              <w:rPr>
                <w:b/>
              </w:rPr>
            </w:pPr>
            <w:r>
              <w:rPr>
                <w:b/>
              </w:rPr>
              <w:lastRenderedPageBreak/>
              <w:t>Fachbegriff</w:t>
            </w:r>
          </w:p>
        </w:tc>
        <w:tc>
          <w:tcPr>
            <w:tcW w:w="6946" w:type="dxa"/>
            <w:shd w:val="clear" w:color="auto" w:fill="BFBFBF"/>
          </w:tcPr>
          <w:p w14:paraId="55B53E2C" w14:textId="77777777" w:rsidR="00E02745" w:rsidRPr="00001CB4" w:rsidRDefault="00E02745" w:rsidP="00FF0AEC">
            <w:pPr>
              <w:rPr>
                <w:b/>
              </w:rPr>
            </w:pPr>
            <w:r>
              <w:rPr>
                <w:b/>
              </w:rPr>
              <w:t>Erklärung</w:t>
            </w:r>
          </w:p>
        </w:tc>
        <w:tc>
          <w:tcPr>
            <w:tcW w:w="1134" w:type="dxa"/>
            <w:shd w:val="clear" w:color="auto" w:fill="BFBFBF"/>
          </w:tcPr>
          <w:p w14:paraId="251EFEA5" w14:textId="77777777" w:rsidR="00E02745" w:rsidRPr="00001CB4" w:rsidRDefault="00E02745" w:rsidP="00FF0AEC">
            <w:pPr>
              <w:rPr>
                <w:b/>
              </w:rPr>
            </w:pPr>
            <w:r>
              <w:rPr>
                <w:b/>
              </w:rPr>
              <w:t>Quelle</w:t>
            </w:r>
          </w:p>
        </w:tc>
      </w:tr>
      <w:tr w:rsidR="00E02745" w14:paraId="1A33F9FC" w14:textId="77777777" w:rsidTr="00FF0AEC">
        <w:tc>
          <w:tcPr>
            <w:tcW w:w="1951" w:type="dxa"/>
            <w:shd w:val="clear" w:color="auto" w:fill="auto"/>
          </w:tcPr>
          <w:p w14:paraId="10908C98" w14:textId="77777777" w:rsidR="00E02745" w:rsidRDefault="00E02745" w:rsidP="00FF0AEC"/>
          <w:p w14:paraId="146E6D2D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6B5F1589" w14:textId="77777777" w:rsidR="00E02745" w:rsidRPr="0079542F" w:rsidRDefault="00E02745" w:rsidP="00FF0AEC"/>
        </w:tc>
        <w:tc>
          <w:tcPr>
            <w:tcW w:w="1134" w:type="dxa"/>
            <w:shd w:val="clear" w:color="auto" w:fill="auto"/>
          </w:tcPr>
          <w:p w14:paraId="39CA1FD5" w14:textId="77777777" w:rsidR="00E02745" w:rsidRPr="0079542F" w:rsidRDefault="00E02745" w:rsidP="00FF0AEC"/>
        </w:tc>
      </w:tr>
      <w:tr w:rsidR="00E02745" w14:paraId="67BB08B3" w14:textId="77777777" w:rsidTr="00FF0AEC">
        <w:tc>
          <w:tcPr>
            <w:tcW w:w="1951" w:type="dxa"/>
            <w:shd w:val="clear" w:color="auto" w:fill="auto"/>
          </w:tcPr>
          <w:p w14:paraId="5709F696" w14:textId="77777777" w:rsidR="00E02745" w:rsidRDefault="00E02745" w:rsidP="00FF0AEC"/>
          <w:p w14:paraId="3445C19E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73219E2A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BBDB44E" w14:textId="77777777" w:rsidR="00E02745" w:rsidRPr="00FE617E" w:rsidRDefault="00E02745" w:rsidP="00FF0AEC"/>
        </w:tc>
      </w:tr>
      <w:tr w:rsidR="00E02745" w14:paraId="1FF2DCEB" w14:textId="77777777" w:rsidTr="00FF0AEC">
        <w:tc>
          <w:tcPr>
            <w:tcW w:w="1951" w:type="dxa"/>
            <w:shd w:val="clear" w:color="auto" w:fill="auto"/>
          </w:tcPr>
          <w:p w14:paraId="0D499851" w14:textId="77777777" w:rsidR="00E02745" w:rsidRDefault="00E02745" w:rsidP="00FF0AEC"/>
          <w:p w14:paraId="5B65145F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4FCB5C26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79AFD43" w14:textId="77777777" w:rsidR="00E02745" w:rsidRPr="0079542F" w:rsidRDefault="00E02745" w:rsidP="00FF0AEC"/>
        </w:tc>
      </w:tr>
      <w:tr w:rsidR="00E02745" w14:paraId="46F892F1" w14:textId="77777777" w:rsidTr="00FF0AEC">
        <w:tc>
          <w:tcPr>
            <w:tcW w:w="1951" w:type="dxa"/>
            <w:shd w:val="clear" w:color="auto" w:fill="auto"/>
          </w:tcPr>
          <w:p w14:paraId="4311D439" w14:textId="77777777" w:rsidR="00E02745" w:rsidRDefault="00E02745" w:rsidP="00FF0AEC"/>
          <w:p w14:paraId="1E077908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1FBAF815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2CBFEBD" w14:textId="77777777" w:rsidR="00E02745" w:rsidRPr="00D030FE" w:rsidRDefault="00E02745" w:rsidP="00FF0AEC"/>
        </w:tc>
      </w:tr>
      <w:tr w:rsidR="00E02745" w14:paraId="4D6DFFDD" w14:textId="77777777" w:rsidTr="00FF0AEC">
        <w:tc>
          <w:tcPr>
            <w:tcW w:w="1951" w:type="dxa"/>
            <w:shd w:val="clear" w:color="auto" w:fill="auto"/>
          </w:tcPr>
          <w:p w14:paraId="492A122C" w14:textId="77777777" w:rsidR="00E02745" w:rsidRDefault="00E02745" w:rsidP="00FF0AEC"/>
          <w:p w14:paraId="6E080E07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460F1FE6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D47900C" w14:textId="77777777" w:rsidR="00E02745" w:rsidRPr="0079542F" w:rsidRDefault="00E02745" w:rsidP="00FF0AEC"/>
        </w:tc>
      </w:tr>
      <w:tr w:rsidR="00E02745" w14:paraId="12280D27" w14:textId="77777777" w:rsidTr="00FF0AEC">
        <w:tc>
          <w:tcPr>
            <w:tcW w:w="1951" w:type="dxa"/>
            <w:shd w:val="clear" w:color="auto" w:fill="auto"/>
          </w:tcPr>
          <w:p w14:paraId="0FFDA385" w14:textId="77777777" w:rsidR="00E02745" w:rsidRDefault="00E02745" w:rsidP="00FF0AEC"/>
          <w:p w14:paraId="1076DDD1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3B284CC1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41559F0" w14:textId="77777777" w:rsidR="00E02745" w:rsidRPr="0079542F" w:rsidRDefault="00E02745" w:rsidP="00FF0AEC"/>
        </w:tc>
      </w:tr>
      <w:tr w:rsidR="00E02745" w14:paraId="6397889F" w14:textId="77777777" w:rsidTr="00FF0AEC">
        <w:tc>
          <w:tcPr>
            <w:tcW w:w="1951" w:type="dxa"/>
            <w:shd w:val="clear" w:color="auto" w:fill="auto"/>
          </w:tcPr>
          <w:p w14:paraId="258D5727" w14:textId="77777777" w:rsidR="00E02745" w:rsidRDefault="00E02745" w:rsidP="00FF0AEC"/>
          <w:p w14:paraId="3A553FAC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73786E6A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E30DCE7" w14:textId="77777777" w:rsidR="00E02745" w:rsidRPr="0079542F" w:rsidRDefault="00E02745" w:rsidP="00FF0AEC"/>
        </w:tc>
      </w:tr>
      <w:tr w:rsidR="00E02745" w14:paraId="78CE14D0" w14:textId="77777777" w:rsidTr="00FF0AEC">
        <w:tc>
          <w:tcPr>
            <w:tcW w:w="1951" w:type="dxa"/>
            <w:shd w:val="clear" w:color="auto" w:fill="auto"/>
          </w:tcPr>
          <w:p w14:paraId="47611B98" w14:textId="77777777" w:rsidR="00E02745" w:rsidRDefault="00E02745" w:rsidP="00FF0AEC"/>
          <w:p w14:paraId="736C7C45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23E84C0B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1BA07E8" w14:textId="77777777" w:rsidR="00E02745" w:rsidRPr="0079542F" w:rsidRDefault="00E02745" w:rsidP="00FF0AEC"/>
        </w:tc>
      </w:tr>
      <w:tr w:rsidR="00E02745" w14:paraId="4B8E0701" w14:textId="77777777" w:rsidTr="00FF0AEC">
        <w:tc>
          <w:tcPr>
            <w:tcW w:w="1951" w:type="dxa"/>
            <w:shd w:val="clear" w:color="auto" w:fill="auto"/>
          </w:tcPr>
          <w:p w14:paraId="15015EFC" w14:textId="77777777" w:rsidR="00E02745" w:rsidRDefault="00E02745" w:rsidP="00FF0AEC"/>
          <w:p w14:paraId="70A5A0EB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1D1B3A21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891C70D" w14:textId="77777777" w:rsidR="00E02745" w:rsidRPr="0079542F" w:rsidRDefault="00E02745" w:rsidP="00FF0AEC"/>
        </w:tc>
      </w:tr>
      <w:tr w:rsidR="00E02745" w14:paraId="3CCDC2FF" w14:textId="77777777" w:rsidTr="00FF0AEC">
        <w:tc>
          <w:tcPr>
            <w:tcW w:w="1951" w:type="dxa"/>
            <w:shd w:val="clear" w:color="auto" w:fill="auto"/>
          </w:tcPr>
          <w:p w14:paraId="22AF7D91" w14:textId="77777777" w:rsidR="00E02745" w:rsidRDefault="00E02745" w:rsidP="00FF0AEC"/>
          <w:p w14:paraId="4170F31A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252AF49A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BF68EB5" w14:textId="77777777" w:rsidR="00E02745" w:rsidRPr="0079542F" w:rsidRDefault="00E02745" w:rsidP="00FF0AEC"/>
        </w:tc>
      </w:tr>
      <w:tr w:rsidR="00E02745" w14:paraId="571885C8" w14:textId="77777777" w:rsidTr="00FF0AEC">
        <w:tc>
          <w:tcPr>
            <w:tcW w:w="1951" w:type="dxa"/>
            <w:shd w:val="clear" w:color="auto" w:fill="auto"/>
          </w:tcPr>
          <w:p w14:paraId="3CBE7340" w14:textId="77777777" w:rsidR="00E02745" w:rsidRDefault="00E02745" w:rsidP="00FF0AEC"/>
          <w:p w14:paraId="71582415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5D6D1E8E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E3A2133" w14:textId="77777777" w:rsidR="00E02745" w:rsidRPr="0079542F" w:rsidRDefault="00E02745" w:rsidP="00FF0AEC"/>
        </w:tc>
      </w:tr>
      <w:tr w:rsidR="00E02745" w14:paraId="01098707" w14:textId="77777777" w:rsidTr="00FF0AEC">
        <w:tc>
          <w:tcPr>
            <w:tcW w:w="1951" w:type="dxa"/>
            <w:shd w:val="clear" w:color="auto" w:fill="auto"/>
          </w:tcPr>
          <w:p w14:paraId="62D124D8" w14:textId="77777777" w:rsidR="00E02745" w:rsidRDefault="00E02745" w:rsidP="00FF0AEC"/>
          <w:p w14:paraId="0C7F4E7C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0AF2A0A0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908C8BC" w14:textId="77777777" w:rsidR="00E02745" w:rsidRPr="0079542F" w:rsidRDefault="00E02745" w:rsidP="00FF0AEC"/>
        </w:tc>
      </w:tr>
      <w:tr w:rsidR="00E02745" w14:paraId="758EBB83" w14:textId="77777777" w:rsidTr="00FF0AEC">
        <w:tc>
          <w:tcPr>
            <w:tcW w:w="1951" w:type="dxa"/>
            <w:shd w:val="clear" w:color="auto" w:fill="auto"/>
          </w:tcPr>
          <w:p w14:paraId="658DC9E5" w14:textId="77777777" w:rsidR="00E02745" w:rsidRDefault="00E02745" w:rsidP="00FF0AEC"/>
          <w:p w14:paraId="0B87326F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5CA67BE7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9EC33DE" w14:textId="77777777" w:rsidR="00E02745" w:rsidRPr="0079542F" w:rsidRDefault="00E02745" w:rsidP="00FF0AEC"/>
        </w:tc>
      </w:tr>
      <w:tr w:rsidR="00E02745" w14:paraId="498D692F" w14:textId="77777777" w:rsidTr="00FF0AEC">
        <w:tc>
          <w:tcPr>
            <w:tcW w:w="1951" w:type="dxa"/>
            <w:shd w:val="clear" w:color="auto" w:fill="auto"/>
          </w:tcPr>
          <w:p w14:paraId="7FBC9822" w14:textId="77777777" w:rsidR="00E02745" w:rsidRDefault="00E02745" w:rsidP="00FF0AEC"/>
          <w:p w14:paraId="012540D3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0D34847F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2CBA533" w14:textId="77777777" w:rsidR="00E02745" w:rsidRPr="0079542F" w:rsidRDefault="00E02745" w:rsidP="00FF0AEC"/>
        </w:tc>
      </w:tr>
      <w:tr w:rsidR="00E02745" w14:paraId="4C5E5F25" w14:textId="77777777" w:rsidTr="00FF0AEC">
        <w:tc>
          <w:tcPr>
            <w:tcW w:w="1951" w:type="dxa"/>
            <w:shd w:val="clear" w:color="auto" w:fill="auto"/>
          </w:tcPr>
          <w:p w14:paraId="5109157D" w14:textId="77777777" w:rsidR="00E02745" w:rsidRDefault="00E02745" w:rsidP="00FF0AEC"/>
          <w:p w14:paraId="648A43A9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27528FC6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5626F8E" w14:textId="77777777" w:rsidR="00E02745" w:rsidRPr="0079542F" w:rsidRDefault="00E02745" w:rsidP="00FF0AEC"/>
        </w:tc>
      </w:tr>
      <w:tr w:rsidR="00E02745" w14:paraId="6BF1907C" w14:textId="77777777" w:rsidTr="00FF0AEC">
        <w:tc>
          <w:tcPr>
            <w:tcW w:w="1951" w:type="dxa"/>
            <w:shd w:val="clear" w:color="auto" w:fill="auto"/>
          </w:tcPr>
          <w:p w14:paraId="5B74EFFF" w14:textId="77777777" w:rsidR="00E02745" w:rsidRDefault="00E02745" w:rsidP="00FF0AEC"/>
          <w:p w14:paraId="3027F682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0828B026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BFA49E5" w14:textId="77777777" w:rsidR="00E02745" w:rsidRPr="0079542F" w:rsidRDefault="00E02745" w:rsidP="00FF0AEC"/>
        </w:tc>
      </w:tr>
      <w:tr w:rsidR="00E02745" w14:paraId="69F21500" w14:textId="77777777" w:rsidTr="00FF0AEC">
        <w:tc>
          <w:tcPr>
            <w:tcW w:w="1951" w:type="dxa"/>
            <w:shd w:val="clear" w:color="auto" w:fill="auto"/>
          </w:tcPr>
          <w:p w14:paraId="2D40CB07" w14:textId="77777777" w:rsidR="00E02745" w:rsidRDefault="00E02745" w:rsidP="00FF0AEC"/>
          <w:p w14:paraId="29B98743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4D86E643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B3C78C6" w14:textId="77777777" w:rsidR="00E02745" w:rsidRPr="0079542F" w:rsidRDefault="00E02745" w:rsidP="00FF0AEC"/>
        </w:tc>
      </w:tr>
      <w:tr w:rsidR="00E02745" w14:paraId="6A8A7C33" w14:textId="77777777" w:rsidTr="00FF0AEC">
        <w:tc>
          <w:tcPr>
            <w:tcW w:w="1951" w:type="dxa"/>
            <w:shd w:val="clear" w:color="auto" w:fill="auto"/>
          </w:tcPr>
          <w:p w14:paraId="071C8F60" w14:textId="77777777" w:rsidR="00E02745" w:rsidRDefault="00E02745" w:rsidP="00FF0AEC"/>
          <w:p w14:paraId="6DB4F857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52A810B9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496716F" w14:textId="77777777" w:rsidR="00E02745" w:rsidRPr="0079542F" w:rsidRDefault="00E02745" w:rsidP="00FF0AEC"/>
        </w:tc>
      </w:tr>
      <w:tr w:rsidR="00E02745" w14:paraId="33C89239" w14:textId="77777777" w:rsidTr="00FF0AEC">
        <w:tc>
          <w:tcPr>
            <w:tcW w:w="1951" w:type="dxa"/>
            <w:shd w:val="clear" w:color="auto" w:fill="auto"/>
          </w:tcPr>
          <w:p w14:paraId="5DCB984D" w14:textId="77777777" w:rsidR="00E02745" w:rsidRDefault="00E02745" w:rsidP="00FF0AEC"/>
          <w:p w14:paraId="669EB1C3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71168657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82CA528" w14:textId="77777777" w:rsidR="00E02745" w:rsidRPr="0079542F" w:rsidRDefault="00E02745" w:rsidP="00FF0AEC"/>
        </w:tc>
      </w:tr>
      <w:tr w:rsidR="00E02745" w14:paraId="19B1CAD1" w14:textId="77777777" w:rsidTr="00FF0AEC">
        <w:tc>
          <w:tcPr>
            <w:tcW w:w="1951" w:type="dxa"/>
            <w:shd w:val="clear" w:color="auto" w:fill="auto"/>
          </w:tcPr>
          <w:p w14:paraId="309E725E" w14:textId="77777777" w:rsidR="00E02745" w:rsidRDefault="00E02745" w:rsidP="00FF0AEC"/>
          <w:p w14:paraId="49965BEF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2851CD39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53ABEAC" w14:textId="77777777" w:rsidR="00E02745" w:rsidRPr="0079542F" w:rsidRDefault="00E02745" w:rsidP="00FF0AEC"/>
        </w:tc>
      </w:tr>
      <w:tr w:rsidR="00E02745" w14:paraId="76EB2B47" w14:textId="77777777" w:rsidTr="00FF0AEC">
        <w:tc>
          <w:tcPr>
            <w:tcW w:w="1951" w:type="dxa"/>
            <w:shd w:val="clear" w:color="auto" w:fill="auto"/>
          </w:tcPr>
          <w:p w14:paraId="54BE70D7" w14:textId="77777777" w:rsidR="00E02745" w:rsidRDefault="00E02745" w:rsidP="00FF0AEC"/>
          <w:p w14:paraId="28FBDBCC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612BE5F7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C223228" w14:textId="77777777" w:rsidR="00E02745" w:rsidRPr="0079542F" w:rsidRDefault="00E02745" w:rsidP="00FF0AEC"/>
        </w:tc>
      </w:tr>
      <w:tr w:rsidR="00E02745" w14:paraId="3A44C571" w14:textId="77777777" w:rsidTr="00FF0AEC">
        <w:tc>
          <w:tcPr>
            <w:tcW w:w="1951" w:type="dxa"/>
            <w:shd w:val="clear" w:color="auto" w:fill="auto"/>
          </w:tcPr>
          <w:p w14:paraId="36E841A6" w14:textId="77777777" w:rsidR="00E02745" w:rsidRDefault="00E02745" w:rsidP="00FF0AEC"/>
          <w:p w14:paraId="072B44B7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21F7D7EE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C2388D2" w14:textId="77777777" w:rsidR="00E02745" w:rsidRPr="0079542F" w:rsidRDefault="00E02745" w:rsidP="00FF0AEC"/>
        </w:tc>
      </w:tr>
      <w:tr w:rsidR="00E02745" w14:paraId="5F6BF86D" w14:textId="77777777" w:rsidTr="00FF0AEC">
        <w:tc>
          <w:tcPr>
            <w:tcW w:w="1951" w:type="dxa"/>
            <w:shd w:val="clear" w:color="auto" w:fill="auto"/>
          </w:tcPr>
          <w:p w14:paraId="7B576221" w14:textId="77777777" w:rsidR="00E02745" w:rsidRDefault="00E02745" w:rsidP="00FF0AEC"/>
          <w:p w14:paraId="625C8346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1224F4DE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ED2935C" w14:textId="77777777" w:rsidR="00E02745" w:rsidRPr="0079542F" w:rsidRDefault="00E02745" w:rsidP="00FF0AEC"/>
        </w:tc>
      </w:tr>
    </w:tbl>
    <w:p w14:paraId="4C265CCA" w14:textId="77777777" w:rsidR="00E02745" w:rsidRDefault="00E02745" w:rsidP="00B804E6">
      <w:pPr>
        <w:sectPr w:rsidR="00E02745" w:rsidSect="008A6DC1">
          <w:headerReference w:type="default" r:id="rId21"/>
          <w:pgSz w:w="11906" w:h="16838"/>
          <w:pgMar w:top="539" w:right="567" w:bottom="851" w:left="1418" w:header="709" w:footer="482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6946"/>
        <w:gridCol w:w="1134"/>
      </w:tblGrid>
      <w:tr w:rsidR="00E02745" w14:paraId="3968350B" w14:textId="77777777" w:rsidTr="00FF0AEC">
        <w:tc>
          <w:tcPr>
            <w:tcW w:w="1951" w:type="dxa"/>
            <w:shd w:val="clear" w:color="auto" w:fill="BFBFBF"/>
          </w:tcPr>
          <w:p w14:paraId="76C2A080" w14:textId="77777777" w:rsidR="00E02745" w:rsidRPr="00001CB4" w:rsidRDefault="00E02745" w:rsidP="00FF0AEC">
            <w:pPr>
              <w:rPr>
                <w:b/>
              </w:rPr>
            </w:pPr>
            <w:r>
              <w:rPr>
                <w:b/>
              </w:rPr>
              <w:lastRenderedPageBreak/>
              <w:t>Fachbegriff</w:t>
            </w:r>
          </w:p>
        </w:tc>
        <w:tc>
          <w:tcPr>
            <w:tcW w:w="6946" w:type="dxa"/>
            <w:shd w:val="clear" w:color="auto" w:fill="BFBFBF"/>
          </w:tcPr>
          <w:p w14:paraId="239436A7" w14:textId="77777777" w:rsidR="00E02745" w:rsidRPr="00001CB4" w:rsidRDefault="00E02745" w:rsidP="00FF0AEC">
            <w:pPr>
              <w:rPr>
                <w:b/>
              </w:rPr>
            </w:pPr>
            <w:r>
              <w:rPr>
                <w:b/>
              </w:rPr>
              <w:t>Erklärung</w:t>
            </w:r>
          </w:p>
        </w:tc>
        <w:tc>
          <w:tcPr>
            <w:tcW w:w="1134" w:type="dxa"/>
            <w:shd w:val="clear" w:color="auto" w:fill="BFBFBF"/>
          </w:tcPr>
          <w:p w14:paraId="08016ABB" w14:textId="77777777" w:rsidR="00E02745" w:rsidRPr="00001CB4" w:rsidRDefault="00E02745" w:rsidP="00FF0AEC">
            <w:pPr>
              <w:rPr>
                <w:b/>
              </w:rPr>
            </w:pPr>
            <w:r>
              <w:rPr>
                <w:b/>
              </w:rPr>
              <w:t>Quelle</w:t>
            </w:r>
          </w:p>
        </w:tc>
      </w:tr>
      <w:tr w:rsidR="00E02745" w14:paraId="0EE5DA2B" w14:textId="77777777" w:rsidTr="00FF0AEC">
        <w:tc>
          <w:tcPr>
            <w:tcW w:w="1951" w:type="dxa"/>
            <w:shd w:val="clear" w:color="auto" w:fill="auto"/>
          </w:tcPr>
          <w:p w14:paraId="6DC7A7CE" w14:textId="77777777" w:rsidR="00E02745" w:rsidRDefault="00E02745" w:rsidP="00FF0AEC"/>
          <w:p w14:paraId="1F7D8E9C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2ED4CB6B" w14:textId="77777777" w:rsidR="00E02745" w:rsidRPr="0079542F" w:rsidRDefault="00E02745" w:rsidP="00FF0AEC"/>
        </w:tc>
        <w:tc>
          <w:tcPr>
            <w:tcW w:w="1134" w:type="dxa"/>
            <w:shd w:val="clear" w:color="auto" w:fill="auto"/>
          </w:tcPr>
          <w:p w14:paraId="348C8C0F" w14:textId="77777777" w:rsidR="00E02745" w:rsidRPr="0079542F" w:rsidRDefault="00E02745" w:rsidP="00FF0AEC"/>
        </w:tc>
      </w:tr>
      <w:tr w:rsidR="00E02745" w14:paraId="2A13C662" w14:textId="77777777" w:rsidTr="00FF0AEC">
        <w:tc>
          <w:tcPr>
            <w:tcW w:w="1951" w:type="dxa"/>
            <w:shd w:val="clear" w:color="auto" w:fill="auto"/>
          </w:tcPr>
          <w:p w14:paraId="22EF585F" w14:textId="77777777" w:rsidR="00E02745" w:rsidRDefault="00E02745" w:rsidP="00FF0AEC"/>
          <w:p w14:paraId="531E098E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42616CA5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E91CA89" w14:textId="77777777" w:rsidR="00E02745" w:rsidRPr="00FE617E" w:rsidRDefault="00E02745" w:rsidP="00FF0AEC"/>
        </w:tc>
      </w:tr>
      <w:tr w:rsidR="00E02745" w14:paraId="5C1E47F7" w14:textId="77777777" w:rsidTr="00FF0AEC">
        <w:tc>
          <w:tcPr>
            <w:tcW w:w="1951" w:type="dxa"/>
            <w:shd w:val="clear" w:color="auto" w:fill="auto"/>
          </w:tcPr>
          <w:p w14:paraId="53AE648F" w14:textId="77777777" w:rsidR="00E02745" w:rsidRDefault="00E02745" w:rsidP="00FF0AEC"/>
          <w:p w14:paraId="64549C50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1CFD8527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4E9E5B6" w14:textId="77777777" w:rsidR="00E02745" w:rsidRPr="0079542F" w:rsidRDefault="00E02745" w:rsidP="00FF0AEC"/>
        </w:tc>
      </w:tr>
      <w:tr w:rsidR="00E02745" w14:paraId="34777720" w14:textId="77777777" w:rsidTr="00FF0AEC">
        <w:tc>
          <w:tcPr>
            <w:tcW w:w="1951" w:type="dxa"/>
            <w:shd w:val="clear" w:color="auto" w:fill="auto"/>
          </w:tcPr>
          <w:p w14:paraId="10BBA833" w14:textId="77777777" w:rsidR="00E02745" w:rsidRDefault="00E02745" w:rsidP="00FF0AEC"/>
          <w:p w14:paraId="0A305B5C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7C2DA00D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D62056F" w14:textId="77777777" w:rsidR="00E02745" w:rsidRPr="00D030FE" w:rsidRDefault="00E02745" w:rsidP="00FF0AEC"/>
        </w:tc>
      </w:tr>
      <w:tr w:rsidR="00E02745" w14:paraId="0F586FDE" w14:textId="77777777" w:rsidTr="00FF0AEC">
        <w:tc>
          <w:tcPr>
            <w:tcW w:w="1951" w:type="dxa"/>
            <w:shd w:val="clear" w:color="auto" w:fill="auto"/>
          </w:tcPr>
          <w:p w14:paraId="6621CD95" w14:textId="77777777" w:rsidR="00E02745" w:rsidRDefault="00E02745" w:rsidP="00FF0AEC"/>
          <w:p w14:paraId="39D8A77E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479E68DC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329A2D4" w14:textId="77777777" w:rsidR="00E02745" w:rsidRPr="0079542F" w:rsidRDefault="00E02745" w:rsidP="00FF0AEC"/>
        </w:tc>
      </w:tr>
      <w:tr w:rsidR="00E02745" w14:paraId="5AEF4EFA" w14:textId="77777777" w:rsidTr="00FF0AEC">
        <w:tc>
          <w:tcPr>
            <w:tcW w:w="1951" w:type="dxa"/>
            <w:shd w:val="clear" w:color="auto" w:fill="auto"/>
          </w:tcPr>
          <w:p w14:paraId="4EC84AC0" w14:textId="77777777" w:rsidR="00E02745" w:rsidRDefault="00E02745" w:rsidP="00FF0AEC"/>
          <w:p w14:paraId="74E87CF1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160E178C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5AA2236" w14:textId="77777777" w:rsidR="00E02745" w:rsidRPr="0079542F" w:rsidRDefault="00E02745" w:rsidP="00FF0AEC"/>
        </w:tc>
      </w:tr>
      <w:tr w:rsidR="00E02745" w14:paraId="119B04ED" w14:textId="77777777" w:rsidTr="00FF0AEC">
        <w:tc>
          <w:tcPr>
            <w:tcW w:w="1951" w:type="dxa"/>
            <w:shd w:val="clear" w:color="auto" w:fill="auto"/>
          </w:tcPr>
          <w:p w14:paraId="29B5B319" w14:textId="77777777" w:rsidR="00E02745" w:rsidRDefault="00E02745" w:rsidP="00FF0AEC"/>
          <w:p w14:paraId="3AA49D99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583ED66A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DB4868F" w14:textId="77777777" w:rsidR="00E02745" w:rsidRPr="0079542F" w:rsidRDefault="00E02745" w:rsidP="00FF0AEC"/>
        </w:tc>
      </w:tr>
      <w:tr w:rsidR="00E02745" w14:paraId="7A61F3C7" w14:textId="77777777" w:rsidTr="00FF0AEC">
        <w:tc>
          <w:tcPr>
            <w:tcW w:w="1951" w:type="dxa"/>
            <w:shd w:val="clear" w:color="auto" w:fill="auto"/>
          </w:tcPr>
          <w:p w14:paraId="0318BE03" w14:textId="77777777" w:rsidR="00E02745" w:rsidRDefault="00E02745" w:rsidP="00FF0AEC"/>
          <w:p w14:paraId="673E1842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54358B65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531965B" w14:textId="77777777" w:rsidR="00E02745" w:rsidRPr="0079542F" w:rsidRDefault="00E02745" w:rsidP="00FF0AEC"/>
        </w:tc>
      </w:tr>
      <w:tr w:rsidR="00E02745" w14:paraId="31FFA007" w14:textId="77777777" w:rsidTr="00FF0AEC">
        <w:tc>
          <w:tcPr>
            <w:tcW w:w="1951" w:type="dxa"/>
            <w:shd w:val="clear" w:color="auto" w:fill="auto"/>
          </w:tcPr>
          <w:p w14:paraId="1AD20784" w14:textId="77777777" w:rsidR="00E02745" w:rsidRDefault="00E02745" w:rsidP="00FF0AEC"/>
          <w:p w14:paraId="06770DED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205DEEB4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E9B2C4F" w14:textId="77777777" w:rsidR="00E02745" w:rsidRPr="0079542F" w:rsidRDefault="00E02745" w:rsidP="00FF0AEC"/>
        </w:tc>
      </w:tr>
      <w:tr w:rsidR="00E02745" w14:paraId="7EDA6362" w14:textId="77777777" w:rsidTr="00FF0AEC">
        <w:tc>
          <w:tcPr>
            <w:tcW w:w="1951" w:type="dxa"/>
            <w:shd w:val="clear" w:color="auto" w:fill="auto"/>
          </w:tcPr>
          <w:p w14:paraId="36AAF167" w14:textId="77777777" w:rsidR="00E02745" w:rsidRDefault="00E02745" w:rsidP="00FF0AEC"/>
          <w:p w14:paraId="56FBD37C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15ED1870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3CF32BD" w14:textId="77777777" w:rsidR="00E02745" w:rsidRPr="0079542F" w:rsidRDefault="00E02745" w:rsidP="00FF0AEC"/>
        </w:tc>
      </w:tr>
      <w:tr w:rsidR="00E02745" w14:paraId="1B519DD2" w14:textId="77777777" w:rsidTr="00FF0AEC">
        <w:tc>
          <w:tcPr>
            <w:tcW w:w="1951" w:type="dxa"/>
            <w:shd w:val="clear" w:color="auto" w:fill="auto"/>
          </w:tcPr>
          <w:p w14:paraId="1B23A7EE" w14:textId="77777777" w:rsidR="00E02745" w:rsidRDefault="00E02745" w:rsidP="00FF0AEC"/>
          <w:p w14:paraId="41EE1CB8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66D08EB7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9FFF472" w14:textId="77777777" w:rsidR="00E02745" w:rsidRPr="0079542F" w:rsidRDefault="00E02745" w:rsidP="00FF0AEC"/>
        </w:tc>
      </w:tr>
      <w:tr w:rsidR="00E02745" w14:paraId="0785DDFE" w14:textId="77777777" w:rsidTr="00FF0AEC">
        <w:tc>
          <w:tcPr>
            <w:tcW w:w="1951" w:type="dxa"/>
            <w:shd w:val="clear" w:color="auto" w:fill="auto"/>
          </w:tcPr>
          <w:p w14:paraId="2520440D" w14:textId="77777777" w:rsidR="00E02745" w:rsidRDefault="00E02745" w:rsidP="00FF0AEC"/>
          <w:p w14:paraId="61DF7A7E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556B1075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7634CCC" w14:textId="77777777" w:rsidR="00E02745" w:rsidRPr="0079542F" w:rsidRDefault="00E02745" w:rsidP="00FF0AEC"/>
        </w:tc>
      </w:tr>
      <w:tr w:rsidR="00E02745" w14:paraId="7CBF696F" w14:textId="77777777" w:rsidTr="00FF0AEC">
        <w:tc>
          <w:tcPr>
            <w:tcW w:w="1951" w:type="dxa"/>
            <w:shd w:val="clear" w:color="auto" w:fill="auto"/>
          </w:tcPr>
          <w:p w14:paraId="35A20F5F" w14:textId="77777777" w:rsidR="00E02745" w:rsidRDefault="00E02745" w:rsidP="00FF0AEC"/>
          <w:p w14:paraId="25348EE6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6C5AC9CB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1FC7272" w14:textId="77777777" w:rsidR="00E02745" w:rsidRPr="0079542F" w:rsidRDefault="00E02745" w:rsidP="00FF0AEC"/>
        </w:tc>
      </w:tr>
      <w:tr w:rsidR="00E02745" w14:paraId="2B76AD49" w14:textId="77777777" w:rsidTr="00FF0AEC">
        <w:tc>
          <w:tcPr>
            <w:tcW w:w="1951" w:type="dxa"/>
            <w:shd w:val="clear" w:color="auto" w:fill="auto"/>
          </w:tcPr>
          <w:p w14:paraId="563CC86D" w14:textId="77777777" w:rsidR="00E02745" w:rsidRDefault="00E02745" w:rsidP="00FF0AEC"/>
          <w:p w14:paraId="74E1D63C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16E4B76E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F5DC5B6" w14:textId="77777777" w:rsidR="00E02745" w:rsidRPr="0079542F" w:rsidRDefault="00E02745" w:rsidP="00FF0AEC"/>
        </w:tc>
      </w:tr>
      <w:tr w:rsidR="00E02745" w14:paraId="67975DB3" w14:textId="77777777" w:rsidTr="00FF0AEC">
        <w:tc>
          <w:tcPr>
            <w:tcW w:w="1951" w:type="dxa"/>
            <w:shd w:val="clear" w:color="auto" w:fill="auto"/>
          </w:tcPr>
          <w:p w14:paraId="02E29F04" w14:textId="77777777" w:rsidR="00E02745" w:rsidRDefault="00E02745" w:rsidP="00FF0AEC"/>
          <w:p w14:paraId="4AFB1998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1E11BE74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9C437A4" w14:textId="77777777" w:rsidR="00E02745" w:rsidRPr="0079542F" w:rsidRDefault="00E02745" w:rsidP="00FF0AEC"/>
        </w:tc>
      </w:tr>
      <w:tr w:rsidR="00E02745" w14:paraId="27D0D472" w14:textId="77777777" w:rsidTr="00FF0AEC">
        <w:tc>
          <w:tcPr>
            <w:tcW w:w="1951" w:type="dxa"/>
            <w:shd w:val="clear" w:color="auto" w:fill="auto"/>
          </w:tcPr>
          <w:p w14:paraId="34F2950A" w14:textId="77777777" w:rsidR="00E02745" w:rsidRDefault="00E02745" w:rsidP="00FF0AEC"/>
          <w:p w14:paraId="594C6185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624610B1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4FB4D4A" w14:textId="77777777" w:rsidR="00E02745" w:rsidRPr="0079542F" w:rsidRDefault="00E02745" w:rsidP="00FF0AEC"/>
        </w:tc>
      </w:tr>
      <w:tr w:rsidR="00E02745" w14:paraId="28B3F7EC" w14:textId="77777777" w:rsidTr="00FF0AEC">
        <w:tc>
          <w:tcPr>
            <w:tcW w:w="1951" w:type="dxa"/>
            <w:shd w:val="clear" w:color="auto" w:fill="auto"/>
          </w:tcPr>
          <w:p w14:paraId="1172D49C" w14:textId="77777777" w:rsidR="00E02745" w:rsidRDefault="00E02745" w:rsidP="00FF0AEC"/>
          <w:p w14:paraId="7D532B2D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7AAC5AA0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11DA0F0" w14:textId="77777777" w:rsidR="00E02745" w:rsidRPr="0079542F" w:rsidRDefault="00E02745" w:rsidP="00FF0AEC"/>
        </w:tc>
      </w:tr>
      <w:tr w:rsidR="00E02745" w14:paraId="4F7547E1" w14:textId="77777777" w:rsidTr="00FF0AEC">
        <w:tc>
          <w:tcPr>
            <w:tcW w:w="1951" w:type="dxa"/>
            <w:shd w:val="clear" w:color="auto" w:fill="auto"/>
          </w:tcPr>
          <w:p w14:paraId="1B3ADF52" w14:textId="77777777" w:rsidR="00E02745" w:rsidRDefault="00E02745" w:rsidP="00FF0AEC"/>
          <w:p w14:paraId="3C960450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62303B64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F634C5C" w14:textId="77777777" w:rsidR="00E02745" w:rsidRPr="0079542F" w:rsidRDefault="00E02745" w:rsidP="00FF0AEC"/>
        </w:tc>
      </w:tr>
      <w:tr w:rsidR="00E02745" w14:paraId="1D187703" w14:textId="77777777" w:rsidTr="00FF0AEC">
        <w:tc>
          <w:tcPr>
            <w:tcW w:w="1951" w:type="dxa"/>
            <w:shd w:val="clear" w:color="auto" w:fill="auto"/>
          </w:tcPr>
          <w:p w14:paraId="6153504A" w14:textId="77777777" w:rsidR="00E02745" w:rsidRDefault="00E02745" w:rsidP="00FF0AEC"/>
          <w:p w14:paraId="543C00A5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1CF1AB03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E3A493C" w14:textId="77777777" w:rsidR="00E02745" w:rsidRPr="0079542F" w:rsidRDefault="00E02745" w:rsidP="00FF0AEC"/>
        </w:tc>
      </w:tr>
      <w:tr w:rsidR="00E02745" w14:paraId="1DF84258" w14:textId="77777777" w:rsidTr="00FF0AEC">
        <w:tc>
          <w:tcPr>
            <w:tcW w:w="1951" w:type="dxa"/>
            <w:shd w:val="clear" w:color="auto" w:fill="auto"/>
          </w:tcPr>
          <w:p w14:paraId="4E9A7D70" w14:textId="77777777" w:rsidR="00E02745" w:rsidRDefault="00E02745" w:rsidP="00FF0AEC"/>
          <w:p w14:paraId="17CB193E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6594140C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CD1F6DC" w14:textId="77777777" w:rsidR="00E02745" w:rsidRPr="0079542F" w:rsidRDefault="00E02745" w:rsidP="00FF0AEC"/>
        </w:tc>
      </w:tr>
      <w:tr w:rsidR="00E02745" w14:paraId="026F08B4" w14:textId="77777777" w:rsidTr="00FF0AEC">
        <w:tc>
          <w:tcPr>
            <w:tcW w:w="1951" w:type="dxa"/>
            <w:shd w:val="clear" w:color="auto" w:fill="auto"/>
          </w:tcPr>
          <w:p w14:paraId="5815FD83" w14:textId="77777777" w:rsidR="00E02745" w:rsidRDefault="00E02745" w:rsidP="00FF0AEC"/>
          <w:p w14:paraId="5EAB78BC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73439E95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427B59D" w14:textId="77777777" w:rsidR="00E02745" w:rsidRPr="0079542F" w:rsidRDefault="00E02745" w:rsidP="00FF0AEC"/>
        </w:tc>
      </w:tr>
      <w:tr w:rsidR="00E02745" w14:paraId="5997FD3F" w14:textId="77777777" w:rsidTr="00FF0AEC">
        <w:tc>
          <w:tcPr>
            <w:tcW w:w="1951" w:type="dxa"/>
            <w:shd w:val="clear" w:color="auto" w:fill="auto"/>
          </w:tcPr>
          <w:p w14:paraId="78AD8B7F" w14:textId="77777777" w:rsidR="00E02745" w:rsidRDefault="00E02745" w:rsidP="00FF0AEC"/>
          <w:p w14:paraId="34CD8A7D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4C46B7D9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007E2E3" w14:textId="77777777" w:rsidR="00E02745" w:rsidRPr="0079542F" w:rsidRDefault="00E02745" w:rsidP="00FF0AEC"/>
        </w:tc>
      </w:tr>
      <w:tr w:rsidR="00E02745" w14:paraId="26C75D1E" w14:textId="77777777" w:rsidTr="00FF0AEC">
        <w:tc>
          <w:tcPr>
            <w:tcW w:w="1951" w:type="dxa"/>
            <w:shd w:val="clear" w:color="auto" w:fill="auto"/>
          </w:tcPr>
          <w:p w14:paraId="36DB5179" w14:textId="77777777" w:rsidR="00E02745" w:rsidRDefault="00E02745" w:rsidP="00FF0AEC"/>
          <w:p w14:paraId="16D164E7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7A18B281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084EEBC" w14:textId="77777777" w:rsidR="00E02745" w:rsidRPr="0079542F" w:rsidRDefault="00E02745" w:rsidP="00FF0AEC"/>
        </w:tc>
      </w:tr>
    </w:tbl>
    <w:p w14:paraId="494C11ED" w14:textId="77777777" w:rsidR="00E02745" w:rsidRDefault="00E02745" w:rsidP="00B804E6">
      <w:pPr>
        <w:sectPr w:rsidR="00E02745" w:rsidSect="008A6DC1">
          <w:headerReference w:type="default" r:id="rId22"/>
          <w:pgSz w:w="11906" w:h="16838"/>
          <w:pgMar w:top="539" w:right="567" w:bottom="851" w:left="1418" w:header="709" w:footer="482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6946"/>
        <w:gridCol w:w="1134"/>
      </w:tblGrid>
      <w:tr w:rsidR="00E02745" w14:paraId="709D6223" w14:textId="77777777" w:rsidTr="00FF0AEC">
        <w:tc>
          <w:tcPr>
            <w:tcW w:w="1951" w:type="dxa"/>
            <w:shd w:val="clear" w:color="auto" w:fill="BFBFBF"/>
          </w:tcPr>
          <w:p w14:paraId="06589CA0" w14:textId="77777777" w:rsidR="00E02745" w:rsidRPr="00001CB4" w:rsidRDefault="00E02745" w:rsidP="00FF0AEC">
            <w:pPr>
              <w:rPr>
                <w:b/>
              </w:rPr>
            </w:pPr>
            <w:r>
              <w:rPr>
                <w:b/>
              </w:rPr>
              <w:lastRenderedPageBreak/>
              <w:t>Fachbegriff</w:t>
            </w:r>
          </w:p>
        </w:tc>
        <w:tc>
          <w:tcPr>
            <w:tcW w:w="6946" w:type="dxa"/>
            <w:shd w:val="clear" w:color="auto" w:fill="BFBFBF"/>
          </w:tcPr>
          <w:p w14:paraId="107D4C57" w14:textId="77777777" w:rsidR="00E02745" w:rsidRPr="00001CB4" w:rsidRDefault="00E02745" w:rsidP="00FF0AEC">
            <w:pPr>
              <w:rPr>
                <w:b/>
              </w:rPr>
            </w:pPr>
            <w:r>
              <w:rPr>
                <w:b/>
              </w:rPr>
              <w:t>Erklärung</w:t>
            </w:r>
          </w:p>
        </w:tc>
        <w:tc>
          <w:tcPr>
            <w:tcW w:w="1134" w:type="dxa"/>
            <w:shd w:val="clear" w:color="auto" w:fill="BFBFBF"/>
          </w:tcPr>
          <w:p w14:paraId="31E67182" w14:textId="77777777" w:rsidR="00E02745" w:rsidRPr="00001CB4" w:rsidRDefault="00E02745" w:rsidP="00FF0AEC">
            <w:pPr>
              <w:rPr>
                <w:b/>
              </w:rPr>
            </w:pPr>
            <w:r>
              <w:rPr>
                <w:b/>
              </w:rPr>
              <w:t>Quelle</w:t>
            </w:r>
          </w:p>
        </w:tc>
      </w:tr>
      <w:tr w:rsidR="00E02745" w14:paraId="7754CDD9" w14:textId="77777777" w:rsidTr="00FF0AEC">
        <w:tc>
          <w:tcPr>
            <w:tcW w:w="1951" w:type="dxa"/>
            <w:shd w:val="clear" w:color="auto" w:fill="auto"/>
          </w:tcPr>
          <w:p w14:paraId="60CAD7B7" w14:textId="77777777" w:rsidR="00E02745" w:rsidRDefault="00E02745" w:rsidP="00FF0AEC"/>
          <w:p w14:paraId="60C2832F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212F9E02" w14:textId="77777777" w:rsidR="00E02745" w:rsidRPr="0079542F" w:rsidRDefault="00E02745" w:rsidP="00FF0AEC"/>
        </w:tc>
        <w:tc>
          <w:tcPr>
            <w:tcW w:w="1134" w:type="dxa"/>
            <w:shd w:val="clear" w:color="auto" w:fill="auto"/>
          </w:tcPr>
          <w:p w14:paraId="3ACD76D6" w14:textId="77777777" w:rsidR="00E02745" w:rsidRPr="0079542F" w:rsidRDefault="00E02745" w:rsidP="00FF0AEC"/>
        </w:tc>
      </w:tr>
      <w:tr w:rsidR="00E02745" w14:paraId="1540F58F" w14:textId="77777777" w:rsidTr="00FF0AEC">
        <w:tc>
          <w:tcPr>
            <w:tcW w:w="1951" w:type="dxa"/>
            <w:shd w:val="clear" w:color="auto" w:fill="auto"/>
          </w:tcPr>
          <w:p w14:paraId="0B6A036F" w14:textId="77777777" w:rsidR="00E02745" w:rsidRDefault="00E02745" w:rsidP="00FF0AEC"/>
          <w:p w14:paraId="7D1267B4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46214EF0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6DE326B" w14:textId="77777777" w:rsidR="00E02745" w:rsidRPr="00FE617E" w:rsidRDefault="00E02745" w:rsidP="00FF0AEC"/>
        </w:tc>
      </w:tr>
      <w:tr w:rsidR="00E02745" w14:paraId="46327F47" w14:textId="77777777" w:rsidTr="00FF0AEC">
        <w:tc>
          <w:tcPr>
            <w:tcW w:w="1951" w:type="dxa"/>
            <w:shd w:val="clear" w:color="auto" w:fill="auto"/>
          </w:tcPr>
          <w:p w14:paraId="78193BBF" w14:textId="77777777" w:rsidR="00E02745" w:rsidRDefault="00E02745" w:rsidP="00FF0AEC"/>
          <w:p w14:paraId="7B16158E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1945DC81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828F457" w14:textId="77777777" w:rsidR="00E02745" w:rsidRPr="0079542F" w:rsidRDefault="00E02745" w:rsidP="00FF0AEC"/>
        </w:tc>
      </w:tr>
      <w:tr w:rsidR="00E02745" w14:paraId="238C94BE" w14:textId="77777777" w:rsidTr="00FF0AEC">
        <w:tc>
          <w:tcPr>
            <w:tcW w:w="1951" w:type="dxa"/>
            <w:shd w:val="clear" w:color="auto" w:fill="auto"/>
          </w:tcPr>
          <w:p w14:paraId="1A49A02F" w14:textId="77777777" w:rsidR="00E02745" w:rsidRDefault="00E02745" w:rsidP="00FF0AEC"/>
          <w:p w14:paraId="1592F94D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4272CABA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8D80D8C" w14:textId="77777777" w:rsidR="00E02745" w:rsidRPr="00D030FE" w:rsidRDefault="00E02745" w:rsidP="00FF0AEC"/>
        </w:tc>
      </w:tr>
      <w:tr w:rsidR="00E02745" w14:paraId="56C128ED" w14:textId="77777777" w:rsidTr="00FF0AEC">
        <w:tc>
          <w:tcPr>
            <w:tcW w:w="1951" w:type="dxa"/>
            <w:shd w:val="clear" w:color="auto" w:fill="auto"/>
          </w:tcPr>
          <w:p w14:paraId="6333118A" w14:textId="77777777" w:rsidR="00E02745" w:rsidRDefault="00E02745" w:rsidP="00FF0AEC"/>
          <w:p w14:paraId="3934D724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3B2E4B28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A061784" w14:textId="77777777" w:rsidR="00E02745" w:rsidRPr="0079542F" w:rsidRDefault="00E02745" w:rsidP="00FF0AEC"/>
        </w:tc>
      </w:tr>
      <w:tr w:rsidR="00E02745" w14:paraId="57ED00D5" w14:textId="77777777" w:rsidTr="00FF0AEC">
        <w:tc>
          <w:tcPr>
            <w:tcW w:w="1951" w:type="dxa"/>
            <w:shd w:val="clear" w:color="auto" w:fill="auto"/>
          </w:tcPr>
          <w:p w14:paraId="4B4BDD3F" w14:textId="77777777" w:rsidR="00E02745" w:rsidRDefault="00E02745" w:rsidP="00FF0AEC"/>
          <w:p w14:paraId="387388DD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43564AFF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087E1C4" w14:textId="77777777" w:rsidR="00E02745" w:rsidRPr="0079542F" w:rsidRDefault="00E02745" w:rsidP="00FF0AEC"/>
        </w:tc>
      </w:tr>
      <w:tr w:rsidR="00E02745" w14:paraId="086B73B8" w14:textId="77777777" w:rsidTr="00FF0AEC">
        <w:tc>
          <w:tcPr>
            <w:tcW w:w="1951" w:type="dxa"/>
            <w:shd w:val="clear" w:color="auto" w:fill="auto"/>
          </w:tcPr>
          <w:p w14:paraId="3A45C30C" w14:textId="77777777" w:rsidR="00E02745" w:rsidRDefault="00E02745" w:rsidP="00FF0AEC"/>
          <w:p w14:paraId="21586AC5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5804BF03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920BFD0" w14:textId="77777777" w:rsidR="00E02745" w:rsidRPr="0079542F" w:rsidRDefault="00E02745" w:rsidP="00FF0AEC"/>
        </w:tc>
      </w:tr>
      <w:tr w:rsidR="00E02745" w14:paraId="5ACAB73B" w14:textId="77777777" w:rsidTr="00FF0AEC">
        <w:tc>
          <w:tcPr>
            <w:tcW w:w="1951" w:type="dxa"/>
            <w:shd w:val="clear" w:color="auto" w:fill="auto"/>
          </w:tcPr>
          <w:p w14:paraId="1D431590" w14:textId="77777777" w:rsidR="00E02745" w:rsidRDefault="00E02745" w:rsidP="00FF0AEC"/>
          <w:p w14:paraId="319F063C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3CBF0C3B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8450482" w14:textId="77777777" w:rsidR="00E02745" w:rsidRPr="0079542F" w:rsidRDefault="00E02745" w:rsidP="00FF0AEC"/>
        </w:tc>
      </w:tr>
      <w:tr w:rsidR="00E02745" w14:paraId="023C6217" w14:textId="77777777" w:rsidTr="00FF0AEC">
        <w:tc>
          <w:tcPr>
            <w:tcW w:w="1951" w:type="dxa"/>
            <w:shd w:val="clear" w:color="auto" w:fill="auto"/>
          </w:tcPr>
          <w:p w14:paraId="2DE441A1" w14:textId="77777777" w:rsidR="00E02745" w:rsidRDefault="00E02745" w:rsidP="00FF0AEC"/>
          <w:p w14:paraId="28B6863F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7D48E0AC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FE012C1" w14:textId="77777777" w:rsidR="00E02745" w:rsidRPr="0079542F" w:rsidRDefault="00E02745" w:rsidP="00FF0AEC"/>
        </w:tc>
      </w:tr>
      <w:tr w:rsidR="00E02745" w14:paraId="3B7E3D0F" w14:textId="77777777" w:rsidTr="00FF0AEC">
        <w:tc>
          <w:tcPr>
            <w:tcW w:w="1951" w:type="dxa"/>
            <w:shd w:val="clear" w:color="auto" w:fill="auto"/>
          </w:tcPr>
          <w:p w14:paraId="618BB617" w14:textId="77777777" w:rsidR="00E02745" w:rsidRDefault="00E02745" w:rsidP="00FF0AEC"/>
          <w:p w14:paraId="47D570DE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6257BD54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B0720B2" w14:textId="77777777" w:rsidR="00E02745" w:rsidRPr="0079542F" w:rsidRDefault="00E02745" w:rsidP="00FF0AEC"/>
        </w:tc>
      </w:tr>
      <w:tr w:rsidR="00E02745" w14:paraId="7EE3D50C" w14:textId="77777777" w:rsidTr="00FF0AEC">
        <w:tc>
          <w:tcPr>
            <w:tcW w:w="1951" w:type="dxa"/>
            <w:shd w:val="clear" w:color="auto" w:fill="auto"/>
          </w:tcPr>
          <w:p w14:paraId="74F92D9B" w14:textId="77777777" w:rsidR="00E02745" w:rsidRDefault="00E02745" w:rsidP="00FF0AEC"/>
          <w:p w14:paraId="16578640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36C6114E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7929ED2" w14:textId="77777777" w:rsidR="00E02745" w:rsidRPr="0079542F" w:rsidRDefault="00E02745" w:rsidP="00FF0AEC"/>
        </w:tc>
      </w:tr>
      <w:tr w:rsidR="00E02745" w14:paraId="43048971" w14:textId="77777777" w:rsidTr="00FF0AEC">
        <w:tc>
          <w:tcPr>
            <w:tcW w:w="1951" w:type="dxa"/>
            <w:shd w:val="clear" w:color="auto" w:fill="auto"/>
          </w:tcPr>
          <w:p w14:paraId="057129BF" w14:textId="77777777" w:rsidR="00E02745" w:rsidRDefault="00E02745" w:rsidP="00FF0AEC"/>
          <w:p w14:paraId="615B2594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00BD8A84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277A513" w14:textId="77777777" w:rsidR="00E02745" w:rsidRPr="0079542F" w:rsidRDefault="00E02745" w:rsidP="00FF0AEC"/>
        </w:tc>
      </w:tr>
      <w:tr w:rsidR="00E02745" w14:paraId="5C6874BC" w14:textId="77777777" w:rsidTr="00FF0AEC">
        <w:tc>
          <w:tcPr>
            <w:tcW w:w="1951" w:type="dxa"/>
            <w:shd w:val="clear" w:color="auto" w:fill="auto"/>
          </w:tcPr>
          <w:p w14:paraId="20199A97" w14:textId="77777777" w:rsidR="00E02745" w:rsidRDefault="00E02745" w:rsidP="00FF0AEC"/>
          <w:p w14:paraId="114C589E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38F05CFF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82C73EE" w14:textId="77777777" w:rsidR="00E02745" w:rsidRPr="0079542F" w:rsidRDefault="00E02745" w:rsidP="00FF0AEC"/>
        </w:tc>
      </w:tr>
      <w:tr w:rsidR="00E02745" w14:paraId="2172BE8E" w14:textId="77777777" w:rsidTr="00FF0AEC">
        <w:tc>
          <w:tcPr>
            <w:tcW w:w="1951" w:type="dxa"/>
            <w:shd w:val="clear" w:color="auto" w:fill="auto"/>
          </w:tcPr>
          <w:p w14:paraId="2E533321" w14:textId="77777777" w:rsidR="00E02745" w:rsidRDefault="00E02745" w:rsidP="00FF0AEC"/>
          <w:p w14:paraId="48DD42DE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6B5B1C3B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156FE9E" w14:textId="77777777" w:rsidR="00E02745" w:rsidRPr="0079542F" w:rsidRDefault="00E02745" w:rsidP="00FF0AEC"/>
        </w:tc>
      </w:tr>
      <w:tr w:rsidR="00E02745" w14:paraId="318788D1" w14:textId="77777777" w:rsidTr="00FF0AEC">
        <w:tc>
          <w:tcPr>
            <w:tcW w:w="1951" w:type="dxa"/>
            <w:shd w:val="clear" w:color="auto" w:fill="auto"/>
          </w:tcPr>
          <w:p w14:paraId="4A05082E" w14:textId="77777777" w:rsidR="00E02745" w:rsidRDefault="00E02745" w:rsidP="00FF0AEC"/>
          <w:p w14:paraId="3E17A833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2C9C7E0D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A9C842E" w14:textId="77777777" w:rsidR="00E02745" w:rsidRPr="0079542F" w:rsidRDefault="00E02745" w:rsidP="00FF0AEC"/>
        </w:tc>
      </w:tr>
      <w:tr w:rsidR="00E02745" w14:paraId="01751A87" w14:textId="77777777" w:rsidTr="00FF0AEC">
        <w:tc>
          <w:tcPr>
            <w:tcW w:w="1951" w:type="dxa"/>
            <w:shd w:val="clear" w:color="auto" w:fill="auto"/>
          </w:tcPr>
          <w:p w14:paraId="379884EE" w14:textId="77777777" w:rsidR="00E02745" w:rsidRDefault="00E02745" w:rsidP="00FF0AEC"/>
          <w:p w14:paraId="7130717B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6A7E5F69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D1F365C" w14:textId="77777777" w:rsidR="00E02745" w:rsidRPr="0079542F" w:rsidRDefault="00E02745" w:rsidP="00FF0AEC"/>
        </w:tc>
      </w:tr>
      <w:tr w:rsidR="00E02745" w14:paraId="133072F7" w14:textId="77777777" w:rsidTr="00FF0AEC">
        <w:tc>
          <w:tcPr>
            <w:tcW w:w="1951" w:type="dxa"/>
            <w:shd w:val="clear" w:color="auto" w:fill="auto"/>
          </w:tcPr>
          <w:p w14:paraId="04875BE1" w14:textId="77777777" w:rsidR="00E02745" w:rsidRDefault="00E02745" w:rsidP="00FF0AEC"/>
          <w:p w14:paraId="57DC6802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3D8EEC93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F16A7CF" w14:textId="77777777" w:rsidR="00E02745" w:rsidRPr="0079542F" w:rsidRDefault="00E02745" w:rsidP="00FF0AEC"/>
        </w:tc>
      </w:tr>
      <w:tr w:rsidR="00E02745" w14:paraId="086E9915" w14:textId="77777777" w:rsidTr="00FF0AEC">
        <w:tc>
          <w:tcPr>
            <w:tcW w:w="1951" w:type="dxa"/>
            <w:shd w:val="clear" w:color="auto" w:fill="auto"/>
          </w:tcPr>
          <w:p w14:paraId="44B71B23" w14:textId="77777777" w:rsidR="00E02745" w:rsidRDefault="00E02745" w:rsidP="00FF0AEC"/>
          <w:p w14:paraId="3F98EA67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68653F57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F3BE937" w14:textId="77777777" w:rsidR="00E02745" w:rsidRPr="0079542F" w:rsidRDefault="00E02745" w:rsidP="00FF0AEC"/>
        </w:tc>
      </w:tr>
      <w:tr w:rsidR="00E02745" w14:paraId="40BC510C" w14:textId="77777777" w:rsidTr="00FF0AEC">
        <w:tc>
          <w:tcPr>
            <w:tcW w:w="1951" w:type="dxa"/>
            <w:shd w:val="clear" w:color="auto" w:fill="auto"/>
          </w:tcPr>
          <w:p w14:paraId="15F373A7" w14:textId="77777777" w:rsidR="00E02745" w:rsidRDefault="00E02745" w:rsidP="00FF0AEC"/>
          <w:p w14:paraId="37A889E9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57BF8AFB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A43A921" w14:textId="77777777" w:rsidR="00E02745" w:rsidRPr="0079542F" w:rsidRDefault="00E02745" w:rsidP="00FF0AEC"/>
        </w:tc>
      </w:tr>
      <w:tr w:rsidR="00E02745" w14:paraId="1F4D3B0B" w14:textId="77777777" w:rsidTr="00FF0AEC">
        <w:tc>
          <w:tcPr>
            <w:tcW w:w="1951" w:type="dxa"/>
            <w:shd w:val="clear" w:color="auto" w:fill="auto"/>
          </w:tcPr>
          <w:p w14:paraId="137E0F15" w14:textId="77777777" w:rsidR="00E02745" w:rsidRDefault="00E02745" w:rsidP="00FF0AEC"/>
          <w:p w14:paraId="6615444F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58EA86EE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8473872" w14:textId="77777777" w:rsidR="00E02745" w:rsidRPr="0079542F" w:rsidRDefault="00E02745" w:rsidP="00FF0AEC"/>
        </w:tc>
      </w:tr>
      <w:tr w:rsidR="00E02745" w14:paraId="4AD8E25D" w14:textId="77777777" w:rsidTr="00FF0AEC">
        <w:tc>
          <w:tcPr>
            <w:tcW w:w="1951" w:type="dxa"/>
            <w:shd w:val="clear" w:color="auto" w:fill="auto"/>
          </w:tcPr>
          <w:p w14:paraId="70DECF5D" w14:textId="77777777" w:rsidR="00E02745" w:rsidRDefault="00E02745" w:rsidP="00FF0AEC"/>
          <w:p w14:paraId="2EC60FBB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7F5656F7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E53405C" w14:textId="77777777" w:rsidR="00E02745" w:rsidRPr="0079542F" w:rsidRDefault="00E02745" w:rsidP="00FF0AEC"/>
        </w:tc>
      </w:tr>
      <w:tr w:rsidR="00E02745" w14:paraId="7313B4EA" w14:textId="77777777" w:rsidTr="00FF0AEC">
        <w:tc>
          <w:tcPr>
            <w:tcW w:w="1951" w:type="dxa"/>
            <w:shd w:val="clear" w:color="auto" w:fill="auto"/>
          </w:tcPr>
          <w:p w14:paraId="7D70D48F" w14:textId="77777777" w:rsidR="00E02745" w:rsidRDefault="00E02745" w:rsidP="00FF0AEC"/>
          <w:p w14:paraId="6C977CCA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0A9B418E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12E94EB" w14:textId="77777777" w:rsidR="00E02745" w:rsidRPr="0079542F" w:rsidRDefault="00E02745" w:rsidP="00FF0AEC"/>
        </w:tc>
      </w:tr>
      <w:tr w:rsidR="00E02745" w14:paraId="3309EAC0" w14:textId="77777777" w:rsidTr="00FF0AEC">
        <w:tc>
          <w:tcPr>
            <w:tcW w:w="1951" w:type="dxa"/>
            <w:shd w:val="clear" w:color="auto" w:fill="auto"/>
          </w:tcPr>
          <w:p w14:paraId="56106207" w14:textId="77777777" w:rsidR="00E02745" w:rsidRDefault="00E02745" w:rsidP="00FF0AEC"/>
          <w:p w14:paraId="4D8D9703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4BE71A37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BE59ECC" w14:textId="77777777" w:rsidR="00E02745" w:rsidRPr="0079542F" w:rsidRDefault="00E02745" w:rsidP="00FF0AEC"/>
        </w:tc>
      </w:tr>
    </w:tbl>
    <w:p w14:paraId="1E7F9E4B" w14:textId="77777777" w:rsidR="00E02745" w:rsidRDefault="00E02745" w:rsidP="00B804E6">
      <w:pPr>
        <w:sectPr w:rsidR="00E02745" w:rsidSect="008A6DC1">
          <w:headerReference w:type="default" r:id="rId23"/>
          <w:pgSz w:w="11906" w:h="16838"/>
          <w:pgMar w:top="539" w:right="567" w:bottom="851" w:left="1418" w:header="709" w:footer="482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6946"/>
        <w:gridCol w:w="1134"/>
      </w:tblGrid>
      <w:tr w:rsidR="00E02745" w14:paraId="6345F7BD" w14:textId="77777777" w:rsidTr="00FF0AEC">
        <w:tc>
          <w:tcPr>
            <w:tcW w:w="1951" w:type="dxa"/>
            <w:shd w:val="clear" w:color="auto" w:fill="BFBFBF"/>
          </w:tcPr>
          <w:p w14:paraId="20E87538" w14:textId="77777777" w:rsidR="00E02745" w:rsidRPr="00001CB4" w:rsidRDefault="00E02745" w:rsidP="00FF0AEC">
            <w:pPr>
              <w:rPr>
                <w:b/>
              </w:rPr>
            </w:pPr>
            <w:r>
              <w:rPr>
                <w:b/>
              </w:rPr>
              <w:lastRenderedPageBreak/>
              <w:t>Fachbegriff</w:t>
            </w:r>
          </w:p>
        </w:tc>
        <w:tc>
          <w:tcPr>
            <w:tcW w:w="6946" w:type="dxa"/>
            <w:shd w:val="clear" w:color="auto" w:fill="BFBFBF"/>
          </w:tcPr>
          <w:p w14:paraId="10E5B43F" w14:textId="77777777" w:rsidR="00E02745" w:rsidRPr="00001CB4" w:rsidRDefault="00E02745" w:rsidP="00FF0AEC">
            <w:pPr>
              <w:rPr>
                <w:b/>
              </w:rPr>
            </w:pPr>
            <w:r>
              <w:rPr>
                <w:b/>
              </w:rPr>
              <w:t>Erklärung</w:t>
            </w:r>
          </w:p>
        </w:tc>
        <w:tc>
          <w:tcPr>
            <w:tcW w:w="1134" w:type="dxa"/>
            <w:shd w:val="clear" w:color="auto" w:fill="BFBFBF"/>
          </w:tcPr>
          <w:p w14:paraId="574092A0" w14:textId="77777777" w:rsidR="00E02745" w:rsidRPr="00001CB4" w:rsidRDefault="00E02745" w:rsidP="00FF0AEC">
            <w:pPr>
              <w:rPr>
                <w:b/>
              </w:rPr>
            </w:pPr>
            <w:r>
              <w:rPr>
                <w:b/>
              </w:rPr>
              <w:t>Quelle</w:t>
            </w:r>
          </w:p>
        </w:tc>
      </w:tr>
      <w:tr w:rsidR="00E02745" w14:paraId="7257BE7C" w14:textId="77777777" w:rsidTr="00FF0AEC">
        <w:tc>
          <w:tcPr>
            <w:tcW w:w="1951" w:type="dxa"/>
            <w:shd w:val="clear" w:color="auto" w:fill="auto"/>
          </w:tcPr>
          <w:p w14:paraId="0E3DF1EB" w14:textId="77777777" w:rsidR="00E02745" w:rsidRDefault="00E02745" w:rsidP="00FF0AEC"/>
          <w:p w14:paraId="79767931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51144F2D" w14:textId="77777777" w:rsidR="00E02745" w:rsidRPr="0079542F" w:rsidRDefault="00E02745" w:rsidP="00FF0AEC"/>
        </w:tc>
        <w:tc>
          <w:tcPr>
            <w:tcW w:w="1134" w:type="dxa"/>
            <w:shd w:val="clear" w:color="auto" w:fill="auto"/>
          </w:tcPr>
          <w:p w14:paraId="132E4D4A" w14:textId="77777777" w:rsidR="00E02745" w:rsidRPr="0079542F" w:rsidRDefault="00E02745" w:rsidP="00FF0AEC"/>
        </w:tc>
      </w:tr>
      <w:tr w:rsidR="00E02745" w14:paraId="71F0B475" w14:textId="77777777" w:rsidTr="00FF0AEC">
        <w:tc>
          <w:tcPr>
            <w:tcW w:w="1951" w:type="dxa"/>
            <w:shd w:val="clear" w:color="auto" w:fill="auto"/>
          </w:tcPr>
          <w:p w14:paraId="2B339A80" w14:textId="77777777" w:rsidR="00E02745" w:rsidRDefault="00E02745" w:rsidP="00FF0AEC"/>
          <w:p w14:paraId="75BAF949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20FA6F17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2848BB7" w14:textId="77777777" w:rsidR="00E02745" w:rsidRPr="00FE617E" w:rsidRDefault="00E02745" w:rsidP="00FF0AEC"/>
        </w:tc>
      </w:tr>
      <w:tr w:rsidR="00E02745" w14:paraId="7B525C2B" w14:textId="77777777" w:rsidTr="00FF0AEC">
        <w:tc>
          <w:tcPr>
            <w:tcW w:w="1951" w:type="dxa"/>
            <w:shd w:val="clear" w:color="auto" w:fill="auto"/>
          </w:tcPr>
          <w:p w14:paraId="3A47E98F" w14:textId="77777777" w:rsidR="00E02745" w:rsidRDefault="00E02745" w:rsidP="00FF0AEC"/>
          <w:p w14:paraId="73D7F2EE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3E8F8873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3728483" w14:textId="77777777" w:rsidR="00E02745" w:rsidRPr="0079542F" w:rsidRDefault="00E02745" w:rsidP="00FF0AEC"/>
        </w:tc>
      </w:tr>
      <w:tr w:rsidR="00E02745" w14:paraId="11E90B17" w14:textId="77777777" w:rsidTr="00FF0AEC">
        <w:tc>
          <w:tcPr>
            <w:tcW w:w="1951" w:type="dxa"/>
            <w:shd w:val="clear" w:color="auto" w:fill="auto"/>
          </w:tcPr>
          <w:p w14:paraId="21A6E1DF" w14:textId="77777777" w:rsidR="00E02745" w:rsidRDefault="00E02745" w:rsidP="00FF0AEC"/>
          <w:p w14:paraId="1A33F26B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55E7B482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504BD90" w14:textId="77777777" w:rsidR="00E02745" w:rsidRPr="00D030FE" w:rsidRDefault="00E02745" w:rsidP="00FF0AEC"/>
        </w:tc>
      </w:tr>
      <w:tr w:rsidR="00E02745" w14:paraId="3A58F42C" w14:textId="77777777" w:rsidTr="00FF0AEC">
        <w:tc>
          <w:tcPr>
            <w:tcW w:w="1951" w:type="dxa"/>
            <w:shd w:val="clear" w:color="auto" w:fill="auto"/>
          </w:tcPr>
          <w:p w14:paraId="345B39AA" w14:textId="77777777" w:rsidR="00E02745" w:rsidRDefault="00E02745" w:rsidP="00FF0AEC"/>
          <w:p w14:paraId="2ABFED1A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1FF7B6B8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D297420" w14:textId="77777777" w:rsidR="00E02745" w:rsidRPr="0079542F" w:rsidRDefault="00E02745" w:rsidP="00FF0AEC"/>
        </w:tc>
      </w:tr>
      <w:tr w:rsidR="00E02745" w14:paraId="776D786C" w14:textId="77777777" w:rsidTr="00FF0AEC">
        <w:tc>
          <w:tcPr>
            <w:tcW w:w="1951" w:type="dxa"/>
            <w:shd w:val="clear" w:color="auto" w:fill="auto"/>
          </w:tcPr>
          <w:p w14:paraId="019C2244" w14:textId="77777777" w:rsidR="00E02745" w:rsidRDefault="00E02745" w:rsidP="00FF0AEC"/>
          <w:p w14:paraId="5DDB3BDB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3E942065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3AB8DD8" w14:textId="77777777" w:rsidR="00E02745" w:rsidRPr="0079542F" w:rsidRDefault="00E02745" w:rsidP="00FF0AEC"/>
        </w:tc>
      </w:tr>
      <w:tr w:rsidR="00E02745" w14:paraId="40D50388" w14:textId="77777777" w:rsidTr="00FF0AEC">
        <w:tc>
          <w:tcPr>
            <w:tcW w:w="1951" w:type="dxa"/>
            <w:shd w:val="clear" w:color="auto" w:fill="auto"/>
          </w:tcPr>
          <w:p w14:paraId="3DB1C916" w14:textId="77777777" w:rsidR="00E02745" w:rsidRDefault="00E02745" w:rsidP="00FF0AEC"/>
          <w:p w14:paraId="687C2296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7D47CD46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69AEF24" w14:textId="77777777" w:rsidR="00E02745" w:rsidRPr="0079542F" w:rsidRDefault="00E02745" w:rsidP="00FF0AEC"/>
        </w:tc>
      </w:tr>
      <w:tr w:rsidR="00E02745" w14:paraId="67CDF186" w14:textId="77777777" w:rsidTr="00FF0AEC">
        <w:tc>
          <w:tcPr>
            <w:tcW w:w="1951" w:type="dxa"/>
            <w:shd w:val="clear" w:color="auto" w:fill="auto"/>
          </w:tcPr>
          <w:p w14:paraId="46F54EE0" w14:textId="77777777" w:rsidR="00E02745" w:rsidRDefault="00E02745" w:rsidP="00FF0AEC"/>
          <w:p w14:paraId="4BDFB261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5FCB0642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ABBF5B6" w14:textId="77777777" w:rsidR="00E02745" w:rsidRPr="0079542F" w:rsidRDefault="00E02745" w:rsidP="00FF0AEC"/>
        </w:tc>
      </w:tr>
      <w:tr w:rsidR="00E02745" w14:paraId="6E0EF40B" w14:textId="77777777" w:rsidTr="00FF0AEC">
        <w:tc>
          <w:tcPr>
            <w:tcW w:w="1951" w:type="dxa"/>
            <w:shd w:val="clear" w:color="auto" w:fill="auto"/>
          </w:tcPr>
          <w:p w14:paraId="62B79A8A" w14:textId="77777777" w:rsidR="00E02745" w:rsidRDefault="00E02745" w:rsidP="00FF0AEC"/>
          <w:p w14:paraId="38B07973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652FF808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C4B4124" w14:textId="77777777" w:rsidR="00E02745" w:rsidRPr="0079542F" w:rsidRDefault="00E02745" w:rsidP="00FF0AEC"/>
        </w:tc>
      </w:tr>
      <w:tr w:rsidR="00E02745" w14:paraId="69E57115" w14:textId="77777777" w:rsidTr="00FF0AEC">
        <w:tc>
          <w:tcPr>
            <w:tcW w:w="1951" w:type="dxa"/>
            <w:shd w:val="clear" w:color="auto" w:fill="auto"/>
          </w:tcPr>
          <w:p w14:paraId="4EB52E79" w14:textId="77777777" w:rsidR="00E02745" w:rsidRDefault="00E02745" w:rsidP="00FF0AEC"/>
          <w:p w14:paraId="17C4C821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733E4A3D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7B30577" w14:textId="77777777" w:rsidR="00E02745" w:rsidRPr="0079542F" w:rsidRDefault="00E02745" w:rsidP="00FF0AEC"/>
        </w:tc>
      </w:tr>
      <w:tr w:rsidR="00E02745" w14:paraId="7F387861" w14:textId="77777777" w:rsidTr="00FF0AEC">
        <w:tc>
          <w:tcPr>
            <w:tcW w:w="1951" w:type="dxa"/>
            <w:shd w:val="clear" w:color="auto" w:fill="auto"/>
          </w:tcPr>
          <w:p w14:paraId="22301E14" w14:textId="77777777" w:rsidR="00E02745" w:rsidRDefault="00E02745" w:rsidP="00FF0AEC"/>
          <w:p w14:paraId="2AFEAAE0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06EE2367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8D0D997" w14:textId="77777777" w:rsidR="00E02745" w:rsidRPr="0079542F" w:rsidRDefault="00E02745" w:rsidP="00FF0AEC"/>
        </w:tc>
      </w:tr>
      <w:tr w:rsidR="00E02745" w14:paraId="7D765DEE" w14:textId="77777777" w:rsidTr="00FF0AEC">
        <w:tc>
          <w:tcPr>
            <w:tcW w:w="1951" w:type="dxa"/>
            <w:shd w:val="clear" w:color="auto" w:fill="auto"/>
          </w:tcPr>
          <w:p w14:paraId="346F0B43" w14:textId="77777777" w:rsidR="00E02745" w:rsidRDefault="00E02745" w:rsidP="00FF0AEC"/>
          <w:p w14:paraId="230FE415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33ADABD5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8A5D8AE" w14:textId="77777777" w:rsidR="00E02745" w:rsidRPr="0079542F" w:rsidRDefault="00E02745" w:rsidP="00FF0AEC"/>
        </w:tc>
      </w:tr>
      <w:tr w:rsidR="00E02745" w14:paraId="176249F3" w14:textId="77777777" w:rsidTr="00FF0AEC">
        <w:tc>
          <w:tcPr>
            <w:tcW w:w="1951" w:type="dxa"/>
            <w:shd w:val="clear" w:color="auto" w:fill="auto"/>
          </w:tcPr>
          <w:p w14:paraId="40FE61AE" w14:textId="77777777" w:rsidR="00E02745" w:rsidRDefault="00E02745" w:rsidP="00FF0AEC"/>
          <w:p w14:paraId="79F6318A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74D77976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95B874D" w14:textId="77777777" w:rsidR="00E02745" w:rsidRPr="0079542F" w:rsidRDefault="00E02745" w:rsidP="00FF0AEC"/>
        </w:tc>
      </w:tr>
      <w:tr w:rsidR="00E02745" w14:paraId="49B4B5AC" w14:textId="77777777" w:rsidTr="00FF0AEC">
        <w:tc>
          <w:tcPr>
            <w:tcW w:w="1951" w:type="dxa"/>
            <w:shd w:val="clear" w:color="auto" w:fill="auto"/>
          </w:tcPr>
          <w:p w14:paraId="30BBB2DD" w14:textId="77777777" w:rsidR="00E02745" w:rsidRDefault="00E02745" w:rsidP="00FF0AEC"/>
          <w:p w14:paraId="2BC99BFB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7071C1E6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7288CF7" w14:textId="77777777" w:rsidR="00E02745" w:rsidRPr="0079542F" w:rsidRDefault="00E02745" w:rsidP="00FF0AEC"/>
        </w:tc>
      </w:tr>
      <w:tr w:rsidR="00E02745" w14:paraId="50696208" w14:textId="77777777" w:rsidTr="00FF0AEC">
        <w:tc>
          <w:tcPr>
            <w:tcW w:w="1951" w:type="dxa"/>
            <w:shd w:val="clear" w:color="auto" w:fill="auto"/>
          </w:tcPr>
          <w:p w14:paraId="34AA6E70" w14:textId="77777777" w:rsidR="00E02745" w:rsidRDefault="00E02745" w:rsidP="00FF0AEC"/>
          <w:p w14:paraId="095B8832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1784A0E9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61DCDB4" w14:textId="77777777" w:rsidR="00E02745" w:rsidRPr="0079542F" w:rsidRDefault="00E02745" w:rsidP="00FF0AEC"/>
        </w:tc>
      </w:tr>
      <w:tr w:rsidR="00E02745" w14:paraId="3A2AE967" w14:textId="77777777" w:rsidTr="00FF0AEC">
        <w:tc>
          <w:tcPr>
            <w:tcW w:w="1951" w:type="dxa"/>
            <w:shd w:val="clear" w:color="auto" w:fill="auto"/>
          </w:tcPr>
          <w:p w14:paraId="75E2BF78" w14:textId="77777777" w:rsidR="00E02745" w:rsidRDefault="00E02745" w:rsidP="00FF0AEC"/>
          <w:p w14:paraId="16D85462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0429FBC3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9AC183E" w14:textId="77777777" w:rsidR="00E02745" w:rsidRPr="0079542F" w:rsidRDefault="00E02745" w:rsidP="00FF0AEC"/>
        </w:tc>
      </w:tr>
      <w:tr w:rsidR="00E02745" w14:paraId="4A95BCD3" w14:textId="77777777" w:rsidTr="00FF0AEC">
        <w:tc>
          <w:tcPr>
            <w:tcW w:w="1951" w:type="dxa"/>
            <w:shd w:val="clear" w:color="auto" w:fill="auto"/>
          </w:tcPr>
          <w:p w14:paraId="1B48D6F5" w14:textId="77777777" w:rsidR="00E02745" w:rsidRDefault="00E02745" w:rsidP="00FF0AEC"/>
          <w:p w14:paraId="546B33DE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2FB1B4B3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F6E03D4" w14:textId="77777777" w:rsidR="00E02745" w:rsidRPr="0079542F" w:rsidRDefault="00E02745" w:rsidP="00FF0AEC"/>
        </w:tc>
      </w:tr>
      <w:tr w:rsidR="00E02745" w14:paraId="3B1226B4" w14:textId="77777777" w:rsidTr="00FF0AEC">
        <w:tc>
          <w:tcPr>
            <w:tcW w:w="1951" w:type="dxa"/>
            <w:shd w:val="clear" w:color="auto" w:fill="auto"/>
          </w:tcPr>
          <w:p w14:paraId="6D79B833" w14:textId="77777777" w:rsidR="00E02745" w:rsidRDefault="00E02745" w:rsidP="00FF0AEC"/>
          <w:p w14:paraId="719C7CA7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1B6703E3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A0CE09F" w14:textId="77777777" w:rsidR="00E02745" w:rsidRPr="0079542F" w:rsidRDefault="00E02745" w:rsidP="00FF0AEC"/>
        </w:tc>
      </w:tr>
      <w:tr w:rsidR="00E02745" w14:paraId="658D3DB2" w14:textId="77777777" w:rsidTr="00FF0AEC">
        <w:tc>
          <w:tcPr>
            <w:tcW w:w="1951" w:type="dxa"/>
            <w:shd w:val="clear" w:color="auto" w:fill="auto"/>
          </w:tcPr>
          <w:p w14:paraId="4263934B" w14:textId="77777777" w:rsidR="00E02745" w:rsidRDefault="00E02745" w:rsidP="00FF0AEC"/>
          <w:p w14:paraId="01167E2A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56F2C389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A44340A" w14:textId="77777777" w:rsidR="00E02745" w:rsidRPr="0079542F" w:rsidRDefault="00E02745" w:rsidP="00FF0AEC"/>
        </w:tc>
      </w:tr>
      <w:tr w:rsidR="00E02745" w14:paraId="74B382BE" w14:textId="77777777" w:rsidTr="00FF0AEC">
        <w:tc>
          <w:tcPr>
            <w:tcW w:w="1951" w:type="dxa"/>
            <w:shd w:val="clear" w:color="auto" w:fill="auto"/>
          </w:tcPr>
          <w:p w14:paraId="7684BC3D" w14:textId="77777777" w:rsidR="00E02745" w:rsidRDefault="00E02745" w:rsidP="00FF0AEC"/>
          <w:p w14:paraId="5D36638C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0A95E793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3E1B397" w14:textId="77777777" w:rsidR="00E02745" w:rsidRPr="0079542F" w:rsidRDefault="00E02745" w:rsidP="00FF0AEC"/>
        </w:tc>
      </w:tr>
      <w:tr w:rsidR="00E02745" w14:paraId="095D677D" w14:textId="77777777" w:rsidTr="00FF0AEC">
        <w:tc>
          <w:tcPr>
            <w:tcW w:w="1951" w:type="dxa"/>
            <w:shd w:val="clear" w:color="auto" w:fill="auto"/>
          </w:tcPr>
          <w:p w14:paraId="25AB9987" w14:textId="77777777" w:rsidR="00E02745" w:rsidRDefault="00E02745" w:rsidP="00FF0AEC"/>
          <w:p w14:paraId="432D961A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46E436EA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C1B962F" w14:textId="77777777" w:rsidR="00E02745" w:rsidRPr="0079542F" w:rsidRDefault="00E02745" w:rsidP="00FF0AEC"/>
        </w:tc>
      </w:tr>
      <w:tr w:rsidR="00E02745" w14:paraId="02DE50EF" w14:textId="77777777" w:rsidTr="00FF0AEC">
        <w:tc>
          <w:tcPr>
            <w:tcW w:w="1951" w:type="dxa"/>
            <w:shd w:val="clear" w:color="auto" w:fill="auto"/>
          </w:tcPr>
          <w:p w14:paraId="5F57D4CA" w14:textId="77777777" w:rsidR="00E02745" w:rsidRDefault="00E02745" w:rsidP="00FF0AEC"/>
          <w:p w14:paraId="478B33EE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4254168A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EF1873F" w14:textId="77777777" w:rsidR="00E02745" w:rsidRPr="0079542F" w:rsidRDefault="00E02745" w:rsidP="00FF0AEC"/>
        </w:tc>
      </w:tr>
      <w:tr w:rsidR="00E02745" w14:paraId="6F722C9E" w14:textId="77777777" w:rsidTr="00FF0AEC">
        <w:tc>
          <w:tcPr>
            <w:tcW w:w="1951" w:type="dxa"/>
            <w:shd w:val="clear" w:color="auto" w:fill="auto"/>
          </w:tcPr>
          <w:p w14:paraId="25D39A85" w14:textId="77777777" w:rsidR="00E02745" w:rsidRDefault="00E02745" w:rsidP="00FF0AEC"/>
          <w:p w14:paraId="41DBB4EA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24B84243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BD2C23B" w14:textId="77777777" w:rsidR="00E02745" w:rsidRPr="0079542F" w:rsidRDefault="00E02745" w:rsidP="00FF0AEC"/>
        </w:tc>
      </w:tr>
    </w:tbl>
    <w:p w14:paraId="0A26ABC7" w14:textId="77777777" w:rsidR="00E02745" w:rsidRDefault="00E02745" w:rsidP="00B804E6">
      <w:pPr>
        <w:sectPr w:rsidR="00E02745" w:rsidSect="008A6DC1">
          <w:headerReference w:type="default" r:id="rId24"/>
          <w:pgSz w:w="11906" w:h="16838"/>
          <w:pgMar w:top="539" w:right="567" w:bottom="851" w:left="1418" w:header="709" w:footer="482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6946"/>
        <w:gridCol w:w="1134"/>
      </w:tblGrid>
      <w:tr w:rsidR="00E02745" w14:paraId="289A2121" w14:textId="77777777" w:rsidTr="00FF0AEC">
        <w:tc>
          <w:tcPr>
            <w:tcW w:w="1951" w:type="dxa"/>
            <w:shd w:val="clear" w:color="auto" w:fill="BFBFBF"/>
          </w:tcPr>
          <w:p w14:paraId="0898A6DF" w14:textId="77777777" w:rsidR="00E02745" w:rsidRPr="00001CB4" w:rsidRDefault="00E02745" w:rsidP="00FF0AEC">
            <w:pPr>
              <w:rPr>
                <w:b/>
              </w:rPr>
            </w:pPr>
            <w:r>
              <w:rPr>
                <w:b/>
              </w:rPr>
              <w:lastRenderedPageBreak/>
              <w:t>Fachbegriff</w:t>
            </w:r>
          </w:p>
        </w:tc>
        <w:tc>
          <w:tcPr>
            <w:tcW w:w="6946" w:type="dxa"/>
            <w:shd w:val="clear" w:color="auto" w:fill="BFBFBF"/>
          </w:tcPr>
          <w:p w14:paraId="6346679E" w14:textId="77777777" w:rsidR="00E02745" w:rsidRPr="00001CB4" w:rsidRDefault="00E02745" w:rsidP="00FF0AEC">
            <w:pPr>
              <w:rPr>
                <w:b/>
              </w:rPr>
            </w:pPr>
            <w:r>
              <w:rPr>
                <w:b/>
              </w:rPr>
              <w:t>Erklärung</w:t>
            </w:r>
          </w:p>
        </w:tc>
        <w:tc>
          <w:tcPr>
            <w:tcW w:w="1134" w:type="dxa"/>
            <w:shd w:val="clear" w:color="auto" w:fill="BFBFBF"/>
          </w:tcPr>
          <w:p w14:paraId="1F01F17E" w14:textId="77777777" w:rsidR="00E02745" w:rsidRPr="00001CB4" w:rsidRDefault="00E02745" w:rsidP="00FF0AEC">
            <w:pPr>
              <w:rPr>
                <w:b/>
              </w:rPr>
            </w:pPr>
            <w:r>
              <w:rPr>
                <w:b/>
              </w:rPr>
              <w:t>Quelle</w:t>
            </w:r>
          </w:p>
        </w:tc>
      </w:tr>
      <w:tr w:rsidR="00E02745" w14:paraId="6EB6BEA8" w14:textId="77777777" w:rsidTr="00FF0AEC">
        <w:tc>
          <w:tcPr>
            <w:tcW w:w="1951" w:type="dxa"/>
            <w:shd w:val="clear" w:color="auto" w:fill="auto"/>
          </w:tcPr>
          <w:p w14:paraId="3BF5A4DD" w14:textId="77777777" w:rsidR="00E02745" w:rsidRDefault="00E02745" w:rsidP="00FF0AEC"/>
          <w:p w14:paraId="59C27CC3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153933D0" w14:textId="77777777" w:rsidR="00E02745" w:rsidRPr="0079542F" w:rsidRDefault="00E02745" w:rsidP="00FF0AEC"/>
        </w:tc>
        <w:tc>
          <w:tcPr>
            <w:tcW w:w="1134" w:type="dxa"/>
            <w:shd w:val="clear" w:color="auto" w:fill="auto"/>
          </w:tcPr>
          <w:p w14:paraId="4E85666A" w14:textId="77777777" w:rsidR="00E02745" w:rsidRPr="0079542F" w:rsidRDefault="00E02745" w:rsidP="00FF0AEC"/>
        </w:tc>
      </w:tr>
      <w:tr w:rsidR="00E02745" w14:paraId="113AEA4B" w14:textId="77777777" w:rsidTr="00FF0AEC">
        <w:tc>
          <w:tcPr>
            <w:tcW w:w="1951" w:type="dxa"/>
            <w:shd w:val="clear" w:color="auto" w:fill="auto"/>
          </w:tcPr>
          <w:p w14:paraId="73BD1E2D" w14:textId="77777777" w:rsidR="00E02745" w:rsidRDefault="00E02745" w:rsidP="00FF0AEC"/>
          <w:p w14:paraId="393B9AF6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3EB49786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125C673" w14:textId="77777777" w:rsidR="00E02745" w:rsidRPr="00FE617E" w:rsidRDefault="00E02745" w:rsidP="00FF0AEC"/>
        </w:tc>
      </w:tr>
      <w:tr w:rsidR="00E02745" w14:paraId="2405FFE7" w14:textId="77777777" w:rsidTr="00FF0AEC">
        <w:tc>
          <w:tcPr>
            <w:tcW w:w="1951" w:type="dxa"/>
            <w:shd w:val="clear" w:color="auto" w:fill="auto"/>
          </w:tcPr>
          <w:p w14:paraId="1C3B01C9" w14:textId="77777777" w:rsidR="00E02745" w:rsidRDefault="00E02745" w:rsidP="00FF0AEC"/>
          <w:p w14:paraId="1EC03AE3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4F9FD927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25A79F8" w14:textId="77777777" w:rsidR="00E02745" w:rsidRPr="0079542F" w:rsidRDefault="00E02745" w:rsidP="00FF0AEC"/>
        </w:tc>
      </w:tr>
      <w:tr w:rsidR="00E02745" w14:paraId="484E1C70" w14:textId="77777777" w:rsidTr="00FF0AEC">
        <w:tc>
          <w:tcPr>
            <w:tcW w:w="1951" w:type="dxa"/>
            <w:shd w:val="clear" w:color="auto" w:fill="auto"/>
          </w:tcPr>
          <w:p w14:paraId="15370E79" w14:textId="77777777" w:rsidR="00E02745" w:rsidRDefault="00E02745" w:rsidP="00FF0AEC"/>
          <w:p w14:paraId="7C32EB5B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487BF320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62AF036" w14:textId="77777777" w:rsidR="00E02745" w:rsidRPr="00D030FE" w:rsidRDefault="00E02745" w:rsidP="00FF0AEC"/>
        </w:tc>
      </w:tr>
      <w:tr w:rsidR="00E02745" w14:paraId="0A922B86" w14:textId="77777777" w:rsidTr="00FF0AEC">
        <w:tc>
          <w:tcPr>
            <w:tcW w:w="1951" w:type="dxa"/>
            <w:shd w:val="clear" w:color="auto" w:fill="auto"/>
          </w:tcPr>
          <w:p w14:paraId="77A5BFD6" w14:textId="77777777" w:rsidR="00E02745" w:rsidRDefault="00E02745" w:rsidP="00FF0AEC"/>
          <w:p w14:paraId="2CBD7C10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7C4D4D72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CA1143D" w14:textId="77777777" w:rsidR="00E02745" w:rsidRPr="0079542F" w:rsidRDefault="00E02745" w:rsidP="00FF0AEC"/>
        </w:tc>
      </w:tr>
      <w:tr w:rsidR="00E02745" w14:paraId="1364A713" w14:textId="77777777" w:rsidTr="00FF0AEC">
        <w:tc>
          <w:tcPr>
            <w:tcW w:w="1951" w:type="dxa"/>
            <w:shd w:val="clear" w:color="auto" w:fill="auto"/>
          </w:tcPr>
          <w:p w14:paraId="249C7279" w14:textId="77777777" w:rsidR="00E02745" w:rsidRDefault="00E02745" w:rsidP="00FF0AEC"/>
          <w:p w14:paraId="20E047AD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572A88C5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5CDCE01" w14:textId="77777777" w:rsidR="00E02745" w:rsidRPr="0079542F" w:rsidRDefault="00E02745" w:rsidP="00FF0AEC"/>
        </w:tc>
      </w:tr>
      <w:tr w:rsidR="00E02745" w14:paraId="471A0EFE" w14:textId="77777777" w:rsidTr="00FF0AEC">
        <w:tc>
          <w:tcPr>
            <w:tcW w:w="1951" w:type="dxa"/>
            <w:shd w:val="clear" w:color="auto" w:fill="auto"/>
          </w:tcPr>
          <w:p w14:paraId="176A4BE9" w14:textId="77777777" w:rsidR="00E02745" w:rsidRDefault="00E02745" w:rsidP="00FF0AEC"/>
          <w:p w14:paraId="63EEF279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60D8FB13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F24F00D" w14:textId="77777777" w:rsidR="00E02745" w:rsidRPr="0079542F" w:rsidRDefault="00E02745" w:rsidP="00FF0AEC"/>
        </w:tc>
      </w:tr>
      <w:tr w:rsidR="00E02745" w14:paraId="18A9A8AC" w14:textId="77777777" w:rsidTr="00FF0AEC">
        <w:tc>
          <w:tcPr>
            <w:tcW w:w="1951" w:type="dxa"/>
            <w:shd w:val="clear" w:color="auto" w:fill="auto"/>
          </w:tcPr>
          <w:p w14:paraId="4DBE123F" w14:textId="77777777" w:rsidR="00E02745" w:rsidRDefault="00E02745" w:rsidP="00FF0AEC"/>
          <w:p w14:paraId="0FCECAEA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0B4B2630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D04B53C" w14:textId="77777777" w:rsidR="00E02745" w:rsidRPr="0079542F" w:rsidRDefault="00E02745" w:rsidP="00FF0AEC"/>
        </w:tc>
      </w:tr>
      <w:tr w:rsidR="00E02745" w14:paraId="65BBE5E2" w14:textId="77777777" w:rsidTr="00FF0AEC">
        <w:tc>
          <w:tcPr>
            <w:tcW w:w="1951" w:type="dxa"/>
            <w:shd w:val="clear" w:color="auto" w:fill="auto"/>
          </w:tcPr>
          <w:p w14:paraId="3FB89B36" w14:textId="77777777" w:rsidR="00E02745" w:rsidRDefault="00E02745" w:rsidP="00FF0AEC"/>
          <w:p w14:paraId="28274075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04E09A2E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78789BD" w14:textId="77777777" w:rsidR="00E02745" w:rsidRPr="0079542F" w:rsidRDefault="00E02745" w:rsidP="00FF0AEC"/>
        </w:tc>
      </w:tr>
      <w:tr w:rsidR="00E02745" w14:paraId="3D56D9CA" w14:textId="77777777" w:rsidTr="00FF0AEC">
        <w:tc>
          <w:tcPr>
            <w:tcW w:w="1951" w:type="dxa"/>
            <w:shd w:val="clear" w:color="auto" w:fill="auto"/>
          </w:tcPr>
          <w:p w14:paraId="746F0137" w14:textId="77777777" w:rsidR="00E02745" w:rsidRDefault="00E02745" w:rsidP="00FF0AEC"/>
          <w:p w14:paraId="618E8D52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34D063D2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99251BF" w14:textId="77777777" w:rsidR="00E02745" w:rsidRPr="0079542F" w:rsidRDefault="00E02745" w:rsidP="00FF0AEC"/>
        </w:tc>
      </w:tr>
      <w:tr w:rsidR="00E02745" w14:paraId="3AFE4E3B" w14:textId="77777777" w:rsidTr="00FF0AEC">
        <w:tc>
          <w:tcPr>
            <w:tcW w:w="1951" w:type="dxa"/>
            <w:shd w:val="clear" w:color="auto" w:fill="auto"/>
          </w:tcPr>
          <w:p w14:paraId="47EDE636" w14:textId="77777777" w:rsidR="00E02745" w:rsidRDefault="00E02745" w:rsidP="00FF0AEC"/>
          <w:p w14:paraId="0CA57891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430F0913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2DBF2CC" w14:textId="77777777" w:rsidR="00E02745" w:rsidRPr="0079542F" w:rsidRDefault="00E02745" w:rsidP="00FF0AEC"/>
        </w:tc>
      </w:tr>
      <w:tr w:rsidR="00E02745" w14:paraId="3EF7EF7A" w14:textId="77777777" w:rsidTr="00FF0AEC">
        <w:tc>
          <w:tcPr>
            <w:tcW w:w="1951" w:type="dxa"/>
            <w:shd w:val="clear" w:color="auto" w:fill="auto"/>
          </w:tcPr>
          <w:p w14:paraId="490C0A45" w14:textId="77777777" w:rsidR="00E02745" w:rsidRDefault="00E02745" w:rsidP="00FF0AEC"/>
          <w:p w14:paraId="6DF2D4ED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17DF7C77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3B69826" w14:textId="77777777" w:rsidR="00E02745" w:rsidRPr="0079542F" w:rsidRDefault="00E02745" w:rsidP="00FF0AEC"/>
        </w:tc>
      </w:tr>
      <w:tr w:rsidR="00E02745" w14:paraId="6D3E2506" w14:textId="77777777" w:rsidTr="00FF0AEC">
        <w:tc>
          <w:tcPr>
            <w:tcW w:w="1951" w:type="dxa"/>
            <w:shd w:val="clear" w:color="auto" w:fill="auto"/>
          </w:tcPr>
          <w:p w14:paraId="48AAF6F5" w14:textId="77777777" w:rsidR="00E02745" w:rsidRDefault="00E02745" w:rsidP="00FF0AEC"/>
          <w:p w14:paraId="61D0F476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283F3C71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CFE9245" w14:textId="77777777" w:rsidR="00E02745" w:rsidRPr="0079542F" w:rsidRDefault="00E02745" w:rsidP="00FF0AEC"/>
        </w:tc>
      </w:tr>
      <w:tr w:rsidR="00E02745" w14:paraId="16DF2D83" w14:textId="77777777" w:rsidTr="00FF0AEC">
        <w:tc>
          <w:tcPr>
            <w:tcW w:w="1951" w:type="dxa"/>
            <w:shd w:val="clear" w:color="auto" w:fill="auto"/>
          </w:tcPr>
          <w:p w14:paraId="041F4DB8" w14:textId="77777777" w:rsidR="00E02745" w:rsidRDefault="00E02745" w:rsidP="00FF0AEC"/>
          <w:p w14:paraId="3FF54D1B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409BE6AA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7ECEA24" w14:textId="77777777" w:rsidR="00E02745" w:rsidRPr="0079542F" w:rsidRDefault="00E02745" w:rsidP="00FF0AEC"/>
        </w:tc>
      </w:tr>
      <w:tr w:rsidR="00E02745" w14:paraId="08FBF1CC" w14:textId="77777777" w:rsidTr="00FF0AEC">
        <w:tc>
          <w:tcPr>
            <w:tcW w:w="1951" w:type="dxa"/>
            <w:shd w:val="clear" w:color="auto" w:fill="auto"/>
          </w:tcPr>
          <w:p w14:paraId="0AE1CA8B" w14:textId="77777777" w:rsidR="00E02745" w:rsidRDefault="00E02745" w:rsidP="00FF0AEC"/>
          <w:p w14:paraId="1323E2B5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62BCF3AC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5DCF6FD" w14:textId="77777777" w:rsidR="00E02745" w:rsidRPr="0079542F" w:rsidRDefault="00E02745" w:rsidP="00FF0AEC"/>
        </w:tc>
      </w:tr>
      <w:tr w:rsidR="00E02745" w14:paraId="0868EFA3" w14:textId="77777777" w:rsidTr="00FF0AEC">
        <w:tc>
          <w:tcPr>
            <w:tcW w:w="1951" w:type="dxa"/>
            <w:shd w:val="clear" w:color="auto" w:fill="auto"/>
          </w:tcPr>
          <w:p w14:paraId="4477E731" w14:textId="77777777" w:rsidR="00E02745" w:rsidRDefault="00E02745" w:rsidP="00FF0AEC"/>
          <w:p w14:paraId="46ED1299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0FEF6295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DA5B04A" w14:textId="77777777" w:rsidR="00E02745" w:rsidRPr="0079542F" w:rsidRDefault="00E02745" w:rsidP="00FF0AEC"/>
        </w:tc>
      </w:tr>
      <w:tr w:rsidR="00E02745" w14:paraId="36F98D65" w14:textId="77777777" w:rsidTr="00FF0AEC">
        <w:tc>
          <w:tcPr>
            <w:tcW w:w="1951" w:type="dxa"/>
            <w:shd w:val="clear" w:color="auto" w:fill="auto"/>
          </w:tcPr>
          <w:p w14:paraId="3CBDF14B" w14:textId="77777777" w:rsidR="00E02745" w:rsidRDefault="00E02745" w:rsidP="00FF0AEC"/>
          <w:p w14:paraId="5DDEA31C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41245358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99E3F92" w14:textId="77777777" w:rsidR="00E02745" w:rsidRPr="0079542F" w:rsidRDefault="00E02745" w:rsidP="00FF0AEC"/>
        </w:tc>
      </w:tr>
      <w:tr w:rsidR="00E02745" w14:paraId="4A70DAE3" w14:textId="77777777" w:rsidTr="00FF0AEC">
        <w:tc>
          <w:tcPr>
            <w:tcW w:w="1951" w:type="dxa"/>
            <w:shd w:val="clear" w:color="auto" w:fill="auto"/>
          </w:tcPr>
          <w:p w14:paraId="1EB22EDD" w14:textId="77777777" w:rsidR="00E02745" w:rsidRDefault="00E02745" w:rsidP="00FF0AEC"/>
          <w:p w14:paraId="34BC9F97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43432C63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30AA537" w14:textId="77777777" w:rsidR="00E02745" w:rsidRPr="0079542F" w:rsidRDefault="00E02745" w:rsidP="00FF0AEC"/>
        </w:tc>
      </w:tr>
      <w:tr w:rsidR="00E02745" w14:paraId="32DD5005" w14:textId="77777777" w:rsidTr="00FF0AEC">
        <w:tc>
          <w:tcPr>
            <w:tcW w:w="1951" w:type="dxa"/>
            <w:shd w:val="clear" w:color="auto" w:fill="auto"/>
          </w:tcPr>
          <w:p w14:paraId="668A213D" w14:textId="77777777" w:rsidR="00E02745" w:rsidRDefault="00E02745" w:rsidP="00FF0AEC"/>
          <w:p w14:paraId="5C2A0BC8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5412E3B4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3B64761" w14:textId="77777777" w:rsidR="00E02745" w:rsidRPr="0079542F" w:rsidRDefault="00E02745" w:rsidP="00FF0AEC"/>
        </w:tc>
      </w:tr>
      <w:tr w:rsidR="00E02745" w14:paraId="411265CA" w14:textId="77777777" w:rsidTr="00FF0AEC">
        <w:tc>
          <w:tcPr>
            <w:tcW w:w="1951" w:type="dxa"/>
            <w:shd w:val="clear" w:color="auto" w:fill="auto"/>
          </w:tcPr>
          <w:p w14:paraId="6F53AC5A" w14:textId="77777777" w:rsidR="00E02745" w:rsidRDefault="00E02745" w:rsidP="00FF0AEC"/>
          <w:p w14:paraId="7807DF0B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6104ADFE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B93D300" w14:textId="77777777" w:rsidR="00E02745" w:rsidRPr="0079542F" w:rsidRDefault="00E02745" w:rsidP="00FF0AEC"/>
        </w:tc>
      </w:tr>
      <w:tr w:rsidR="00E02745" w14:paraId="4308C6D3" w14:textId="77777777" w:rsidTr="00FF0AEC">
        <w:tc>
          <w:tcPr>
            <w:tcW w:w="1951" w:type="dxa"/>
            <w:shd w:val="clear" w:color="auto" w:fill="auto"/>
          </w:tcPr>
          <w:p w14:paraId="79D7D876" w14:textId="77777777" w:rsidR="00E02745" w:rsidRDefault="00E02745" w:rsidP="00FF0AEC"/>
          <w:p w14:paraId="68981E27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2EC99E9A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7D64B05" w14:textId="77777777" w:rsidR="00E02745" w:rsidRPr="0079542F" w:rsidRDefault="00E02745" w:rsidP="00FF0AEC"/>
        </w:tc>
      </w:tr>
      <w:tr w:rsidR="00E02745" w14:paraId="06C5B4E2" w14:textId="77777777" w:rsidTr="00FF0AEC">
        <w:tc>
          <w:tcPr>
            <w:tcW w:w="1951" w:type="dxa"/>
            <w:shd w:val="clear" w:color="auto" w:fill="auto"/>
          </w:tcPr>
          <w:p w14:paraId="42C0557C" w14:textId="77777777" w:rsidR="00E02745" w:rsidRDefault="00E02745" w:rsidP="00FF0AEC"/>
          <w:p w14:paraId="679C3ECD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7022269F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9308E08" w14:textId="77777777" w:rsidR="00E02745" w:rsidRPr="0079542F" w:rsidRDefault="00E02745" w:rsidP="00FF0AEC"/>
        </w:tc>
      </w:tr>
      <w:tr w:rsidR="00E02745" w14:paraId="535AE2EE" w14:textId="77777777" w:rsidTr="00FF0AEC">
        <w:tc>
          <w:tcPr>
            <w:tcW w:w="1951" w:type="dxa"/>
            <w:shd w:val="clear" w:color="auto" w:fill="auto"/>
          </w:tcPr>
          <w:p w14:paraId="69B8EBC2" w14:textId="77777777" w:rsidR="00E02745" w:rsidRDefault="00E02745" w:rsidP="00FF0AEC"/>
          <w:p w14:paraId="76397160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14BF7267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F949D15" w14:textId="77777777" w:rsidR="00E02745" w:rsidRPr="0079542F" w:rsidRDefault="00E02745" w:rsidP="00FF0AEC"/>
        </w:tc>
      </w:tr>
    </w:tbl>
    <w:p w14:paraId="60C0960E" w14:textId="77777777" w:rsidR="00E02745" w:rsidRDefault="00E02745" w:rsidP="00B804E6">
      <w:pPr>
        <w:sectPr w:rsidR="00E02745" w:rsidSect="008A6DC1">
          <w:headerReference w:type="default" r:id="rId25"/>
          <w:pgSz w:w="11906" w:h="16838"/>
          <w:pgMar w:top="539" w:right="567" w:bottom="851" w:left="1418" w:header="709" w:footer="482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6946"/>
        <w:gridCol w:w="1134"/>
      </w:tblGrid>
      <w:tr w:rsidR="00E02745" w14:paraId="6C49FBF8" w14:textId="77777777" w:rsidTr="00FF0AEC">
        <w:tc>
          <w:tcPr>
            <w:tcW w:w="1951" w:type="dxa"/>
            <w:shd w:val="clear" w:color="auto" w:fill="BFBFBF"/>
          </w:tcPr>
          <w:p w14:paraId="57498FDF" w14:textId="77777777" w:rsidR="00E02745" w:rsidRPr="00001CB4" w:rsidRDefault="00E02745" w:rsidP="00FF0AEC">
            <w:pPr>
              <w:rPr>
                <w:b/>
              </w:rPr>
            </w:pPr>
            <w:r>
              <w:rPr>
                <w:b/>
              </w:rPr>
              <w:lastRenderedPageBreak/>
              <w:t>Fachbegriff</w:t>
            </w:r>
          </w:p>
        </w:tc>
        <w:tc>
          <w:tcPr>
            <w:tcW w:w="6946" w:type="dxa"/>
            <w:shd w:val="clear" w:color="auto" w:fill="BFBFBF"/>
          </w:tcPr>
          <w:p w14:paraId="3C21305C" w14:textId="77777777" w:rsidR="00E02745" w:rsidRPr="00001CB4" w:rsidRDefault="00E02745" w:rsidP="00FF0AEC">
            <w:pPr>
              <w:rPr>
                <w:b/>
              </w:rPr>
            </w:pPr>
            <w:r>
              <w:rPr>
                <w:b/>
              </w:rPr>
              <w:t>Erklärung</w:t>
            </w:r>
          </w:p>
        </w:tc>
        <w:tc>
          <w:tcPr>
            <w:tcW w:w="1134" w:type="dxa"/>
            <w:shd w:val="clear" w:color="auto" w:fill="BFBFBF"/>
          </w:tcPr>
          <w:p w14:paraId="604904CC" w14:textId="77777777" w:rsidR="00E02745" w:rsidRPr="00001CB4" w:rsidRDefault="00E02745" w:rsidP="00FF0AEC">
            <w:pPr>
              <w:rPr>
                <w:b/>
              </w:rPr>
            </w:pPr>
            <w:r>
              <w:rPr>
                <w:b/>
              </w:rPr>
              <w:t>Quelle</w:t>
            </w:r>
          </w:p>
        </w:tc>
      </w:tr>
      <w:tr w:rsidR="00E02745" w14:paraId="7C0CE604" w14:textId="77777777" w:rsidTr="00FF0AEC">
        <w:tc>
          <w:tcPr>
            <w:tcW w:w="1951" w:type="dxa"/>
            <w:shd w:val="clear" w:color="auto" w:fill="auto"/>
          </w:tcPr>
          <w:p w14:paraId="6D544E94" w14:textId="77777777" w:rsidR="00E02745" w:rsidRDefault="00E02745" w:rsidP="00FF0AEC"/>
          <w:p w14:paraId="56577CC6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755A9F41" w14:textId="77777777" w:rsidR="00E02745" w:rsidRPr="0079542F" w:rsidRDefault="00E02745" w:rsidP="00FF0AEC"/>
        </w:tc>
        <w:tc>
          <w:tcPr>
            <w:tcW w:w="1134" w:type="dxa"/>
            <w:shd w:val="clear" w:color="auto" w:fill="auto"/>
          </w:tcPr>
          <w:p w14:paraId="309C6CF6" w14:textId="77777777" w:rsidR="00E02745" w:rsidRPr="0079542F" w:rsidRDefault="00E02745" w:rsidP="00FF0AEC"/>
        </w:tc>
      </w:tr>
      <w:tr w:rsidR="00E02745" w14:paraId="3B4A69AF" w14:textId="77777777" w:rsidTr="00FF0AEC">
        <w:tc>
          <w:tcPr>
            <w:tcW w:w="1951" w:type="dxa"/>
            <w:shd w:val="clear" w:color="auto" w:fill="auto"/>
          </w:tcPr>
          <w:p w14:paraId="15E120B1" w14:textId="77777777" w:rsidR="00E02745" w:rsidRDefault="00E02745" w:rsidP="00FF0AEC"/>
          <w:p w14:paraId="78AFD5E1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0CACFFB1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3D9F2F4" w14:textId="77777777" w:rsidR="00E02745" w:rsidRPr="00FE617E" w:rsidRDefault="00E02745" w:rsidP="00FF0AEC"/>
        </w:tc>
      </w:tr>
      <w:tr w:rsidR="00E02745" w14:paraId="06DC7567" w14:textId="77777777" w:rsidTr="00FF0AEC">
        <w:tc>
          <w:tcPr>
            <w:tcW w:w="1951" w:type="dxa"/>
            <w:shd w:val="clear" w:color="auto" w:fill="auto"/>
          </w:tcPr>
          <w:p w14:paraId="30C53FC2" w14:textId="77777777" w:rsidR="00E02745" w:rsidRDefault="00E02745" w:rsidP="00FF0AEC"/>
          <w:p w14:paraId="1A2BBF82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1B5EA363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8AED98B" w14:textId="77777777" w:rsidR="00E02745" w:rsidRPr="0079542F" w:rsidRDefault="00E02745" w:rsidP="00FF0AEC"/>
        </w:tc>
      </w:tr>
      <w:tr w:rsidR="00E02745" w14:paraId="281C1707" w14:textId="77777777" w:rsidTr="00FF0AEC">
        <w:tc>
          <w:tcPr>
            <w:tcW w:w="1951" w:type="dxa"/>
            <w:shd w:val="clear" w:color="auto" w:fill="auto"/>
          </w:tcPr>
          <w:p w14:paraId="5290A3F8" w14:textId="77777777" w:rsidR="00E02745" w:rsidRDefault="00E02745" w:rsidP="00FF0AEC"/>
          <w:p w14:paraId="11EF39BD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2186B691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816A747" w14:textId="77777777" w:rsidR="00E02745" w:rsidRPr="00D030FE" w:rsidRDefault="00E02745" w:rsidP="00FF0AEC"/>
        </w:tc>
      </w:tr>
      <w:tr w:rsidR="00E02745" w14:paraId="77811FF7" w14:textId="77777777" w:rsidTr="00FF0AEC">
        <w:tc>
          <w:tcPr>
            <w:tcW w:w="1951" w:type="dxa"/>
            <w:shd w:val="clear" w:color="auto" w:fill="auto"/>
          </w:tcPr>
          <w:p w14:paraId="58AC1EEA" w14:textId="77777777" w:rsidR="00E02745" w:rsidRDefault="00E02745" w:rsidP="00FF0AEC"/>
          <w:p w14:paraId="5E2AD9C3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2CF0F71E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344F53E" w14:textId="77777777" w:rsidR="00E02745" w:rsidRPr="0079542F" w:rsidRDefault="00E02745" w:rsidP="00FF0AEC"/>
        </w:tc>
      </w:tr>
      <w:tr w:rsidR="00E02745" w14:paraId="0367A740" w14:textId="77777777" w:rsidTr="00FF0AEC">
        <w:tc>
          <w:tcPr>
            <w:tcW w:w="1951" w:type="dxa"/>
            <w:shd w:val="clear" w:color="auto" w:fill="auto"/>
          </w:tcPr>
          <w:p w14:paraId="2FB43BC5" w14:textId="77777777" w:rsidR="00E02745" w:rsidRDefault="00E02745" w:rsidP="00FF0AEC"/>
          <w:p w14:paraId="3065C3EB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4B19CF8F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83C7BD7" w14:textId="77777777" w:rsidR="00E02745" w:rsidRPr="0079542F" w:rsidRDefault="00E02745" w:rsidP="00FF0AEC"/>
        </w:tc>
      </w:tr>
      <w:tr w:rsidR="00E02745" w14:paraId="4B93A822" w14:textId="77777777" w:rsidTr="00FF0AEC">
        <w:tc>
          <w:tcPr>
            <w:tcW w:w="1951" w:type="dxa"/>
            <w:shd w:val="clear" w:color="auto" w:fill="auto"/>
          </w:tcPr>
          <w:p w14:paraId="3A87E1F2" w14:textId="77777777" w:rsidR="00E02745" w:rsidRDefault="00E02745" w:rsidP="00FF0AEC"/>
          <w:p w14:paraId="09F3D463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6A279AC7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C69A2B5" w14:textId="77777777" w:rsidR="00E02745" w:rsidRPr="0079542F" w:rsidRDefault="00E02745" w:rsidP="00FF0AEC"/>
        </w:tc>
      </w:tr>
      <w:tr w:rsidR="00E02745" w14:paraId="34814CE1" w14:textId="77777777" w:rsidTr="00FF0AEC">
        <w:tc>
          <w:tcPr>
            <w:tcW w:w="1951" w:type="dxa"/>
            <w:shd w:val="clear" w:color="auto" w:fill="auto"/>
          </w:tcPr>
          <w:p w14:paraId="7AA60AE5" w14:textId="77777777" w:rsidR="00E02745" w:rsidRDefault="00E02745" w:rsidP="00FF0AEC"/>
          <w:p w14:paraId="4EFCFEA2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5AC1680A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8C123A5" w14:textId="77777777" w:rsidR="00E02745" w:rsidRPr="0079542F" w:rsidRDefault="00E02745" w:rsidP="00FF0AEC"/>
        </w:tc>
      </w:tr>
      <w:tr w:rsidR="00E02745" w14:paraId="7318618A" w14:textId="77777777" w:rsidTr="00FF0AEC">
        <w:tc>
          <w:tcPr>
            <w:tcW w:w="1951" w:type="dxa"/>
            <w:shd w:val="clear" w:color="auto" w:fill="auto"/>
          </w:tcPr>
          <w:p w14:paraId="5F6F28B5" w14:textId="77777777" w:rsidR="00E02745" w:rsidRDefault="00E02745" w:rsidP="00FF0AEC"/>
          <w:p w14:paraId="467980D8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3E50B72F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9906250" w14:textId="77777777" w:rsidR="00E02745" w:rsidRPr="0079542F" w:rsidRDefault="00E02745" w:rsidP="00FF0AEC"/>
        </w:tc>
      </w:tr>
      <w:tr w:rsidR="00E02745" w14:paraId="4B50DB51" w14:textId="77777777" w:rsidTr="00FF0AEC">
        <w:tc>
          <w:tcPr>
            <w:tcW w:w="1951" w:type="dxa"/>
            <w:shd w:val="clear" w:color="auto" w:fill="auto"/>
          </w:tcPr>
          <w:p w14:paraId="0962DA1B" w14:textId="77777777" w:rsidR="00E02745" w:rsidRDefault="00E02745" w:rsidP="00FF0AEC"/>
          <w:p w14:paraId="3055F1BC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6C278E6A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48F5F89" w14:textId="77777777" w:rsidR="00E02745" w:rsidRPr="0079542F" w:rsidRDefault="00E02745" w:rsidP="00FF0AEC"/>
        </w:tc>
      </w:tr>
      <w:tr w:rsidR="00E02745" w14:paraId="59E82AEB" w14:textId="77777777" w:rsidTr="00FF0AEC">
        <w:tc>
          <w:tcPr>
            <w:tcW w:w="1951" w:type="dxa"/>
            <w:shd w:val="clear" w:color="auto" w:fill="auto"/>
          </w:tcPr>
          <w:p w14:paraId="77FA9661" w14:textId="77777777" w:rsidR="00E02745" w:rsidRDefault="00E02745" w:rsidP="00FF0AEC"/>
          <w:p w14:paraId="6367ECEA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24F8B995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4F4442B" w14:textId="77777777" w:rsidR="00E02745" w:rsidRPr="0079542F" w:rsidRDefault="00E02745" w:rsidP="00FF0AEC"/>
        </w:tc>
      </w:tr>
      <w:tr w:rsidR="00E02745" w14:paraId="1F456A39" w14:textId="77777777" w:rsidTr="00FF0AEC">
        <w:tc>
          <w:tcPr>
            <w:tcW w:w="1951" w:type="dxa"/>
            <w:shd w:val="clear" w:color="auto" w:fill="auto"/>
          </w:tcPr>
          <w:p w14:paraId="3AC3589B" w14:textId="77777777" w:rsidR="00E02745" w:rsidRDefault="00E02745" w:rsidP="00FF0AEC"/>
          <w:p w14:paraId="732B06FA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54B78866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FF89A55" w14:textId="77777777" w:rsidR="00E02745" w:rsidRPr="0079542F" w:rsidRDefault="00E02745" w:rsidP="00FF0AEC"/>
        </w:tc>
      </w:tr>
      <w:tr w:rsidR="00E02745" w14:paraId="6B9E53E4" w14:textId="77777777" w:rsidTr="00FF0AEC">
        <w:tc>
          <w:tcPr>
            <w:tcW w:w="1951" w:type="dxa"/>
            <w:shd w:val="clear" w:color="auto" w:fill="auto"/>
          </w:tcPr>
          <w:p w14:paraId="4508E127" w14:textId="77777777" w:rsidR="00E02745" w:rsidRDefault="00E02745" w:rsidP="00FF0AEC"/>
          <w:p w14:paraId="00B263D9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56AD24AB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B648DBC" w14:textId="77777777" w:rsidR="00E02745" w:rsidRPr="0079542F" w:rsidRDefault="00E02745" w:rsidP="00FF0AEC"/>
        </w:tc>
      </w:tr>
      <w:tr w:rsidR="00E02745" w14:paraId="5BF6D1B1" w14:textId="77777777" w:rsidTr="00FF0AEC">
        <w:tc>
          <w:tcPr>
            <w:tcW w:w="1951" w:type="dxa"/>
            <w:shd w:val="clear" w:color="auto" w:fill="auto"/>
          </w:tcPr>
          <w:p w14:paraId="34052F91" w14:textId="77777777" w:rsidR="00E02745" w:rsidRDefault="00E02745" w:rsidP="00FF0AEC"/>
          <w:p w14:paraId="45FE8A25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51067752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01C6261" w14:textId="77777777" w:rsidR="00E02745" w:rsidRPr="0079542F" w:rsidRDefault="00E02745" w:rsidP="00FF0AEC"/>
        </w:tc>
      </w:tr>
      <w:tr w:rsidR="00E02745" w14:paraId="3469C4A0" w14:textId="77777777" w:rsidTr="00FF0AEC">
        <w:tc>
          <w:tcPr>
            <w:tcW w:w="1951" w:type="dxa"/>
            <w:shd w:val="clear" w:color="auto" w:fill="auto"/>
          </w:tcPr>
          <w:p w14:paraId="26D764D2" w14:textId="77777777" w:rsidR="00E02745" w:rsidRDefault="00E02745" w:rsidP="00FF0AEC"/>
          <w:p w14:paraId="30439545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2BC24EC3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8544862" w14:textId="77777777" w:rsidR="00E02745" w:rsidRPr="0079542F" w:rsidRDefault="00E02745" w:rsidP="00FF0AEC"/>
        </w:tc>
      </w:tr>
      <w:tr w:rsidR="00E02745" w14:paraId="33951EAB" w14:textId="77777777" w:rsidTr="00FF0AEC">
        <w:tc>
          <w:tcPr>
            <w:tcW w:w="1951" w:type="dxa"/>
            <w:shd w:val="clear" w:color="auto" w:fill="auto"/>
          </w:tcPr>
          <w:p w14:paraId="58A8EC9D" w14:textId="77777777" w:rsidR="00E02745" w:rsidRDefault="00E02745" w:rsidP="00FF0AEC"/>
          <w:p w14:paraId="638A2F9B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47512EB7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07A016B" w14:textId="77777777" w:rsidR="00E02745" w:rsidRPr="0079542F" w:rsidRDefault="00E02745" w:rsidP="00FF0AEC"/>
        </w:tc>
      </w:tr>
      <w:tr w:rsidR="00E02745" w14:paraId="04DC56C3" w14:textId="77777777" w:rsidTr="00FF0AEC">
        <w:tc>
          <w:tcPr>
            <w:tcW w:w="1951" w:type="dxa"/>
            <w:shd w:val="clear" w:color="auto" w:fill="auto"/>
          </w:tcPr>
          <w:p w14:paraId="7AC653D2" w14:textId="77777777" w:rsidR="00E02745" w:rsidRDefault="00E02745" w:rsidP="00FF0AEC"/>
          <w:p w14:paraId="258A86FE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4E6980BC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07C8A8F" w14:textId="77777777" w:rsidR="00E02745" w:rsidRPr="0079542F" w:rsidRDefault="00E02745" w:rsidP="00FF0AEC"/>
        </w:tc>
      </w:tr>
      <w:tr w:rsidR="00E02745" w14:paraId="16EFDAC8" w14:textId="77777777" w:rsidTr="00FF0AEC">
        <w:tc>
          <w:tcPr>
            <w:tcW w:w="1951" w:type="dxa"/>
            <w:shd w:val="clear" w:color="auto" w:fill="auto"/>
          </w:tcPr>
          <w:p w14:paraId="13F91CE8" w14:textId="77777777" w:rsidR="00E02745" w:rsidRDefault="00E02745" w:rsidP="00FF0AEC"/>
          <w:p w14:paraId="56D6AE3F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04E7890C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18142E3" w14:textId="77777777" w:rsidR="00E02745" w:rsidRPr="0079542F" w:rsidRDefault="00E02745" w:rsidP="00FF0AEC"/>
        </w:tc>
      </w:tr>
      <w:tr w:rsidR="00E02745" w14:paraId="64731D20" w14:textId="77777777" w:rsidTr="00FF0AEC">
        <w:tc>
          <w:tcPr>
            <w:tcW w:w="1951" w:type="dxa"/>
            <w:shd w:val="clear" w:color="auto" w:fill="auto"/>
          </w:tcPr>
          <w:p w14:paraId="0AA8D5BE" w14:textId="77777777" w:rsidR="00E02745" w:rsidRDefault="00E02745" w:rsidP="00FF0AEC"/>
          <w:p w14:paraId="0A1C9E83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06F9BBD2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5A70B8E" w14:textId="77777777" w:rsidR="00E02745" w:rsidRPr="0079542F" w:rsidRDefault="00E02745" w:rsidP="00FF0AEC"/>
        </w:tc>
      </w:tr>
      <w:tr w:rsidR="00E02745" w14:paraId="2D438609" w14:textId="77777777" w:rsidTr="00FF0AEC">
        <w:tc>
          <w:tcPr>
            <w:tcW w:w="1951" w:type="dxa"/>
            <w:shd w:val="clear" w:color="auto" w:fill="auto"/>
          </w:tcPr>
          <w:p w14:paraId="2F314CF6" w14:textId="77777777" w:rsidR="00E02745" w:rsidRDefault="00E02745" w:rsidP="00FF0AEC"/>
          <w:p w14:paraId="11624845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027B3CD0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CD89E73" w14:textId="77777777" w:rsidR="00E02745" w:rsidRPr="0079542F" w:rsidRDefault="00E02745" w:rsidP="00FF0AEC"/>
        </w:tc>
      </w:tr>
      <w:tr w:rsidR="00E02745" w14:paraId="396A088E" w14:textId="77777777" w:rsidTr="00FF0AEC">
        <w:tc>
          <w:tcPr>
            <w:tcW w:w="1951" w:type="dxa"/>
            <w:shd w:val="clear" w:color="auto" w:fill="auto"/>
          </w:tcPr>
          <w:p w14:paraId="1279D31A" w14:textId="77777777" w:rsidR="00E02745" w:rsidRDefault="00E02745" w:rsidP="00FF0AEC"/>
          <w:p w14:paraId="66A43907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452C9E4E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BC1EB3A" w14:textId="77777777" w:rsidR="00E02745" w:rsidRPr="0079542F" w:rsidRDefault="00E02745" w:rsidP="00FF0AEC"/>
        </w:tc>
      </w:tr>
      <w:tr w:rsidR="00E02745" w14:paraId="1CEF8273" w14:textId="77777777" w:rsidTr="00FF0AEC">
        <w:tc>
          <w:tcPr>
            <w:tcW w:w="1951" w:type="dxa"/>
            <w:shd w:val="clear" w:color="auto" w:fill="auto"/>
          </w:tcPr>
          <w:p w14:paraId="33D70C6C" w14:textId="77777777" w:rsidR="00E02745" w:rsidRDefault="00E02745" w:rsidP="00FF0AEC"/>
          <w:p w14:paraId="5C046718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2FF3F815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D811AD7" w14:textId="77777777" w:rsidR="00E02745" w:rsidRPr="0079542F" w:rsidRDefault="00E02745" w:rsidP="00FF0AEC"/>
        </w:tc>
      </w:tr>
      <w:tr w:rsidR="00E02745" w14:paraId="047D99EB" w14:textId="77777777" w:rsidTr="00FF0AEC">
        <w:tc>
          <w:tcPr>
            <w:tcW w:w="1951" w:type="dxa"/>
            <w:shd w:val="clear" w:color="auto" w:fill="auto"/>
          </w:tcPr>
          <w:p w14:paraId="2B6C2F2D" w14:textId="77777777" w:rsidR="00E02745" w:rsidRDefault="00E02745" w:rsidP="00FF0AEC"/>
          <w:p w14:paraId="705A8A11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5C6F9B45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0A491E3" w14:textId="77777777" w:rsidR="00E02745" w:rsidRPr="0079542F" w:rsidRDefault="00E02745" w:rsidP="00FF0AEC"/>
        </w:tc>
      </w:tr>
    </w:tbl>
    <w:p w14:paraId="618687CA" w14:textId="77777777" w:rsidR="00E02745" w:rsidRDefault="00E02745" w:rsidP="00B804E6">
      <w:pPr>
        <w:sectPr w:rsidR="00E02745" w:rsidSect="008A6DC1">
          <w:headerReference w:type="default" r:id="rId26"/>
          <w:pgSz w:w="11906" w:h="16838"/>
          <w:pgMar w:top="539" w:right="567" w:bottom="851" w:left="1418" w:header="709" w:footer="482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6946"/>
        <w:gridCol w:w="1134"/>
      </w:tblGrid>
      <w:tr w:rsidR="00E02745" w14:paraId="5ACC3682" w14:textId="77777777" w:rsidTr="00FF0AEC">
        <w:tc>
          <w:tcPr>
            <w:tcW w:w="1951" w:type="dxa"/>
            <w:shd w:val="clear" w:color="auto" w:fill="BFBFBF"/>
          </w:tcPr>
          <w:p w14:paraId="01142BCD" w14:textId="77777777" w:rsidR="00E02745" w:rsidRPr="00001CB4" w:rsidRDefault="00E02745" w:rsidP="00FF0AEC">
            <w:pPr>
              <w:rPr>
                <w:b/>
              </w:rPr>
            </w:pPr>
            <w:r>
              <w:rPr>
                <w:b/>
              </w:rPr>
              <w:lastRenderedPageBreak/>
              <w:t>Fachbegriff</w:t>
            </w:r>
          </w:p>
        </w:tc>
        <w:tc>
          <w:tcPr>
            <w:tcW w:w="6946" w:type="dxa"/>
            <w:shd w:val="clear" w:color="auto" w:fill="BFBFBF"/>
          </w:tcPr>
          <w:p w14:paraId="7DE0FBA9" w14:textId="77777777" w:rsidR="00E02745" w:rsidRPr="00001CB4" w:rsidRDefault="00E02745" w:rsidP="00FF0AEC">
            <w:pPr>
              <w:rPr>
                <w:b/>
              </w:rPr>
            </w:pPr>
            <w:r>
              <w:rPr>
                <w:b/>
              </w:rPr>
              <w:t>Erklärung</w:t>
            </w:r>
          </w:p>
        </w:tc>
        <w:tc>
          <w:tcPr>
            <w:tcW w:w="1134" w:type="dxa"/>
            <w:shd w:val="clear" w:color="auto" w:fill="BFBFBF"/>
          </w:tcPr>
          <w:p w14:paraId="3B237855" w14:textId="77777777" w:rsidR="00E02745" w:rsidRPr="00001CB4" w:rsidRDefault="00E02745" w:rsidP="00FF0AEC">
            <w:pPr>
              <w:rPr>
                <w:b/>
              </w:rPr>
            </w:pPr>
            <w:r>
              <w:rPr>
                <w:b/>
              </w:rPr>
              <w:t>Quelle</w:t>
            </w:r>
          </w:p>
        </w:tc>
      </w:tr>
      <w:tr w:rsidR="00E02745" w14:paraId="414D839E" w14:textId="77777777" w:rsidTr="00FF0AEC">
        <w:tc>
          <w:tcPr>
            <w:tcW w:w="1951" w:type="dxa"/>
            <w:shd w:val="clear" w:color="auto" w:fill="auto"/>
          </w:tcPr>
          <w:p w14:paraId="67540D10" w14:textId="77777777" w:rsidR="00E02745" w:rsidRDefault="00E02745" w:rsidP="00FF0AEC"/>
          <w:p w14:paraId="1E8617F9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19527A49" w14:textId="77777777" w:rsidR="00E02745" w:rsidRPr="0079542F" w:rsidRDefault="00E02745" w:rsidP="00FF0AEC"/>
        </w:tc>
        <w:tc>
          <w:tcPr>
            <w:tcW w:w="1134" w:type="dxa"/>
            <w:shd w:val="clear" w:color="auto" w:fill="auto"/>
          </w:tcPr>
          <w:p w14:paraId="0C29F94C" w14:textId="77777777" w:rsidR="00E02745" w:rsidRPr="0079542F" w:rsidRDefault="00E02745" w:rsidP="00FF0AEC"/>
        </w:tc>
      </w:tr>
      <w:tr w:rsidR="00E02745" w14:paraId="1CD744F2" w14:textId="77777777" w:rsidTr="00FF0AEC">
        <w:tc>
          <w:tcPr>
            <w:tcW w:w="1951" w:type="dxa"/>
            <w:shd w:val="clear" w:color="auto" w:fill="auto"/>
          </w:tcPr>
          <w:p w14:paraId="55BF2847" w14:textId="77777777" w:rsidR="00E02745" w:rsidRDefault="00E02745" w:rsidP="00FF0AEC"/>
          <w:p w14:paraId="21790A81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3B94C11E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4C175F6" w14:textId="77777777" w:rsidR="00E02745" w:rsidRPr="00FE617E" w:rsidRDefault="00E02745" w:rsidP="00FF0AEC"/>
        </w:tc>
      </w:tr>
      <w:tr w:rsidR="00E02745" w14:paraId="5AD0582A" w14:textId="77777777" w:rsidTr="00FF0AEC">
        <w:tc>
          <w:tcPr>
            <w:tcW w:w="1951" w:type="dxa"/>
            <w:shd w:val="clear" w:color="auto" w:fill="auto"/>
          </w:tcPr>
          <w:p w14:paraId="097CC4F2" w14:textId="77777777" w:rsidR="00E02745" w:rsidRDefault="00E02745" w:rsidP="00FF0AEC"/>
          <w:p w14:paraId="129C20E7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0AA6FF1C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39589B2" w14:textId="77777777" w:rsidR="00E02745" w:rsidRPr="0079542F" w:rsidRDefault="00E02745" w:rsidP="00FF0AEC"/>
        </w:tc>
      </w:tr>
      <w:tr w:rsidR="00E02745" w14:paraId="45D4C29E" w14:textId="77777777" w:rsidTr="00FF0AEC">
        <w:tc>
          <w:tcPr>
            <w:tcW w:w="1951" w:type="dxa"/>
            <w:shd w:val="clear" w:color="auto" w:fill="auto"/>
          </w:tcPr>
          <w:p w14:paraId="05D32FAF" w14:textId="77777777" w:rsidR="00E02745" w:rsidRDefault="00E02745" w:rsidP="00FF0AEC"/>
          <w:p w14:paraId="11D8F9AF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4BEF6F63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B910760" w14:textId="77777777" w:rsidR="00E02745" w:rsidRPr="00D030FE" w:rsidRDefault="00E02745" w:rsidP="00FF0AEC"/>
        </w:tc>
      </w:tr>
      <w:tr w:rsidR="00E02745" w14:paraId="403B77C9" w14:textId="77777777" w:rsidTr="00FF0AEC">
        <w:tc>
          <w:tcPr>
            <w:tcW w:w="1951" w:type="dxa"/>
            <w:shd w:val="clear" w:color="auto" w:fill="auto"/>
          </w:tcPr>
          <w:p w14:paraId="0E3B11F3" w14:textId="77777777" w:rsidR="00E02745" w:rsidRDefault="00E02745" w:rsidP="00FF0AEC"/>
          <w:p w14:paraId="0B2C55FF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3EEBCC63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70CC701" w14:textId="77777777" w:rsidR="00E02745" w:rsidRPr="0079542F" w:rsidRDefault="00E02745" w:rsidP="00FF0AEC"/>
        </w:tc>
      </w:tr>
      <w:tr w:rsidR="00E02745" w14:paraId="03C4D417" w14:textId="77777777" w:rsidTr="00FF0AEC">
        <w:tc>
          <w:tcPr>
            <w:tcW w:w="1951" w:type="dxa"/>
            <w:shd w:val="clear" w:color="auto" w:fill="auto"/>
          </w:tcPr>
          <w:p w14:paraId="446F2EC3" w14:textId="77777777" w:rsidR="00E02745" w:rsidRDefault="00E02745" w:rsidP="00FF0AEC"/>
          <w:p w14:paraId="7861D962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5CDD900B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AEBD12F" w14:textId="77777777" w:rsidR="00E02745" w:rsidRPr="0079542F" w:rsidRDefault="00E02745" w:rsidP="00FF0AEC"/>
        </w:tc>
      </w:tr>
      <w:tr w:rsidR="00E02745" w14:paraId="2F5BB6ED" w14:textId="77777777" w:rsidTr="00FF0AEC">
        <w:tc>
          <w:tcPr>
            <w:tcW w:w="1951" w:type="dxa"/>
            <w:shd w:val="clear" w:color="auto" w:fill="auto"/>
          </w:tcPr>
          <w:p w14:paraId="31092BEE" w14:textId="77777777" w:rsidR="00E02745" w:rsidRDefault="00E02745" w:rsidP="00FF0AEC"/>
          <w:p w14:paraId="47E71E6E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08873B0E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6F13A70" w14:textId="77777777" w:rsidR="00E02745" w:rsidRPr="0079542F" w:rsidRDefault="00E02745" w:rsidP="00FF0AEC"/>
        </w:tc>
      </w:tr>
      <w:tr w:rsidR="00E02745" w14:paraId="03A600E3" w14:textId="77777777" w:rsidTr="00FF0AEC">
        <w:tc>
          <w:tcPr>
            <w:tcW w:w="1951" w:type="dxa"/>
            <w:shd w:val="clear" w:color="auto" w:fill="auto"/>
          </w:tcPr>
          <w:p w14:paraId="6C856C93" w14:textId="77777777" w:rsidR="00E02745" w:rsidRDefault="00E02745" w:rsidP="00FF0AEC"/>
          <w:p w14:paraId="55A3325F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70D040CC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052CD98" w14:textId="77777777" w:rsidR="00E02745" w:rsidRPr="0079542F" w:rsidRDefault="00E02745" w:rsidP="00FF0AEC"/>
        </w:tc>
      </w:tr>
      <w:tr w:rsidR="00E02745" w14:paraId="71FA2989" w14:textId="77777777" w:rsidTr="00FF0AEC">
        <w:tc>
          <w:tcPr>
            <w:tcW w:w="1951" w:type="dxa"/>
            <w:shd w:val="clear" w:color="auto" w:fill="auto"/>
          </w:tcPr>
          <w:p w14:paraId="127CAE94" w14:textId="77777777" w:rsidR="00E02745" w:rsidRDefault="00E02745" w:rsidP="00FF0AEC"/>
          <w:p w14:paraId="544228C2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09228EF5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DD2FB2A" w14:textId="77777777" w:rsidR="00E02745" w:rsidRPr="0079542F" w:rsidRDefault="00E02745" w:rsidP="00FF0AEC"/>
        </w:tc>
      </w:tr>
      <w:tr w:rsidR="00E02745" w14:paraId="1D9059B3" w14:textId="77777777" w:rsidTr="00FF0AEC">
        <w:tc>
          <w:tcPr>
            <w:tcW w:w="1951" w:type="dxa"/>
            <w:shd w:val="clear" w:color="auto" w:fill="auto"/>
          </w:tcPr>
          <w:p w14:paraId="25185E37" w14:textId="77777777" w:rsidR="00E02745" w:rsidRDefault="00E02745" w:rsidP="00FF0AEC"/>
          <w:p w14:paraId="32E317C2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4D1334A8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4D8004C" w14:textId="77777777" w:rsidR="00E02745" w:rsidRPr="0079542F" w:rsidRDefault="00E02745" w:rsidP="00FF0AEC"/>
        </w:tc>
      </w:tr>
      <w:tr w:rsidR="00E02745" w14:paraId="3EC7D433" w14:textId="77777777" w:rsidTr="00FF0AEC">
        <w:tc>
          <w:tcPr>
            <w:tcW w:w="1951" w:type="dxa"/>
            <w:shd w:val="clear" w:color="auto" w:fill="auto"/>
          </w:tcPr>
          <w:p w14:paraId="45CDE5B1" w14:textId="77777777" w:rsidR="00E02745" w:rsidRDefault="00E02745" w:rsidP="00FF0AEC"/>
          <w:p w14:paraId="06F1A3F3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7F2B6349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E8CE8B2" w14:textId="77777777" w:rsidR="00E02745" w:rsidRPr="0079542F" w:rsidRDefault="00E02745" w:rsidP="00FF0AEC"/>
        </w:tc>
      </w:tr>
      <w:tr w:rsidR="00E02745" w14:paraId="5306BB52" w14:textId="77777777" w:rsidTr="00FF0AEC">
        <w:tc>
          <w:tcPr>
            <w:tcW w:w="1951" w:type="dxa"/>
            <w:shd w:val="clear" w:color="auto" w:fill="auto"/>
          </w:tcPr>
          <w:p w14:paraId="132472B6" w14:textId="77777777" w:rsidR="00E02745" w:rsidRDefault="00E02745" w:rsidP="00FF0AEC"/>
          <w:p w14:paraId="78515CD9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6463DB87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5E9BD0E" w14:textId="77777777" w:rsidR="00E02745" w:rsidRPr="0079542F" w:rsidRDefault="00E02745" w:rsidP="00FF0AEC"/>
        </w:tc>
      </w:tr>
      <w:tr w:rsidR="00E02745" w14:paraId="3C71DD37" w14:textId="77777777" w:rsidTr="00FF0AEC">
        <w:tc>
          <w:tcPr>
            <w:tcW w:w="1951" w:type="dxa"/>
            <w:shd w:val="clear" w:color="auto" w:fill="auto"/>
          </w:tcPr>
          <w:p w14:paraId="444D0E95" w14:textId="77777777" w:rsidR="00E02745" w:rsidRDefault="00E02745" w:rsidP="00FF0AEC"/>
          <w:p w14:paraId="5B354324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255DB431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6D675CC" w14:textId="77777777" w:rsidR="00E02745" w:rsidRPr="0079542F" w:rsidRDefault="00E02745" w:rsidP="00FF0AEC"/>
        </w:tc>
      </w:tr>
      <w:tr w:rsidR="00E02745" w14:paraId="47672D61" w14:textId="77777777" w:rsidTr="00FF0AEC">
        <w:tc>
          <w:tcPr>
            <w:tcW w:w="1951" w:type="dxa"/>
            <w:shd w:val="clear" w:color="auto" w:fill="auto"/>
          </w:tcPr>
          <w:p w14:paraId="7740531B" w14:textId="77777777" w:rsidR="00E02745" w:rsidRDefault="00E02745" w:rsidP="00FF0AEC"/>
          <w:p w14:paraId="79C121A0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0133E9D8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F9EBA8B" w14:textId="77777777" w:rsidR="00E02745" w:rsidRPr="0079542F" w:rsidRDefault="00E02745" w:rsidP="00FF0AEC"/>
        </w:tc>
      </w:tr>
      <w:tr w:rsidR="00E02745" w14:paraId="44B644C0" w14:textId="77777777" w:rsidTr="00FF0AEC">
        <w:tc>
          <w:tcPr>
            <w:tcW w:w="1951" w:type="dxa"/>
            <w:shd w:val="clear" w:color="auto" w:fill="auto"/>
          </w:tcPr>
          <w:p w14:paraId="5C44C119" w14:textId="77777777" w:rsidR="00E02745" w:rsidRDefault="00E02745" w:rsidP="00FF0AEC"/>
          <w:p w14:paraId="54B0B446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1A00B341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7E98594" w14:textId="77777777" w:rsidR="00E02745" w:rsidRPr="0079542F" w:rsidRDefault="00E02745" w:rsidP="00FF0AEC"/>
        </w:tc>
      </w:tr>
      <w:tr w:rsidR="00E02745" w14:paraId="05BC8E4C" w14:textId="77777777" w:rsidTr="00FF0AEC">
        <w:tc>
          <w:tcPr>
            <w:tcW w:w="1951" w:type="dxa"/>
            <w:shd w:val="clear" w:color="auto" w:fill="auto"/>
          </w:tcPr>
          <w:p w14:paraId="1F784641" w14:textId="77777777" w:rsidR="00E02745" w:rsidRDefault="00E02745" w:rsidP="00FF0AEC"/>
          <w:p w14:paraId="642BF08C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04B808E6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33A1176" w14:textId="77777777" w:rsidR="00E02745" w:rsidRPr="0079542F" w:rsidRDefault="00E02745" w:rsidP="00FF0AEC"/>
        </w:tc>
      </w:tr>
      <w:tr w:rsidR="00E02745" w14:paraId="7669A0C8" w14:textId="77777777" w:rsidTr="00FF0AEC">
        <w:tc>
          <w:tcPr>
            <w:tcW w:w="1951" w:type="dxa"/>
            <w:shd w:val="clear" w:color="auto" w:fill="auto"/>
          </w:tcPr>
          <w:p w14:paraId="2DABB674" w14:textId="77777777" w:rsidR="00E02745" w:rsidRDefault="00E02745" w:rsidP="00FF0AEC"/>
          <w:p w14:paraId="2F834680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5A34657B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725F661" w14:textId="77777777" w:rsidR="00E02745" w:rsidRPr="0079542F" w:rsidRDefault="00E02745" w:rsidP="00FF0AEC"/>
        </w:tc>
      </w:tr>
      <w:tr w:rsidR="00E02745" w14:paraId="15C8100D" w14:textId="77777777" w:rsidTr="00FF0AEC">
        <w:tc>
          <w:tcPr>
            <w:tcW w:w="1951" w:type="dxa"/>
            <w:shd w:val="clear" w:color="auto" w:fill="auto"/>
          </w:tcPr>
          <w:p w14:paraId="4D4A05AD" w14:textId="77777777" w:rsidR="00E02745" w:rsidRDefault="00E02745" w:rsidP="00FF0AEC"/>
          <w:p w14:paraId="2BC8A2C7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4B197978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B55CDE2" w14:textId="77777777" w:rsidR="00E02745" w:rsidRPr="0079542F" w:rsidRDefault="00E02745" w:rsidP="00FF0AEC"/>
        </w:tc>
      </w:tr>
      <w:tr w:rsidR="00E02745" w14:paraId="59138430" w14:textId="77777777" w:rsidTr="00FF0AEC">
        <w:tc>
          <w:tcPr>
            <w:tcW w:w="1951" w:type="dxa"/>
            <w:shd w:val="clear" w:color="auto" w:fill="auto"/>
          </w:tcPr>
          <w:p w14:paraId="371C77FF" w14:textId="77777777" w:rsidR="00E02745" w:rsidRDefault="00E02745" w:rsidP="00FF0AEC"/>
          <w:p w14:paraId="5A345118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2417EF4B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543E776" w14:textId="77777777" w:rsidR="00E02745" w:rsidRPr="0079542F" w:rsidRDefault="00E02745" w:rsidP="00FF0AEC"/>
        </w:tc>
      </w:tr>
      <w:tr w:rsidR="00E02745" w14:paraId="6F3E7F0F" w14:textId="77777777" w:rsidTr="00FF0AEC">
        <w:tc>
          <w:tcPr>
            <w:tcW w:w="1951" w:type="dxa"/>
            <w:shd w:val="clear" w:color="auto" w:fill="auto"/>
          </w:tcPr>
          <w:p w14:paraId="5CC31BF9" w14:textId="77777777" w:rsidR="00E02745" w:rsidRDefault="00E02745" w:rsidP="00FF0AEC"/>
          <w:p w14:paraId="441506EF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75B7D2BE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81CADA6" w14:textId="77777777" w:rsidR="00E02745" w:rsidRPr="0079542F" w:rsidRDefault="00E02745" w:rsidP="00FF0AEC"/>
        </w:tc>
      </w:tr>
      <w:tr w:rsidR="00E02745" w14:paraId="720FAF8D" w14:textId="77777777" w:rsidTr="00FF0AEC">
        <w:tc>
          <w:tcPr>
            <w:tcW w:w="1951" w:type="dxa"/>
            <w:shd w:val="clear" w:color="auto" w:fill="auto"/>
          </w:tcPr>
          <w:p w14:paraId="4B9D66C6" w14:textId="77777777" w:rsidR="00E02745" w:rsidRDefault="00E02745" w:rsidP="00FF0AEC"/>
          <w:p w14:paraId="707C8B60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74FBCCB8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AE9AFF1" w14:textId="77777777" w:rsidR="00E02745" w:rsidRPr="0079542F" w:rsidRDefault="00E02745" w:rsidP="00FF0AEC"/>
        </w:tc>
      </w:tr>
      <w:tr w:rsidR="00E02745" w14:paraId="23674CC0" w14:textId="77777777" w:rsidTr="00FF0AEC">
        <w:tc>
          <w:tcPr>
            <w:tcW w:w="1951" w:type="dxa"/>
            <w:shd w:val="clear" w:color="auto" w:fill="auto"/>
          </w:tcPr>
          <w:p w14:paraId="5ECEAFED" w14:textId="77777777" w:rsidR="00E02745" w:rsidRDefault="00E02745" w:rsidP="00FF0AEC"/>
          <w:p w14:paraId="3A40131B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4729BDE3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7668775" w14:textId="77777777" w:rsidR="00E02745" w:rsidRPr="0079542F" w:rsidRDefault="00E02745" w:rsidP="00FF0AEC"/>
        </w:tc>
      </w:tr>
      <w:tr w:rsidR="00E02745" w14:paraId="3C751F2C" w14:textId="77777777" w:rsidTr="00FF0AEC">
        <w:tc>
          <w:tcPr>
            <w:tcW w:w="1951" w:type="dxa"/>
            <w:shd w:val="clear" w:color="auto" w:fill="auto"/>
          </w:tcPr>
          <w:p w14:paraId="4CF832E6" w14:textId="77777777" w:rsidR="00E02745" w:rsidRDefault="00E02745" w:rsidP="00FF0AEC"/>
          <w:p w14:paraId="68C57087" w14:textId="77777777" w:rsidR="00E02745" w:rsidRPr="0079542F" w:rsidRDefault="00E02745" w:rsidP="00FF0AEC"/>
        </w:tc>
        <w:tc>
          <w:tcPr>
            <w:tcW w:w="6946" w:type="dxa"/>
            <w:shd w:val="clear" w:color="auto" w:fill="auto"/>
          </w:tcPr>
          <w:p w14:paraId="797AD61D" w14:textId="77777777" w:rsidR="00E02745" w:rsidRPr="0079542F" w:rsidRDefault="00E02745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8750606" w14:textId="77777777" w:rsidR="00E02745" w:rsidRPr="0079542F" w:rsidRDefault="00E02745" w:rsidP="00FF0AEC"/>
        </w:tc>
      </w:tr>
    </w:tbl>
    <w:p w14:paraId="7439B2B9" w14:textId="77777777" w:rsidR="0096777B" w:rsidRDefault="0096777B" w:rsidP="00FF0AEC">
      <w:pPr>
        <w:rPr>
          <w:b/>
        </w:rPr>
        <w:sectPr w:rsidR="0096777B" w:rsidSect="008A6DC1">
          <w:headerReference w:type="default" r:id="rId27"/>
          <w:pgSz w:w="11906" w:h="16838"/>
          <w:pgMar w:top="539" w:right="567" w:bottom="851" w:left="1418" w:header="709" w:footer="482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6946"/>
        <w:gridCol w:w="1134"/>
      </w:tblGrid>
      <w:tr w:rsidR="00B02F48" w14:paraId="2A071969" w14:textId="77777777" w:rsidTr="00FF0AEC">
        <w:tc>
          <w:tcPr>
            <w:tcW w:w="1951" w:type="dxa"/>
            <w:shd w:val="clear" w:color="auto" w:fill="BFBFBF"/>
          </w:tcPr>
          <w:p w14:paraId="648A57F2" w14:textId="77777777" w:rsidR="00B02F48" w:rsidRPr="00001CB4" w:rsidRDefault="00B02F48" w:rsidP="00FF0AEC">
            <w:pPr>
              <w:rPr>
                <w:b/>
              </w:rPr>
            </w:pPr>
            <w:r>
              <w:rPr>
                <w:b/>
              </w:rPr>
              <w:lastRenderedPageBreak/>
              <w:t>Fachbegriff</w:t>
            </w:r>
          </w:p>
        </w:tc>
        <w:tc>
          <w:tcPr>
            <w:tcW w:w="6946" w:type="dxa"/>
            <w:shd w:val="clear" w:color="auto" w:fill="BFBFBF"/>
          </w:tcPr>
          <w:p w14:paraId="2A5CB8C1" w14:textId="77777777" w:rsidR="00B02F48" w:rsidRPr="00001CB4" w:rsidRDefault="00B02F48" w:rsidP="00FF0AEC">
            <w:pPr>
              <w:rPr>
                <w:b/>
              </w:rPr>
            </w:pPr>
            <w:r>
              <w:rPr>
                <w:b/>
              </w:rPr>
              <w:t>Erklärung</w:t>
            </w:r>
          </w:p>
        </w:tc>
        <w:tc>
          <w:tcPr>
            <w:tcW w:w="1134" w:type="dxa"/>
            <w:shd w:val="clear" w:color="auto" w:fill="BFBFBF"/>
          </w:tcPr>
          <w:p w14:paraId="422895C9" w14:textId="77777777" w:rsidR="00B02F48" w:rsidRPr="00001CB4" w:rsidRDefault="00B02F48" w:rsidP="00FF0AEC">
            <w:pPr>
              <w:rPr>
                <w:b/>
              </w:rPr>
            </w:pPr>
            <w:r>
              <w:rPr>
                <w:b/>
              </w:rPr>
              <w:t>Quelle</w:t>
            </w:r>
          </w:p>
        </w:tc>
      </w:tr>
      <w:tr w:rsidR="00B02F48" w14:paraId="28554E21" w14:textId="77777777" w:rsidTr="00FF0AEC">
        <w:tc>
          <w:tcPr>
            <w:tcW w:w="1951" w:type="dxa"/>
            <w:shd w:val="clear" w:color="auto" w:fill="auto"/>
          </w:tcPr>
          <w:p w14:paraId="6D669F5E" w14:textId="77777777" w:rsidR="00B02F48" w:rsidRDefault="00B02F48" w:rsidP="00FF0AEC"/>
          <w:p w14:paraId="14FCCB44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410EBBC1" w14:textId="77777777" w:rsidR="00B02F48" w:rsidRPr="0079542F" w:rsidRDefault="00B02F48" w:rsidP="00FF0AEC"/>
        </w:tc>
        <w:tc>
          <w:tcPr>
            <w:tcW w:w="1134" w:type="dxa"/>
            <w:shd w:val="clear" w:color="auto" w:fill="auto"/>
          </w:tcPr>
          <w:p w14:paraId="6D45C2F6" w14:textId="77777777" w:rsidR="00B02F48" w:rsidRPr="0079542F" w:rsidRDefault="00B02F48" w:rsidP="00FF0AEC"/>
        </w:tc>
      </w:tr>
      <w:tr w:rsidR="00B02F48" w14:paraId="5C380832" w14:textId="77777777" w:rsidTr="00FF0AEC">
        <w:tc>
          <w:tcPr>
            <w:tcW w:w="1951" w:type="dxa"/>
            <w:shd w:val="clear" w:color="auto" w:fill="auto"/>
          </w:tcPr>
          <w:p w14:paraId="6BA31E14" w14:textId="77777777" w:rsidR="00B02F48" w:rsidRDefault="00B02F48" w:rsidP="00FF0AEC"/>
          <w:p w14:paraId="6BC5DA27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204EF1CC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F9EDAAE" w14:textId="77777777" w:rsidR="00B02F48" w:rsidRPr="00FE617E" w:rsidRDefault="00B02F48" w:rsidP="00FF0AEC"/>
        </w:tc>
      </w:tr>
      <w:tr w:rsidR="00B02F48" w14:paraId="1A1E8994" w14:textId="77777777" w:rsidTr="00FF0AEC">
        <w:tc>
          <w:tcPr>
            <w:tcW w:w="1951" w:type="dxa"/>
            <w:shd w:val="clear" w:color="auto" w:fill="auto"/>
          </w:tcPr>
          <w:p w14:paraId="6C9F4ED6" w14:textId="77777777" w:rsidR="00B02F48" w:rsidRDefault="00B02F48" w:rsidP="00FF0AEC"/>
          <w:p w14:paraId="36A05E6E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41537103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9234BC5" w14:textId="77777777" w:rsidR="00B02F48" w:rsidRPr="0079542F" w:rsidRDefault="00B02F48" w:rsidP="00FF0AEC"/>
        </w:tc>
      </w:tr>
      <w:tr w:rsidR="00B02F48" w14:paraId="7BAC534B" w14:textId="77777777" w:rsidTr="00FF0AEC">
        <w:tc>
          <w:tcPr>
            <w:tcW w:w="1951" w:type="dxa"/>
            <w:shd w:val="clear" w:color="auto" w:fill="auto"/>
          </w:tcPr>
          <w:p w14:paraId="2090B168" w14:textId="77777777" w:rsidR="00B02F48" w:rsidRDefault="00B02F48" w:rsidP="00FF0AEC"/>
          <w:p w14:paraId="69F2B6EC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1F607B44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3659906" w14:textId="77777777" w:rsidR="00B02F48" w:rsidRPr="00D030FE" w:rsidRDefault="00B02F48" w:rsidP="00FF0AEC"/>
        </w:tc>
      </w:tr>
      <w:tr w:rsidR="00B02F48" w14:paraId="7AD8A3FC" w14:textId="77777777" w:rsidTr="00FF0AEC">
        <w:tc>
          <w:tcPr>
            <w:tcW w:w="1951" w:type="dxa"/>
            <w:shd w:val="clear" w:color="auto" w:fill="auto"/>
          </w:tcPr>
          <w:p w14:paraId="1D045577" w14:textId="77777777" w:rsidR="00B02F48" w:rsidRDefault="00B02F48" w:rsidP="00FF0AEC"/>
          <w:p w14:paraId="4A4F7B64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663D77E7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F2DCB2F" w14:textId="77777777" w:rsidR="00B02F48" w:rsidRPr="0079542F" w:rsidRDefault="00B02F48" w:rsidP="00FF0AEC"/>
        </w:tc>
      </w:tr>
      <w:tr w:rsidR="00B02F48" w14:paraId="4F0A1FBF" w14:textId="77777777" w:rsidTr="00FF0AEC">
        <w:tc>
          <w:tcPr>
            <w:tcW w:w="1951" w:type="dxa"/>
            <w:shd w:val="clear" w:color="auto" w:fill="auto"/>
          </w:tcPr>
          <w:p w14:paraId="6417F98C" w14:textId="77777777" w:rsidR="00B02F48" w:rsidRDefault="00B02F48" w:rsidP="00FF0AEC"/>
          <w:p w14:paraId="06CD6B92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11A46F3F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C4C87FF" w14:textId="77777777" w:rsidR="00B02F48" w:rsidRPr="0079542F" w:rsidRDefault="00B02F48" w:rsidP="00FF0AEC"/>
        </w:tc>
      </w:tr>
      <w:tr w:rsidR="00B02F48" w14:paraId="3B95E29E" w14:textId="77777777" w:rsidTr="00FF0AEC">
        <w:tc>
          <w:tcPr>
            <w:tcW w:w="1951" w:type="dxa"/>
            <w:shd w:val="clear" w:color="auto" w:fill="auto"/>
          </w:tcPr>
          <w:p w14:paraId="5270C19F" w14:textId="77777777" w:rsidR="00B02F48" w:rsidRDefault="00B02F48" w:rsidP="00FF0AEC"/>
          <w:p w14:paraId="4AC0C56E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6062F08A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EB2C755" w14:textId="77777777" w:rsidR="00B02F48" w:rsidRPr="0079542F" w:rsidRDefault="00B02F48" w:rsidP="00FF0AEC"/>
        </w:tc>
      </w:tr>
      <w:tr w:rsidR="00B02F48" w14:paraId="22E41666" w14:textId="77777777" w:rsidTr="00FF0AEC">
        <w:tc>
          <w:tcPr>
            <w:tcW w:w="1951" w:type="dxa"/>
            <w:shd w:val="clear" w:color="auto" w:fill="auto"/>
          </w:tcPr>
          <w:p w14:paraId="00239FF8" w14:textId="77777777" w:rsidR="00B02F48" w:rsidRDefault="00B02F48" w:rsidP="00FF0AEC"/>
          <w:p w14:paraId="71BC9507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6AAE26A0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60CC4BB" w14:textId="77777777" w:rsidR="00B02F48" w:rsidRPr="0079542F" w:rsidRDefault="00B02F48" w:rsidP="00FF0AEC"/>
        </w:tc>
      </w:tr>
      <w:tr w:rsidR="00B02F48" w14:paraId="4596D109" w14:textId="77777777" w:rsidTr="00FF0AEC">
        <w:tc>
          <w:tcPr>
            <w:tcW w:w="1951" w:type="dxa"/>
            <w:shd w:val="clear" w:color="auto" w:fill="auto"/>
          </w:tcPr>
          <w:p w14:paraId="233C0014" w14:textId="77777777" w:rsidR="00B02F48" w:rsidRDefault="00B02F48" w:rsidP="00FF0AEC"/>
          <w:p w14:paraId="4FDBBB82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3BB54591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43A8F43" w14:textId="77777777" w:rsidR="00B02F48" w:rsidRPr="0079542F" w:rsidRDefault="00B02F48" w:rsidP="00FF0AEC"/>
        </w:tc>
      </w:tr>
      <w:tr w:rsidR="00B02F48" w14:paraId="4E8F4414" w14:textId="77777777" w:rsidTr="00FF0AEC">
        <w:tc>
          <w:tcPr>
            <w:tcW w:w="1951" w:type="dxa"/>
            <w:shd w:val="clear" w:color="auto" w:fill="auto"/>
          </w:tcPr>
          <w:p w14:paraId="45DE1BFD" w14:textId="77777777" w:rsidR="00B02F48" w:rsidRDefault="00B02F48" w:rsidP="00FF0AEC"/>
          <w:p w14:paraId="74E48AF4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7EB3AEDE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E488125" w14:textId="77777777" w:rsidR="00B02F48" w:rsidRPr="0079542F" w:rsidRDefault="00B02F48" w:rsidP="00FF0AEC"/>
        </w:tc>
      </w:tr>
      <w:tr w:rsidR="00B02F48" w14:paraId="6B2F776A" w14:textId="77777777" w:rsidTr="00FF0AEC">
        <w:tc>
          <w:tcPr>
            <w:tcW w:w="1951" w:type="dxa"/>
            <w:shd w:val="clear" w:color="auto" w:fill="auto"/>
          </w:tcPr>
          <w:p w14:paraId="693392B9" w14:textId="77777777" w:rsidR="00B02F48" w:rsidRDefault="00B02F48" w:rsidP="00FF0AEC"/>
          <w:p w14:paraId="7A90ACC7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1B414BE0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3089456" w14:textId="77777777" w:rsidR="00B02F48" w:rsidRPr="0079542F" w:rsidRDefault="00B02F48" w:rsidP="00FF0AEC"/>
        </w:tc>
      </w:tr>
      <w:tr w:rsidR="00B02F48" w14:paraId="142C7AB9" w14:textId="77777777" w:rsidTr="00FF0AEC">
        <w:tc>
          <w:tcPr>
            <w:tcW w:w="1951" w:type="dxa"/>
            <w:shd w:val="clear" w:color="auto" w:fill="auto"/>
          </w:tcPr>
          <w:p w14:paraId="170504FD" w14:textId="77777777" w:rsidR="00B02F48" w:rsidRDefault="00B02F48" w:rsidP="00FF0AEC"/>
          <w:p w14:paraId="369D0B8B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41D09EB9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B660721" w14:textId="77777777" w:rsidR="00B02F48" w:rsidRPr="0079542F" w:rsidRDefault="00B02F48" w:rsidP="00FF0AEC"/>
        </w:tc>
      </w:tr>
      <w:tr w:rsidR="00B02F48" w14:paraId="76DCE631" w14:textId="77777777" w:rsidTr="00FF0AEC">
        <w:tc>
          <w:tcPr>
            <w:tcW w:w="1951" w:type="dxa"/>
            <w:shd w:val="clear" w:color="auto" w:fill="auto"/>
          </w:tcPr>
          <w:p w14:paraId="096CB6E5" w14:textId="77777777" w:rsidR="00B02F48" w:rsidRDefault="00B02F48" w:rsidP="00FF0AEC"/>
          <w:p w14:paraId="2AB11EB3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67F372A5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18217EF" w14:textId="77777777" w:rsidR="00B02F48" w:rsidRPr="0079542F" w:rsidRDefault="00B02F48" w:rsidP="00FF0AEC"/>
        </w:tc>
      </w:tr>
      <w:tr w:rsidR="00B02F48" w14:paraId="6FD745A6" w14:textId="77777777" w:rsidTr="00FF0AEC">
        <w:tc>
          <w:tcPr>
            <w:tcW w:w="1951" w:type="dxa"/>
            <w:shd w:val="clear" w:color="auto" w:fill="auto"/>
          </w:tcPr>
          <w:p w14:paraId="1377D2C0" w14:textId="77777777" w:rsidR="00B02F48" w:rsidRDefault="00B02F48" w:rsidP="00FF0AEC"/>
          <w:p w14:paraId="76DCD2CF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10903ED8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8C7B0D3" w14:textId="77777777" w:rsidR="00B02F48" w:rsidRPr="0079542F" w:rsidRDefault="00B02F48" w:rsidP="00FF0AEC"/>
        </w:tc>
      </w:tr>
      <w:tr w:rsidR="00B02F48" w14:paraId="1DB5025D" w14:textId="77777777" w:rsidTr="00FF0AEC">
        <w:tc>
          <w:tcPr>
            <w:tcW w:w="1951" w:type="dxa"/>
            <w:shd w:val="clear" w:color="auto" w:fill="auto"/>
          </w:tcPr>
          <w:p w14:paraId="3097D795" w14:textId="77777777" w:rsidR="00B02F48" w:rsidRDefault="00B02F48" w:rsidP="00FF0AEC"/>
          <w:p w14:paraId="4C3646B8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5943E7A5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D1A86E0" w14:textId="77777777" w:rsidR="00B02F48" w:rsidRPr="0079542F" w:rsidRDefault="00B02F48" w:rsidP="00FF0AEC"/>
        </w:tc>
      </w:tr>
      <w:tr w:rsidR="00B02F48" w14:paraId="3514FA76" w14:textId="77777777" w:rsidTr="00FF0AEC">
        <w:tc>
          <w:tcPr>
            <w:tcW w:w="1951" w:type="dxa"/>
            <w:shd w:val="clear" w:color="auto" w:fill="auto"/>
          </w:tcPr>
          <w:p w14:paraId="44286C19" w14:textId="77777777" w:rsidR="00B02F48" w:rsidRDefault="00B02F48" w:rsidP="00FF0AEC"/>
          <w:p w14:paraId="5DC7CB67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54D323D4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3126E0E" w14:textId="77777777" w:rsidR="00B02F48" w:rsidRPr="0079542F" w:rsidRDefault="00B02F48" w:rsidP="00FF0AEC"/>
        </w:tc>
      </w:tr>
      <w:tr w:rsidR="00B02F48" w14:paraId="0A0E08B6" w14:textId="77777777" w:rsidTr="00FF0AEC">
        <w:tc>
          <w:tcPr>
            <w:tcW w:w="1951" w:type="dxa"/>
            <w:shd w:val="clear" w:color="auto" w:fill="auto"/>
          </w:tcPr>
          <w:p w14:paraId="00D93F83" w14:textId="77777777" w:rsidR="00B02F48" w:rsidRDefault="00B02F48" w:rsidP="00FF0AEC"/>
          <w:p w14:paraId="2966325F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50A73FAD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B42BB08" w14:textId="77777777" w:rsidR="00B02F48" w:rsidRPr="0079542F" w:rsidRDefault="00B02F48" w:rsidP="00FF0AEC"/>
        </w:tc>
      </w:tr>
      <w:tr w:rsidR="00B02F48" w14:paraId="791B7FA4" w14:textId="77777777" w:rsidTr="00FF0AEC">
        <w:tc>
          <w:tcPr>
            <w:tcW w:w="1951" w:type="dxa"/>
            <w:shd w:val="clear" w:color="auto" w:fill="auto"/>
          </w:tcPr>
          <w:p w14:paraId="5770E9AF" w14:textId="77777777" w:rsidR="00B02F48" w:rsidRDefault="00B02F48" w:rsidP="00FF0AEC"/>
          <w:p w14:paraId="21C1C7ED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221F9169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01A3978" w14:textId="77777777" w:rsidR="00B02F48" w:rsidRPr="0079542F" w:rsidRDefault="00B02F48" w:rsidP="00FF0AEC"/>
        </w:tc>
      </w:tr>
      <w:tr w:rsidR="00B02F48" w14:paraId="49099FA5" w14:textId="77777777" w:rsidTr="00FF0AEC">
        <w:tc>
          <w:tcPr>
            <w:tcW w:w="1951" w:type="dxa"/>
            <w:shd w:val="clear" w:color="auto" w:fill="auto"/>
          </w:tcPr>
          <w:p w14:paraId="2EFCA89F" w14:textId="77777777" w:rsidR="00B02F48" w:rsidRDefault="00B02F48" w:rsidP="00FF0AEC"/>
          <w:p w14:paraId="2DDDA0EC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2A734A50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3F6AAF8" w14:textId="77777777" w:rsidR="00B02F48" w:rsidRPr="0079542F" w:rsidRDefault="00B02F48" w:rsidP="00FF0AEC"/>
        </w:tc>
      </w:tr>
      <w:tr w:rsidR="00B02F48" w14:paraId="5C162A13" w14:textId="77777777" w:rsidTr="00FF0AEC">
        <w:tc>
          <w:tcPr>
            <w:tcW w:w="1951" w:type="dxa"/>
            <w:shd w:val="clear" w:color="auto" w:fill="auto"/>
          </w:tcPr>
          <w:p w14:paraId="113E5596" w14:textId="77777777" w:rsidR="00B02F48" w:rsidRDefault="00B02F48" w:rsidP="00FF0AEC"/>
          <w:p w14:paraId="1F660A66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28A9B9A8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2442A44" w14:textId="77777777" w:rsidR="00B02F48" w:rsidRPr="0079542F" w:rsidRDefault="00B02F48" w:rsidP="00FF0AEC"/>
        </w:tc>
      </w:tr>
      <w:tr w:rsidR="00B02F48" w14:paraId="37F0ACBA" w14:textId="77777777" w:rsidTr="00FF0AEC">
        <w:tc>
          <w:tcPr>
            <w:tcW w:w="1951" w:type="dxa"/>
            <w:shd w:val="clear" w:color="auto" w:fill="auto"/>
          </w:tcPr>
          <w:p w14:paraId="5958FDA8" w14:textId="77777777" w:rsidR="00B02F48" w:rsidRDefault="00B02F48" w:rsidP="00FF0AEC"/>
          <w:p w14:paraId="4607FF4E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3BDA350B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D31BB71" w14:textId="77777777" w:rsidR="00B02F48" w:rsidRPr="0079542F" w:rsidRDefault="00B02F48" w:rsidP="00FF0AEC"/>
        </w:tc>
      </w:tr>
      <w:tr w:rsidR="00B02F48" w14:paraId="2BB791E5" w14:textId="77777777" w:rsidTr="00FF0AEC">
        <w:tc>
          <w:tcPr>
            <w:tcW w:w="1951" w:type="dxa"/>
            <w:shd w:val="clear" w:color="auto" w:fill="auto"/>
          </w:tcPr>
          <w:p w14:paraId="271F2AC5" w14:textId="77777777" w:rsidR="00B02F48" w:rsidRDefault="00B02F48" w:rsidP="00FF0AEC"/>
          <w:p w14:paraId="71B8A12E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530C44D7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8B9D1F0" w14:textId="77777777" w:rsidR="00B02F48" w:rsidRPr="0079542F" w:rsidRDefault="00B02F48" w:rsidP="00FF0AEC"/>
        </w:tc>
      </w:tr>
      <w:tr w:rsidR="00B02F48" w14:paraId="227E2C99" w14:textId="77777777" w:rsidTr="00FF0AEC">
        <w:tc>
          <w:tcPr>
            <w:tcW w:w="1951" w:type="dxa"/>
            <w:shd w:val="clear" w:color="auto" w:fill="auto"/>
          </w:tcPr>
          <w:p w14:paraId="3C64D063" w14:textId="77777777" w:rsidR="00B02F48" w:rsidRDefault="00B02F48" w:rsidP="00FF0AEC"/>
          <w:p w14:paraId="029B49C6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1A69E24F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B1BBF13" w14:textId="77777777" w:rsidR="00B02F48" w:rsidRPr="0079542F" w:rsidRDefault="00B02F48" w:rsidP="00FF0AEC"/>
        </w:tc>
      </w:tr>
    </w:tbl>
    <w:p w14:paraId="5D81A440" w14:textId="77777777" w:rsidR="00E8571B" w:rsidRDefault="00E8571B" w:rsidP="00FF0AEC">
      <w:pPr>
        <w:rPr>
          <w:b/>
        </w:rPr>
        <w:sectPr w:rsidR="00E8571B" w:rsidSect="008A6DC1">
          <w:headerReference w:type="default" r:id="rId28"/>
          <w:pgSz w:w="11906" w:h="16838"/>
          <w:pgMar w:top="539" w:right="567" w:bottom="851" w:left="1418" w:header="709" w:footer="482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6946"/>
        <w:gridCol w:w="1134"/>
      </w:tblGrid>
      <w:tr w:rsidR="00B02F48" w14:paraId="2B07545E" w14:textId="77777777" w:rsidTr="00FF0AEC">
        <w:tc>
          <w:tcPr>
            <w:tcW w:w="1951" w:type="dxa"/>
            <w:shd w:val="clear" w:color="auto" w:fill="BFBFBF"/>
          </w:tcPr>
          <w:p w14:paraId="51870DB4" w14:textId="77777777" w:rsidR="00B02F48" w:rsidRPr="00001CB4" w:rsidRDefault="00B02F48" w:rsidP="00FF0AEC">
            <w:pPr>
              <w:rPr>
                <w:b/>
              </w:rPr>
            </w:pPr>
            <w:r>
              <w:rPr>
                <w:b/>
              </w:rPr>
              <w:lastRenderedPageBreak/>
              <w:t>Fachbegriff</w:t>
            </w:r>
          </w:p>
        </w:tc>
        <w:tc>
          <w:tcPr>
            <w:tcW w:w="6946" w:type="dxa"/>
            <w:shd w:val="clear" w:color="auto" w:fill="BFBFBF"/>
          </w:tcPr>
          <w:p w14:paraId="4525A628" w14:textId="77777777" w:rsidR="00B02F48" w:rsidRPr="00001CB4" w:rsidRDefault="00B02F48" w:rsidP="00FF0AEC">
            <w:pPr>
              <w:rPr>
                <w:b/>
              </w:rPr>
            </w:pPr>
            <w:r>
              <w:rPr>
                <w:b/>
              </w:rPr>
              <w:t>Erklärung</w:t>
            </w:r>
          </w:p>
        </w:tc>
        <w:tc>
          <w:tcPr>
            <w:tcW w:w="1134" w:type="dxa"/>
            <w:shd w:val="clear" w:color="auto" w:fill="BFBFBF"/>
          </w:tcPr>
          <w:p w14:paraId="5064185C" w14:textId="77777777" w:rsidR="00B02F48" w:rsidRPr="00001CB4" w:rsidRDefault="00B02F48" w:rsidP="00FF0AEC">
            <w:pPr>
              <w:rPr>
                <w:b/>
              </w:rPr>
            </w:pPr>
            <w:r>
              <w:rPr>
                <w:b/>
              </w:rPr>
              <w:t>Quelle</w:t>
            </w:r>
          </w:p>
        </w:tc>
      </w:tr>
      <w:tr w:rsidR="00B02F48" w14:paraId="1FFA9AA4" w14:textId="77777777" w:rsidTr="00FF0AEC">
        <w:tc>
          <w:tcPr>
            <w:tcW w:w="1951" w:type="dxa"/>
            <w:shd w:val="clear" w:color="auto" w:fill="auto"/>
          </w:tcPr>
          <w:p w14:paraId="533C76E9" w14:textId="77777777" w:rsidR="00B02F48" w:rsidRDefault="00B02F48" w:rsidP="00FF0AEC"/>
          <w:p w14:paraId="51AA9D8A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196A8942" w14:textId="77777777" w:rsidR="00B02F48" w:rsidRPr="0079542F" w:rsidRDefault="00B02F48" w:rsidP="00FF0AEC"/>
        </w:tc>
        <w:tc>
          <w:tcPr>
            <w:tcW w:w="1134" w:type="dxa"/>
            <w:shd w:val="clear" w:color="auto" w:fill="auto"/>
          </w:tcPr>
          <w:p w14:paraId="27205F74" w14:textId="77777777" w:rsidR="00B02F48" w:rsidRPr="0079542F" w:rsidRDefault="00B02F48" w:rsidP="00FF0AEC"/>
        </w:tc>
      </w:tr>
      <w:tr w:rsidR="00B02F48" w14:paraId="7C9C55C0" w14:textId="77777777" w:rsidTr="00FF0AEC">
        <w:tc>
          <w:tcPr>
            <w:tcW w:w="1951" w:type="dxa"/>
            <w:shd w:val="clear" w:color="auto" w:fill="auto"/>
          </w:tcPr>
          <w:p w14:paraId="6C0B5393" w14:textId="77777777" w:rsidR="00B02F48" w:rsidRDefault="00B02F48" w:rsidP="00FF0AEC"/>
          <w:p w14:paraId="099231FB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48941C29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50930A6" w14:textId="77777777" w:rsidR="00B02F48" w:rsidRPr="00FE617E" w:rsidRDefault="00B02F48" w:rsidP="00FF0AEC"/>
        </w:tc>
      </w:tr>
      <w:tr w:rsidR="00B02F48" w14:paraId="15716862" w14:textId="77777777" w:rsidTr="00FF0AEC">
        <w:tc>
          <w:tcPr>
            <w:tcW w:w="1951" w:type="dxa"/>
            <w:shd w:val="clear" w:color="auto" w:fill="auto"/>
          </w:tcPr>
          <w:p w14:paraId="149293EC" w14:textId="77777777" w:rsidR="00B02F48" w:rsidRDefault="00B02F48" w:rsidP="00FF0AEC"/>
          <w:p w14:paraId="5641913C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2C6D9619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323F4C2" w14:textId="77777777" w:rsidR="00B02F48" w:rsidRPr="0079542F" w:rsidRDefault="00B02F48" w:rsidP="00FF0AEC"/>
        </w:tc>
      </w:tr>
      <w:tr w:rsidR="00B02F48" w14:paraId="7D22ED1B" w14:textId="77777777" w:rsidTr="00FF0AEC">
        <w:tc>
          <w:tcPr>
            <w:tcW w:w="1951" w:type="dxa"/>
            <w:shd w:val="clear" w:color="auto" w:fill="auto"/>
          </w:tcPr>
          <w:p w14:paraId="3ABE2A08" w14:textId="77777777" w:rsidR="00B02F48" w:rsidRDefault="00B02F48" w:rsidP="00FF0AEC"/>
          <w:p w14:paraId="2C5F48C1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5E76D167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F4C4C97" w14:textId="77777777" w:rsidR="00B02F48" w:rsidRPr="00D030FE" w:rsidRDefault="00B02F48" w:rsidP="00FF0AEC"/>
        </w:tc>
      </w:tr>
      <w:tr w:rsidR="00B02F48" w14:paraId="2817F2EC" w14:textId="77777777" w:rsidTr="00FF0AEC">
        <w:tc>
          <w:tcPr>
            <w:tcW w:w="1951" w:type="dxa"/>
            <w:shd w:val="clear" w:color="auto" w:fill="auto"/>
          </w:tcPr>
          <w:p w14:paraId="3FEF241D" w14:textId="77777777" w:rsidR="00B02F48" w:rsidRDefault="00B02F48" w:rsidP="00FF0AEC"/>
          <w:p w14:paraId="54493763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17DEBC6A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6EEF41D" w14:textId="77777777" w:rsidR="00B02F48" w:rsidRPr="0079542F" w:rsidRDefault="00B02F48" w:rsidP="00FF0AEC"/>
        </w:tc>
      </w:tr>
      <w:tr w:rsidR="00B02F48" w14:paraId="524D7F3C" w14:textId="77777777" w:rsidTr="00FF0AEC">
        <w:tc>
          <w:tcPr>
            <w:tcW w:w="1951" w:type="dxa"/>
            <w:shd w:val="clear" w:color="auto" w:fill="auto"/>
          </w:tcPr>
          <w:p w14:paraId="39CF2146" w14:textId="77777777" w:rsidR="00B02F48" w:rsidRDefault="00B02F48" w:rsidP="00FF0AEC"/>
          <w:p w14:paraId="5A3C5697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57D2C8BA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C6B7AA9" w14:textId="77777777" w:rsidR="00B02F48" w:rsidRPr="0079542F" w:rsidRDefault="00B02F48" w:rsidP="00FF0AEC"/>
        </w:tc>
      </w:tr>
      <w:tr w:rsidR="00B02F48" w14:paraId="32C547D9" w14:textId="77777777" w:rsidTr="00FF0AEC">
        <w:tc>
          <w:tcPr>
            <w:tcW w:w="1951" w:type="dxa"/>
            <w:shd w:val="clear" w:color="auto" w:fill="auto"/>
          </w:tcPr>
          <w:p w14:paraId="0216F279" w14:textId="77777777" w:rsidR="00B02F48" w:rsidRDefault="00B02F48" w:rsidP="00FF0AEC"/>
          <w:p w14:paraId="4560BEFC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2B8B97C7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54A69B0" w14:textId="77777777" w:rsidR="00B02F48" w:rsidRPr="0079542F" w:rsidRDefault="00B02F48" w:rsidP="00FF0AEC"/>
        </w:tc>
      </w:tr>
      <w:tr w:rsidR="00B02F48" w14:paraId="37B4DDDD" w14:textId="77777777" w:rsidTr="00FF0AEC">
        <w:tc>
          <w:tcPr>
            <w:tcW w:w="1951" w:type="dxa"/>
            <w:shd w:val="clear" w:color="auto" w:fill="auto"/>
          </w:tcPr>
          <w:p w14:paraId="5562318A" w14:textId="77777777" w:rsidR="00B02F48" w:rsidRDefault="00B02F48" w:rsidP="00FF0AEC"/>
          <w:p w14:paraId="33134F94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06E0AF72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4B7513F" w14:textId="77777777" w:rsidR="00B02F48" w:rsidRPr="0079542F" w:rsidRDefault="00B02F48" w:rsidP="00FF0AEC"/>
        </w:tc>
      </w:tr>
      <w:tr w:rsidR="00B02F48" w14:paraId="34588B73" w14:textId="77777777" w:rsidTr="00FF0AEC">
        <w:tc>
          <w:tcPr>
            <w:tcW w:w="1951" w:type="dxa"/>
            <w:shd w:val="clear" w:color="auto" w:fill="auto"/>
          </w:tcPr>
          <w:p w14:paraId="30B04A6B" w14:textId="77777777" w:rsidR="00B02F48" w:rsidRDefault="00B02F48" w:rsidP="00FF0AEC"/>
          <w:p w14:paraId="7623AA42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51479971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2D65A71" w14:textId="77777777" w:rsidR="00B02F48" w:rsidRPr="0079542F" w:rsidRDefault="00B02F48" w:rsidP="00FF0AEC"/>
        </w:tc>
      </w:tr>
      <w:tr w:rsidR="00B02F48" w14:paraId="38C4EC68" w14:textId="77777777" w:rsidTr="00FF0AEC">
        <w:tc>
          <w:tcPr>
            <w:tcW w:w="1951" w:type="dxa"/>
            <w:shd w:val="clear" w:color="auto" w:fill="auto"/>
          </w:tcPr>
          <w:p w14:paraId="43EA91EB" w14:textId="77777777" w:rsidR="00B02F48" w:rsidRDefault="00B02F48" w:rsidP="00FF0AEC"/>
          <w:p w14:paraId="18ECC7BB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4EB6FEDD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D5C4B63" w14:textId="77777777" w:rsidR="00B02F48" w:rsidRPr="0079542F" w:rsidRDefault="00B02F48" w:rsidP="00FF0AEC"/>
        </w:tc>
      </w:tr>
      <w:tr w:rsidR="00B02F48" w14:paraId="0A8E5E9B" w14:textId="77777777" w:rsidTr="00FF0AEC">
        <w:tc>
          <w:tcPr>
            <w:tcW w:w="1951" w:type="dxa"/>
            <w:shd w:val="clear" w:color="auto" w:fill="auto"/>
          </w:tcPr>
          <w:p w14:paraId="75AE2AA5" w14:textId="77777777" w:rsidR="00B02F48" w:rsidRDefault="00B02F48" w:rsidP="00FF0AEC"/>
          <w:p w14:paraId="35A6E61E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5ED6CF35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1D81AF0" w14:textId="77777777" w:rsidR="00B02F48" w:rsidRPr="0079542F" w:rsidRDefault="00B02F48" w:rsidP="00FF0AEC"/>
        </w:tc>
      </w:tr>
      <w:tr w:rsidR="00B02F48" w14:paraId="0BAC2B6E" w14:textId="77777777" w:rsidTr="00FF0AEC">
        <w:tc>
          <w:tcPr>
            <w:tcW w:w="1951" w:type="dxa"/>
            <w:shd w:val="clear" w:color="auto" w:fill="auto"/>
          </w:tcPr>
          <w:p w14:paraId="12D005B3" w14:textId="77777777" w:rsidR="00B02F48" w:rsidRDefault="00B02F48" w:rsidP="00FF0AEC"/>
          <w:p w14:paraId="51777001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6E10B73E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252C069" w14:textId="77777777" w:rsidR="00B02F48" w:rsidRPr="0079542F" w:rsidRDefault="00B02F48" w:rsidP="00FF0AEC"/>
        </w:tc>
      </w:tr>
      <w:tr w:rsidR="00B02F48" w14:paraId="05702C72" w14:textId="77777777" w:rsidTr="00FF0AEC">
        <w:tc>
          <w:tcPr>
            <w:tcW w:w="1951" w:type="dxa"/>
            <w:shd w:val="clear" w:color="auto" w:fill="auto"/>
          </w:tcPr>
          <w:p w14:paraId="670ABFAC" w14:textId="77777777" w:rsidR="00B02F48" w:rsidRDefault="00B02F48" w:rsidP="00FF0AEC"/>
          <w:p w14:paraId="226829D7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1119D65B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7410BD8" w14:textId="77777777" w:rsidR="00B02F48" w:rsidRPr="0079542F" w:rsidRDefault="00B02F48" w:rsidP="00FF0AEC"/>
        </w:tc>
      </w:tr>
      <w:tr w:rsidR="00B02F48" w14:paraId="73A347B4" w14:textId="77777777" w:rsidTr="00FF0AEC">
        <w:tc>
          <w:tcPr>
            <w:tcW w:w="1951" w:type="dxa"/>
            <w:shd w:val="clear" w:color="auto" w:fill="auto"/>
          </w:tcPr>
          <w:p w14:paraId="3B65D620" w14:textId="77777777" w:rsidR="00B02F48" w:rsidRDefault="00B02F48" w:rsidP="00FF0AEC"/>
          <w:p w14:paraId="4CD452C1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08779ABF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F7842B0" w14:textId="77777777" w:rsidR="00B02F48" w:rsidRPr="0079542F" w:rsidRDefault="00B02F48" w:rsidP="00FF0AEC"/>
        </w:tc>
      </w:tr>
      <w:tr w:rsidR="00B02F48" w14:paraId="41E9B4FF" w14:textId="77777777" w:rsidTr="00FF0AEC">
        <w:tc>
          <w:tcPr>
            <w:tcW w:w="1951" w:type="dxa"/>
            <w:shd w:val="clear" w:color="auto" w:fill="auto"/>
          </w:tcPr>
          <w:p w14:paraId="5A02C8A3" w14:textId="77777777" w:rsidR="00B02F48" w:rsidRDefault="00B02F48" w:rsidP="00FF0AEC"/>
          <w:p w14:paraId="37D805FC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756A562E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B79276A" w14:textId="77777777" w:rsidR="00B02F48" w:rsidRPr="0079542F" w:rsidRDefault="00B02F48" w:rsidP="00FF0AEC"/>
        </w:tc>
      </w:tr>
      <w:tr w:rsidR="00B02F48" w14:paraId="73DADD45" w14:textId="77777777" w:rsidTr="00FF0AEC">
        <w:tc>
          <w:tcPr>
            <w:tcW w:w="1951" w:type="dxa"/>
            <w:shd w:val="clear" w:color="auto" w:fill="auto"/>
          </w:tcPr>
          <w:p w14:paraId="3DD169E9" w14:textId="77777777" w:rsidR="00B02F48" w:rsidRDefault="00B02F48" w:rsidP="00FF0AEC"/>
          <w:p w14:paraId="25D8F03B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0E84C015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5C9A565" w14:textId="77777777" w:rsidR="00B02F48" w:rsidRPr="0079542F" w:rsidRDefault="00B02F48" w:rsidP="00FF0AEC"/>
        </w:tc>
      </w:tr>
      <w:tr w:rsidR="00B02F48" w14:paraId="0487557F" w14:textId="77777777" w:rsidTr="00FF0AEC">
        <w:tc>
          <w:tcPr>
            <w:tcW w:w="1951" w:type="dxa"/>
            <w:shd w:val="clear" w:color="auto" w:fill="auto"/>
          </w:tcPr>
          <w:p w14:paraId="2E678825" w14:textId="77777777" w:rsidR="00B02F48" w:rsidRDefault="00B02F48" w:rsidP="00FF0AEC"/>
          <w:p w14:paraId="54DEB275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7E710320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091CD8C" w14:textId="77777777" w:rsidR="00B02F48" w:rsidRPr="0079542F" w:rsidRDefault="00B02F48" w:rsidP="00FF0AEC"/>
        </w:tc>
      </w:tr>
      <w:tr w:rsidR="00B02F48" w14:paraId="17E385FE" w14:textId="77777777" w:rsidTr="00FF0AEC">
        <w:tc>
          <w:tcPr>
            <w:tcW w:w="1951" w:type="dxa"/>
            <w:shd w:val="clear" w:color="auto" w:fill="auto"/>
          </w:tcPr>
          <w:p w14:paraId="56E79040" w14:textId="77777777" w:rsidR="00B02F48" w:rsidRDefault="00B02F48" w:rsidP="00FF0AEC"/>
          <w:p w14:paraId="0C95BA0D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670F2D2F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C454136" w14:textId="77777777" w:rsidR="00B02F48" w:rsidRPr="0079542F" w:rsidRDefault="00B02F48" w:rsidP="00FF0AEC"/>
        </w:tc>
      </w:tr>
      <w:tr w:rsidR="00B02F48" w14:paraId="2B0A1AC4" w14:textId="77777777" w:rsidTr="00FF0AEC">
        <w:tc>
          <w:tcPr>
            <w:tcW w:w="1951" w:type="dxa"/>
            <w:shd w:val="clear" w:color="auto" w:fill="auto"/>
          </w:tcPr>
          <w:p w14:paraId="0E981ECB" w14:textId="77777777" w:rsidR="00B02F48" w:rsidRDefault="00B02F48" w:rsidP="00FF0AEC"/>
          <w:p w14:paraId="7CE20A17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06AA04FA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38D9E99" w14:textId="77777777" w:rsidR="00B02F48" w:rsidRPr="0079542F" w:rsidRDefault="00B02F48" w:rsidP="00FF0AEC"/>
        </w:tc>
      </w:tr>
      <w:tr w:rsidR="00B02F48" w14:paraId="0F143E70" w14:textId="77777777" w:rsidTr="00FF0AEC">
        <w:tc>
          <w:tcPr>
            <w:tcW w:w="1951" w:type="dxa"/>
            <w:shd w:val="clear" w:color="auto" w:fill="auto"/>
          </w:tcPr>
          <w:p w14:paraId="3DB19A1C" w14:textId="77777777" w:rsidR="00B02F48" w:rsidRDefault="00B02F48" w:rsidP="00FF0AEC"/>
          <w:p w14:paraId="6171F3E5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6BA67C38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CF85CFD" w14:textId="77777777" w:rsidR="00B02F48" w:rsidRPr="0079542F" w:rsidRDefault="00B02F48" w:rsidP="00FF0AEC"/>
        </w:tc>
      </w:tr>
      <w:tr w:rsidR="00B02F48" w14:paraId="4F893AC9" w14:textId="77777777" w:rsidTr="00FF0AEC">
        <w:tc>
          <w:tcPr>
            <w:tcW w:w="1951" w:type="dxa"/>
            <w:shd w:val="clear" w:color="auto" w:fill="auto"/>
          </w:tcPr>
          <w:p w14:paraId="16AC1127" w14:textId="77777777" w:rsidR="00B02F48" w:rsidRDefault="00B02F48" w:rsidP="00FF0AEC"/>
          <w:p w14:paraId="621ABD10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36D3FBFC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D76BEF8" w14:textId="77777777" w:rsidR="00B02F48" w:rsidRPr="0079542F" w:rsidRDefault="00B02F48" w:rsidP="00FF0AEC"/>
        </w:tc>
      </w:tr>
      <w:tr w:rsidR="00B02F48" w14:paraId="7D0AE9A2" w14:textId="77777777" w:rsidTr="00FF0AEC">
        <w:tc>
          <w:tcPr>
            <w:tcW w:w="1951" w:type="dxa"/>
            <w:shd w:val="clear" w:color="auto" w:fill="auto"/>
          </w:tcPr>
          <w:p w14:paraId="5EA11340" w14:textId="77777777" w:rsidR="00B02F48" w:rsidRDefault="00B02F48" w:rsidP="00FF0AEC"/>
          <w:p w14:paraId="646C5D1B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2C3CD35D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485689C" w14:textId="77777777" w:rsidR="00B02F48" w:rsidRPr="0079542F" w:rsidRDefault="00B02F48" w:rsidP="00FF0AEC"/>
        </w:tc>
      </w:tr>
      <w:tr w:rsidR="00B02F48" w14:paraId="506957C0" w14:textId="77777777" w:rsidTr="00FF0AEC">
        <w:tc>
          <w:tcPr>
            <w:tcW w:w="1951" w:type="dxa"/>
            <w:shd w:val="clear" w:color="auto" w:fill="auto"/>
          </w:tcPr>
          <w:p w14:paraId="26B1D833" w14:textId="77777777" w:rsidR="00B02F48" w:rsidRDefault="00B02F48" w:rsidP="00FF0AEC"/>
          <w:p w14:paraId="0FBFE92F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50615C95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22995EC" w14:textId="77777777" w:rsidR="00B02F48" w:rsidRPr="0079542F" w:rsidRDefault="00B02F48" w:rsidP="00FF0AEC"/>
        </w:tc>
      </w:tr>
    </w:tbl>
    <w:p w14:paraId="7458327E" w14:textId="77777777" w:rsidR="004152A8" w:rsidRDefault="004152A8" w:rsidP="00FF0AEC">
      <w:pPr>
        <w:rPr>
          <w:b/>
        </w:rPr>
        <w:sectPr w:rsidR="004152A8" w:rsidSect="008A6DC1">
          <w:headerReference w:type="default" r:id="rId29"/>
          <w:pgSz w:w="11906" w:h="16838"/>
          <w:pgMar w:top="539" w:right="567" w:bottom="851" w:left="1418" w:header="709" w:footer="482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6946"/>
        <w:gridCol w:w="1134"/>
      </w:tblGrid>
      <w:tr w:rsidR="00B02F48" w14:paraId="7303BCD9" w14:textId="77777777" w:rsidTr="00FF0AEC">
        <w:tc>
          <w:tcPr>
            <w:tcW w:w="1951" w:type="dxa"/>
            <w:shd w:val="clear" w:color="auto" w:fill="BFBFBF"/>
          </w:tcPr>
          <w:p w14:paraId="7696127E" w14:textId="77777777" w:rsidR="00B02F48" w:rsidRPr="00001CB4" w:rsidRDefault="00B02F48" w:rsidP="00FF0AEC">
            <w:pPr>
              <w:rPr>
                <w:b/>
              </w:rPr>
            </w:pPr>
            <w:r>
              <w:rPr>
                <w:b/>
              </w:rPr>
              <w:lastRenderedPageBreak/>
              <w:t>Fachbegriff</w:t>
            </w:r>
          </w:p>
        </w:tc>
        <w:tc>
          <w:tcPr>
            <w:tcW w:w="6946" w:type="dxa"/>
            <w:shd w:val="clear" w:color="auto" w:fill="BFBFBF"/>
          </w:tcPr>
          <w:p w14:paraId="76505C63" w14:textId="77777777" w:rsidR="00B02F48" w:rsidRPr="00001CB4" w:rsidRDefault="00B02F48" w:rsidP="00FF0AEC">
            <w:pPr>
              <w:rPr>
                <w:b/>
              </w:rPr>
            </w:pPr>
            <w:r>
              <w:rPr>
                <w:b/>
              </w:rPr>
              <w:t>Erklärung</w:t>
            </w:r>
          </w:p>
        </w:tc>
        <w:tc>
          <w:tcPr>
            <w:tcW w:w="1134" w:type="dxa"/>
            <w:shd w:val="clear" w:color="auto" w:fill="BFBFBF"/>
          </w:tcPr>
          <w:p w14:paraId="03F54279" w14:textId="77777777" w:rsidR="00B02F48" w:rsidRPr="00001CB4" w:rsidRDefault="00B02F48" w:rsidP="00FF0AEC">
            <w:pPr>
              <w:rPr>
                <w:b/>
              </w:rPr>
            </w:pPr>
            <w:r>
              <w:rPr>
                <w:b/>
              </w:rPr>
              <w:t>Quelle</w:t>
            </w:r>
          </w:p>
        </w:tc>
      </w:tr>
      <w:tr w:rsidR="00B02F48" w14:paraId="2278BC44" w14:textId="77777777" w:rsidTr="00FF0AEC">
        <w:tc>
          <w:tcPr>
            <w:tcW w:w="1951" w:type="dxa"/>
            <w:shd w:val="clear" w:color="auto" w:fill="auto"/>
          </w:tcPr>
          <w:p w14:paraId="7170C711" w14:textId="77777777" w:rsidR="00B02F48" w:rsidRDefault="00B02F48" w:rsidP="00FF0AEC"/>
          <w:p w14:paraId="0E91C94B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09E40E4D" w14:textId="77777777" w:rsidR="00B02F48" w:rsidRPr="0079542F" w:rsidRDefault="00B02F48" w:rsidP="00FF0AEC"/>
        </w:tc>
        <w:tc>
          <w:tcPr>
            <w:tcW w:w="1134" w:type="dxa"/>
            <w:shd w:val="clear" w:color="auto" w:fill="auto"/>
          </w:tcPr>
          <w:p w14:paraId="0D056177" w14:textId="77777777" w:rsidR="00B02F48" w:rsidRPr="0079542F" w:rsidRDefault="00B02F48" w:rsidP="00FF0AEC"/>
        </w:tc>
      </w:tr>
      <w:tr w:rsidR="00B02F48" w14:paraId="2C0CFB5C" w14:textId="77777777" w:rsidTr="00FF0AEC">
        <w:tc>
          <w:tcPr>
            <w:tcW w:w="1951" w:type="dxa"/>
            <w:shd w:val="clear" w:color="auto" w:fill="auto"/>
          </w:tcPr>
          <w:p w14:paraId="0CDB52B9" w14:textId="77777777" w:rsidR="00B02F48" w:rsidRDefault="00B02F48" w:rsidP="00FF0AEC"/>
          <w:p w14:paraId="55014AC3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2D9E0697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26F89FA" w14:textId="77777777" w:rsidR="00B02F48" w:rsidRPr="00FE617E" w:rsidRDefault="00B02F48" w:rsidP="00FF0AEC"/>
        </w:tc>
      </w:tr>
      <w:tr w:rsidR="00B02F48" w14:paraId="1F09624E" w14:textId="77777777" w:rsidTr="00FF0AEC">
        <w:tc>
          <w:tcPr>
            <w:tcW w:w="1951" w:type="dxa"/>
            <w:shd w:val="clear" w:color="auto" w:fill="auto"/>
          </w:tcPr>
          <w:p w14:paraId="0913D377" w14:textId="77777777" w:rsidR="00B02F48" w:rsidRDefault="00B02F48" w:rsidP="00FF0AEC"/>
          <w:p w14:paraId="58A423F1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2C03B8BB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5D2B228" w14:textId="77777777" w:rsidR="00B02F48" w:rsidRPr="0079542F" w:rsidRDefault="00B02F48" w:rsidP="00FF0AEC"/>
        </w:tc>
      </w:tr>
      <w:tr w:rsidR="00B02F48" w14:paraId="45818EFF" w14:textId="77777777" w:rsidTr="00FF0AEC">
        <w:tc>
          <w:tcPr>
            <w:tcW w:w="1951" w:type="dxa"/>
            <w:shd w:val="clear" w:color="auto" w:fill="auto"/>
          </w:tcPr>
          <w:p w14:paraId="460CFF89" w14:textId="77777777" w:rsidR="00B02F48" w:rsidRDefault="00B02F48" w:rsidP="00FF0AEC"/>
          <w:p w14:paraId="7BB40342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43EDE8AC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903E554" w14:textId="77777777" w:rsidR="00B02F48" w:rsidRPr="00D030FE" w:rsidRDefault="00B02F48" w:rsidP="00FF0AEC"/>
        </w:tc>
      </w:tr>
      <w:tr w:rsidR="00B02F48" w14:paraId="65D9222C" w14:textId="77777777" w:rsidTr="00FF0AEC">
        <w:tc>
          <w:tcPr>
            <w:tcW w:w="1951" w:type="dxa"/>
            <w:shd w:val="clear" w:color="auto" w:fill="auto"/>
          </w:tcPr>
          <w:p w14:paraId="1657B16B" w14:textId="77777777" w:rsidR="00B02F48" w:rsidRDefault="00B02F48" w:rsidP="00FF0AEC"/>
          <w:p w14:paraId="3D3E151C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11BCB8B4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0068997" w14:textId="77777777" w:rsidR="00B02F48" w:rsidRPr="0079542F" w:rsidRDefault="00B02F48" w:rsidP="00FF0AEC"/>
        </w:tc>
      </w:tr>
      <w:tr w:rsidR="00B02F48" w14:paraId="41E16B66" w14:textId="77777777" w:rsidTr="00FF0AEC">
        <w:tc>
          <w:tcPr>
            <w:tcW w:w="1951" w:type="dxa"/>
            <w:shd w:val="clear" w:color="auto" w:fill="auto"/>
          </w:tcPr>
          <w:p w14:paraId="5600D44A" w14:textId="77777777" w:rsidR="00B02F48" w:rsidRDefault="00B02F48" w:rsidP="00FF0AEC"/>
          <w:p w14:paraId="78DD00B5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51711A30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B0675C8" w14:textId="77777777" w:rsidR="00B02F48" w:rsidRPr="0079542F" w:rsidRDefault="00B02F48" w:rsidP="00FF0AEC"/>
        </w:tc>
      </w:tr>
      <w:tr w:rsidR="00B02F48" w14:paraId="74D56740" w14:textId="77777777" w:rsidTr="00FF0AEC">
        <w:tc>
          <w:tcPr>
            <w:tcW w:w="1951" w:type="dxa"/>
            <w:shd w:val="clear" w:color="auto" w:fill="auto"/>
          </w:tcPr>
          <w:p w14:paraId="7FE1F7B3" w14:textId="77777777" w:rsidR="00B02F48" w:rsidRDefault="00B02F48" w:rsidP="00FF0AEC"/>
          <w:p w14:paraId="1AE89174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6720D9B1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24C513C" w14:textId="77777777" w:rsidR="00B02F48" w:rsidRPr="0079542F" w:rsidRDefault="00B02F48" w:rsidP="00FF0AEC"/>
        </w:tc>
      </w:tr>
      <w:tr w:rsidR="00B02F48" w14:paraId="61781A41" w14:textId="77777777" w:rsidTr="00FF0AEC">
        <w:tc>
          <w:tcPr>
            <w:tcW w:w="1951" w:type="dxa"/>
            <w:shd w:val="clear" w:color="auto" w:fill="auto"/>
          </w:tcPr>
          <w:p w14:paraId="39E6F737" w14:textId="77777777" w:rsidR="00B02F48" w:rsidRDefault="00B02F48" w:rsidP="00FF0AEC"/>
          <w:p w14:paraId="6CA6C149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5451F239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6C65357" w14:textId="77777777" w:rsidR="00B02F48" w:rsidRPr="0079542F" w:rsidRDefault="00B02F48" w:rsidP="00FF0AEC"/>
        </w:tc>
      </w:tr>
      <w:tr w:rsidR="00B02F48" w14:paraId="78EE7DCD" w14:textId="77777777" w:rsidTr="00FF0AEC">
        <w:tc>
          <w:tcPr>
            <w:tcW w:w="1951" w:type="dxa"/>
            <w:shd w:val="clear" w:color="auto" w:fill="auto"/>
          </w:tcPr>
          <w:p w14:paraId="57940DCC" w14:textId="77777777" w:rsidR="00B02F48" w:rsidRDefault="00B02F48" w:rsidP="00FF0AEC"/>
          <w:p w14:paraId="65E2314F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318A9A9D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D5A36A1" w14:textId="77777777" w:rsidR="00B02F48" w:rsidRPr="0079542F" w:rsidRDefault="00B02F48" w:rsidP="00FF0AEC"/>
        </w:tc>
      </w:tr>
      <w:tr w:rsidR="00B02F48" w14:paraId="38128FC8" w14:textId="77777777" w:rsidTr="00FF0AEC">
        <w:tc>
          <w:tcPr>
            <w:tcW w:w="1951" w:type="dxa"/>
            <w:shd w:val="clear" w:color="auto" w:fill="auto"/>
          </w:tcPr>
          <w:p w14:paraId="705D0DF7" w14:textId="77777777" w:rsidR="00B02F48" w:rsidRDefault="00B02F48" w:rsidP="00FF0AEC"/>
          <w:p w14:paraId="3CEDBD88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078CED8A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4818686" w14:textId="77777777" w:rsidR="00B02F48" w:rsidRPr="0079542F" w:rsidRDefault="00B02F48" w:rsidP="00FF0AEC"/>
        </w:tc>
      </w:tr>
      <w:tr w:rsidR="00B02F48" w14:paraId="05061A0B" w14:textId="77777777" w:rsidTr="00FF0AEC">
        <w:tc>
          <w:tcPr>
            <w:tcW w:w="1951" w:type="dxa"/>
            <w:shd w:val="clear" w:color="auto" w:fill="auto"/>
          </w:tcPr>
          <w:p w14:paraId="3B22C1F9" w14:textId="77777777" w:rsidR="00B02F48" w:rsidRDefault="00B02F48" w:rsidP="00FF0AEC"/>
          <w:p w14:paraId="3F7850E3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05C3EFBB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8D0958D" w14:textId="77777777" w:rsidR="00B02F48" w:rsidRPr="0079542F" w:rsidRDefault="00B02F48" w:rsidP="00FF0AEC"/>
        </w:tc>
      </w:tr>
      <w:tr w:rsidR="00B02F48" w14:paraId="00B6A159" w14:textId="77777777" w:rsidTr="00FF0AEC">
        <w:tc>
          <w:tcPr>
            <w:tcW w:w="1951" w:type="dxa"/>
            <w:shd w:val="clear" w:color="auto" w:fill="auto"/>
          </w:tcPr>
          <w:p w14:paraId="5621C6FA" w14:textId="77777777" w:rsidR="00B02F48" w:rsidRDefault="00B02F48" w:rsidP="00FF0AEC"/>
          <w:p w14:paraId="68DB3A63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3D5BD270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6A4F0CD" w14:textId="77777777" w:rsidR="00B02F48" w:rsidRPr="0079542F" w:rsidRDefault="00B02F48" w:rsidP="00FF0AEC"/>
        </w:tc>
      </w:tr>
      <w:tr w:rsidR="00B02F48" w14:paraId="747FB748" w14:textId="77777777" w:rsidTr="00FF0AEC">
        <w:tc>
          <w:tcPr>
            <w:tcW w:w="1951" w:type="dxa"/>
            <w:shd w:val="clear" w:color="auto" w:fill="auto"/>
          </w:tcPr>
          <w:p w14:paraId="795881A2" w14:textId="77777777" w:rsidR="00B02F48" w:rsidRDefault="00B02F48" w:rsidP="00FF0AEC"/>
          <w:p w14:paraId="53722DCB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5E53B98F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D02839B" w14:textId="77777777" w:rsidR="00B02F48" w:rsidRPr="0079542F" w:rsidRDefault="00B02F48" w:rsidP="00FF0AEC"/>
        </w:tc>
      </w:tr>
      <w:tr w:rsidR="00B02F48" w14:paraId="43C7A607" w14:textId="77777777" w:rsidTr="00FF0AEC">
        <w:tc>
          <w:tcPr>
            <w:tcW w:w="1951" w:type="dxa"/>
            <w:shd w:val="clear" w:color="auto" w:fill="auto"/>
          </w:tcPr>
          <w:p w14:paraId="62A74D86" w14:textId="77777777" w:rsidR="00B02F48" w:rsidRDefault="00B02F48" w:rsidP="00FF0AEC"/>
          <w:p w14:paraId="4755FDFF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48FE0431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3F39C7F" w14:textId="77777777" w:rsidR="00B02F48" w:rsidRPr="0079542F" w:rsidRDefault="00B02F48" w:rsidP="00FF0AEC"/>
        </w:tc>
      </w:tr>
      <w:tr w:rsidR="00B02F48" w14:paraId="6B86C25C" w14:textId="77777777" w:rsidTr="00FF0AEC">
        <w:tc>
          <w:tcPr>
            <w:tcW w:w="1951" w:type="dxa"/>
            <w:shd w:val="clear" w:color="auto" w:fill="auto"/>
          </w:tcPr>
          <w:p w14:paraId="5D3937FA" w14:textId="77777777" w:rsidR="00B02F48" w:rsidRDefault="00B02F48" w:rsidP="00FF0AEC"/>
          <w:p w14:paraId="77255F10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6FBCE292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C4CDB53" w14:textId="77777777" w:rsidR="00B02F48" w:rsidRPr="0079542F" w:rsidRDefault="00B02F48" w:rsidP="00FF0AEC"/>
        </w:tc>
      </w:tr>
      <w:tr w:rsidR="00B02F48" w14:paraId="028E7269" w14:textId="77777777" w:rsidTr="00FF0AEC">
        <w:tc>
          <w:tcPr>
            <w:tcW w:w="1951" w:type="dxa"/>
            <w:shd w:val="clear" w:color="auto" w:fill="auto"/>
          </w:tcPr>
          <w:p w14:paraId="2BDB4101" w14:textId="77777777" w:rsidR="00B02F48" w:rsidRDefault="00B02F48" w:rsidP="00FF0AEC"/>
          <w:p w14:paraId="15598754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26A94B54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7BB96A1" w14:textId="77777777" w:rsidR="00B02F48" w:rsidRPr="0079542F" w:rsidRDefault="00B02F48" w:rsidP="00FF0AEC"/>
        </w:tc>
      </w:tr>
      <w:tr w:rsidR="00B02F48" w14:paraId="5F996198" w14:textId="77777777" w:rsidTr="00FF0AEC">
        <w:tc>
          <w:tcPr>
            <w:tcW w:w="1951" w:type="dxa"/>
            <w:shd w:val="clear" w:color="auto" w:fill="auto"/>
          </w:tcPr>
          <w:p w14:paraId="2DC7EA68" w14:textId="77777777" w:rsidR="00B02F48" w:rsidRDefault="00B02F48" w:rsidP="00FF0AEC"/>
          <w:p w14:paraId="69785D77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49A68C3A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55E596D" w14:textId="77777777" w:rsidR="00B02F48" w:rsidRPr="0079542F" w:rsidRDefault="00B02F48" w:rsidP="00FF0AEC"/>
        </w:tc>
      </w:tr>
      <w:tr w:rsidR="00B02F48" w14:paraId="0E212912" w14:textId="77777777" w:rsidTr="00FF0AEC">
        <w:tc>
          <w:tcPr>
            <w:tcW w:w="1951" w:type="dxa"/>
            <w:shd w:val="clear" w:color="auto" w:fill="auto"/>
          </w:tcPr>
          <w:p w14:paraId="1A41EA80" w14:textId="77777777" w:rsidR="00B02F48" w:rsidRDefault="00B02F48" w:rsidP="00FF0AEC"/>
          <w:p w14:paraId="6DCDE1A7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0E56A381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CCB4BA1" w14:textId="77777777" w:rsidR="00B02F48" w:rsidRPr="0079542F" w:rsidRDefault="00B02F48" w:rsidP="00FF0AEC"/>
        </w:tc>
      </w:tr>
      <w:tr w:rsidR="00B02F48" w14:paraId="44A10139" w14:textId="77777777" w:rsidTr="00FF0AEC">
        <w:tc>
          <w:tcPr>
            <w:tcW w:w="1951" w:type="dxa"/>
            <w:shd w:val="clear" w:color="auto" w:fill="auto"/>
          </w:tcPr>
          <w:p w14:paraId="29315941" w14:textId="77777777" w:rsidR="00B02F48" w:rsidRDefault="00B02F48" w:rsidP="00FF0AEC"/>
          <w:p w14:paraId="6539D18D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7628FE3D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DAE5935" w14:textId="77777777" w:rsidR="00B02F48" w:rsidRPr="0079542F" w:rsidRDefault="00B02F48" w:rsidP="00FF0AEC"/>
        </w:tc>
      </w:tr>
      <w:tr w:rsidR="00B02F48" w14:paraId="0C1B07AA" w14:textId="77777777" w:rsidTr="00FF0AEC">
        <w:tc>
          <w:tcPr>
            <w:tcW w:w="1951" w:type="dxa"/>
            <w:shd w:val="clear" w:color="auto" w:fill="auto"/>
          </w:tcPr>
          <w:p w14:paraId="6FB8BFAC" w14:textId="77777777" w:rsidR="00B02F48" w:rsidRDefault="00B02F48" w:rsidP="00FF0AEC"/>
          <w:p w14:paraId="1D9E0CC4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535C889A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FF16E23" w14:textId="77777777" w:rsidR="00B02F48" w:rsidRPr="0079542F" w:rsidRDefault="00B02F48" w:rsidP="00FF0AEC"/>
        </w:tc>
      </w:tr>
      <w:tr w:rsidR="00B02F48" w14:paraId="5EDCAB12" w14:textId="77777777" w:rsidTr="00FF0AEC">
        <w:tc>
          <w:tcPr>
            <w:tcW w:w="1951" w:type="dxa"/>
            <w:shd w:val="clear" w:color="auto" w:fill="auto"/>
          </w:tcPr>
          <w:p w14:paraId="0401BB29" w14:textId="77777777" w:rsidR="00B02F48" w:rsidRDefault="00B02F48" w:rsidP="00FF0AEC"/>
          <w:p w14:paraId="5175C26D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2DB0A1B8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C38ECAD" w14:textId="77777777" w:rsidR="00B02F48" w:rsidRPr="0079542F" w:rsidRDefault="00B02F48" w:rsidP="00FF0AEC"/>
        </w:tc>
      </w:tr>
      <w:tr w:rsidR="00B02F48" w14:paraId="1FAABF41" w14:textId="77777777" w:rsidTr="00FF0AEC">
        <w:tc>
          <w:tcPr>
            <w:tcW w:w="1951" w:type="dxa"/>
            <w:shd w:val="clear" w:color="auto" w:fill="auto"/>
          </w:tcPr>
          <w:p w14:paraId="529BC60D" w14:textId="77777777" w:rsidR="00B02F48" w:rsidRDefault="00B02F48" w:rsidP="00FF0AEC"/>
          <w:p w14:paraId="3D09CBDF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3BDEFA1C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42DE4AD" w14:textId="77777777" w:rsidR="00B02F48" w:rsidRPr="0079542F" w:rsidRDefault="00B02F48" w:rsidP="00FF0AEC"/>
        </w:tc>
      </w:tr>
      <w:tr w:rsidR="00B02F48" w14:paraId="31A39F70" w14:textId="77777777" w:rsidTr="00FF0AEC">
        <w:tc>
          <w:tcPr>
            <w:tcW w:w="1951" w:type="dxa"/>
            <w:shd w:val="clear" w:color="auto" w:fill="auto"/>
          </w:tcPr>
          <w:p w14:paraId="7477E492" w14:textId="77777777" w:rsidR="00B02F48" w:rsidRDefault="00B02F48" w:rsidP="00FF0AEC"/>
          <w:p w14:paraId="3688AB94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342B0E07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2C60466" w14:textId="77777777" w:rsidR="00B02F48" w:rsidRPr="0079542F" w:rsidRDefault="00B02F48" w:rsidP="00FF0AEC"/>
        </w:tc>
      </w:tr>
    </w:tbl>
    <w:p w14:paraId="6D285231" w14:textId="77777777" w:rsidR="004152A8" w:rsidRDefault="004152A8" w:rsidP="00FF0AEC">
      <w:pPr>
        <w:rPr>
          <w:b/>
        </w:rPr>
        <w:sectPr w:rsidR="004152A8" w:rsidSect="008A6DC1">
          <w:headerReference w:type="default" r:id="rId30"/>
          <w:pgSz w:w="11906" w:h="16838"/>
          <w:pgMar w:top="539" w:right="567" w:bottom="851" w:left="1418" w:header="709" w:footer="482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6946"/>
        <w:gridCol w:w="1134"/>
      </w:tblGrid>
      <w:tr w:rsidR="00B02F48" w14:paraId="6D6F75B6" w14:textId="77777777" w:rsidTr="00FF0AEC">
        <w:tc>
          <w:tcPr>
            <w:tcW w:w="1951" w:type="dxa"/>
            <w:shd w:val="clear" w:color="auto" w:fill="BFBFBF"/>
          </w:tcPr>
          <w:p w14:paraId="3EE61F15" w14:textId="77777777" w:rsidR="00B02F48" w:rsidRPr="00001CB4" w:rsidRDefault="00B02F48" w:rsidP="00FF0AEC">
            <w:pPr>
              <w:rPr>
                <w:b/>
              </w:rPr>
            </w:pPr>
            <w:r>
              <w:rPr>
                <w:b/>
              </w:rPr>
              <w:lastRenderedPageBreak/>
              <w:t>Fachbegriff</w:t>
            </w:r>
          </w:p>
        </w:tc>
        <w:tc>
          <w:tcPr>
            <w:tcW w:w="6946" w:type="dxa"/>
            <w:shd w:val="clear" w:color="auto" w:fill="BFBFBF"/>
          </w:tcPr>
          <w:p w14:paraId="1D433715" w14:textId="77777777" w:rsidR="00B02F48" w:rsidRPr="00001CB4" w:rsidRDefault="00B02F48" w:rsidP="00FF0AEC">
            <w:pPr>
              <w:rPr>
                <w:b/>
              </w:rPr>
            </w:pPr>
            <w:r>
              <w:rPr>
                <w:b/>
              </w:rPr>
              <w:t>Erklärung</w:t>
            </w:r>
          </w:p>
        </w:tc>
        <w:tc>
          <w:tcPr>
            <w:tcW w:w="1134" w:type="dxa"/>
            <w:shd w:val="clear" w:color="auto" w:fill="BFBFBF"/>
          </w:tcPr>
          <w:p w14:paraId="36A4DAED" w14:textId="77777777" w:rsidR="00B02F48" w:rsidRPr="00001CB4" w:rsidRDefault="00B02F48" w:rsidP="00FF0AEC">
            <w:pPr>
              <w:rPr>
                <w:b/>
              </w:rPr>
            </w:pPr>
            <w:r>
              <w:rPr>
                <w:b/>
              </w:rPr>
              <w:t>Quelle</w:t>
            </w:r>
          </w:p>
        </w:tc>
      </w:tr>
      <w:tr w:rsidR="00B02F48" w14:paraId="64AEBCAE" w14:textId="77777777" w:rsidTr="00FF0AEC">
        <w:tc>
          <w:tcPr>
            <w:tcW w:w="1951" w:type="dxa"/>
            <w:shd w:val="clear" w:color="auto" w:fill="auto"/>
          </w:tcPr>
          <w:p w14:paraId="6803A91F" w14:textId="77777777" w:rsidR="00B02F48" w:rsidRDefault="00B02F48" w:rsidP="00FF0AEC"/>
          <w:p w14:paraId="6F7BFA94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0248E453" w14:textId="77777777" w:rsidR="00B02F48" w:rsidRPr="0079542F" w:rsidRDefault="00B02F48" w:rsidP="00FF0AEC"/>
        </w:tc>
        <w:tc>
          <w:tcPr>
            <w:tcW w:w="1134" w:type="dxa"/>
            <w:shd w:val="clear" w:color="auto" w:fill="auto"/>
          </w:tcPr>
          <w:p w14:paraId="416BEEA3" w14:textId="77777777" w:rsidR="00B02F48" w:rsidRPr="0079542F" w:rsidRDefault="00B02F48" w:rsidP="00FF0AEC"/>
        </w:tc>
      </w:tr>
      <w:tr w:rsidR="00B02F48" w14:paraId="7C5E3AC9" w14:textId="77777777" w:rsidTr="00FF0AEC">
        <w:tc>
          <w:tcPr>
            <w:tcW w:w="1951" w:type="dxa"/>
            <w:shd w:val="clear" w:color="auto" w:fill="auto"/>
          </w:tcPr>
          <w:p w14:paraId="1E894B69" w14:textId="77777777" w:rsidR="00B02F48" w:rsidRDefault="00B02F48" w:rsidP="00FF0AEC"/>
          <w:p w14:paraId="141EB9B6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79C7484A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D2D4288" w14:textId="77777777" w:rsidR="00B02F48" w:rsidRPr="00FE617E" w:rsidRDefault="00B02F48" w:rsidP="00FF0AEC"/>
        </w:tc>
      </w:tr>
      <w:tr w:rsidR="00B02F48" w14:paraId="56FC02FA" w14:textId="77777777" w:rsidTr="00FF0AEC">
        <w:tc>
          <w:tcPr>
            <w:tcW w:w="1951" w:type="dxa"/>
            <w:shd w:val="clear" w:color="auto" w:fill="auto"/>
          </w:tcPr>
          <w:p w14:paraId="46023A10" w14:textId="77777777" w:rsidR="00B02F48" w:rsidRDefault="00B02F48" w:rsidP="00FF0AEC"/>
          <w:p w14:paraId="5E7A5A31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16E2F699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C1B1B88" w14:textId="77777777" w:rsidR="00B02F48" w:rsidRPr="0079542F" w:rsidRDefault="00B02F48" w:rsidP="00FF0AEC"/>
        </w:tc>
      </w:tr>
      <w:tr w:rsidR="00B02F48" w14:paraId="034A5B68" w14:textId="77777777" w:rsidTr="00FF0AEC">
        <w:tc>
          <w:tcPr>
            <w:tcW w:w="1951" w:type="dxa"/>
            <w:shd w:val="clear" w:color="auto" w:fill="auto"/>
          </w:tcPr>
          <w:p w14:paraId="1D0B111B" w14:textId="77777777" w:rsidR="00B02F48" w:rsidRDefault="00B02F48" w:rsidP="00FF0AEC"/>
          <w:p w14:paraId="4C9BFBF2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171D432A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8A66A56" w14:textId="77777777" w:rsidR="00B02F48" w:rsidRPr="00D030FE" w:rsidRDefault="00B02F48" w:rsidP="00FF0AEC"/>
        </w:tc>
      </w:tr>
      <w:tr w:rsidR="00B02F48" w14:paraId="4A218E84" w14:textId="77777777" w:rsidTr="00FF0AEC">
        <w:tc>
          <w:tcPr>
            <w:tcW w:w="1951" w:type="dxa"/>
            <w:shd w:val="clear" w:color="auto" w:fill="auto"/>
          </w:tcPr>
          <w:p w14:paraId="56A1696A" w14:textId="77777777" w:rsidR="00B02F48" w:rsidRDefault="00B02F48" w:rsidP="00FF0AEC"/>
          <w:p w14:paraId="0955F00A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40E662A9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163BB9E" w14:textId="77777777" w:rsidR="00B02F48" w:rsidRPr="0079542F" w:rsidRDefault="00B02F48" w:rsidP="00FF0AEC"/>
        </w:tc>
      </w:tr>
      <w:tr w:rsidR="00B02F48" w14:paraId="0D0DE52B" w14:textId="77777777" w:rsidTr="00FF0AEC">
        <w:tc>
          <w:tcPr>
            <w:tcW w:w="1951" w:type="dxa"/>
            <w:shd w:val="clear" w:color="auto" w:fill="auto"/>
          </w:tcPr>
          <w:p w14:paraId="046529EF" w14:textId="77777777" w:rsidR="00B02F48" w:rsidRDefault="00B02F48" w:rsidP="00FF0AEC"/>
          <w:p w14:paraId="38067058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6A10B47C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DE8F50E" w14:textId="77777777" w:rsidR="00B02F48" w:rsidRPr="0079542F" w:rsidRDefault="00B02F48" w:rsidP="00FF0AEC"/>
        </w:tc>
      </w:tr>
      <w:tr w:rsidR="00B02F48" w14:paraId="73CD56D8" w14:textId="77777777" w:rsidTr="00FF0AEC">
        <w:tc>
          <w:tcPr>
            <w:tcW w:w="1951" w:type="dxa"/>
            <w:shd w:val="clear" w:color="auto" w:fill="auto"/>
          </w:tcPr>
          <w:p w14:paraId="691D563F" w14:textId="77777777" w:rsidR="00B02F48" w:rsidRDefault="00B02F48" w:rsidP="00FF0AEC"/>
          <w:p w14:paraId="25828E7F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1CA16F49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837127E" w14:textId="77777777" w:rsidR="00B02F48" w:rsidRPr="0079542F" w:rsidRDefault="00B02F48" w:rsidP="00FF0AEC"/>
        </w:tc>
      </w:tr>
      <w:tr w:rsidR="00B02F48" w14:paraId="1507F769" w14:textId="77777777" w:rsidTr="00FF0AEC">
        <w:tc>
          <w:tcPr>
            <w:tcW w:w="1951" w:type="dxa"/>
            <w:shd w:val="clear" w:color="auto" w:fill="auto"/>
          </w:tcPr>
          <w:p w14:paraId="27898C0A" w14:textId="77777777" w:rsidR="00B02F48" w:rsidRDefault="00B02F48" w:rsidP="00FF0AEC"/>
          <w:p w14:paraId="62CE20F1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18D29811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22087D6" w14:textId="77777777" w:rsidR="00B02F48" w:rsidRPr="0079542F" w:rsidRDefault="00B02F48" w:rsidP="00FF0AEC"/>
        </w:tc>
      </w:tr>
      <w:tr w:rsidR="00B02F48" w14:paraId="397B88EB" w14:textId="77777777" w:rsidTr="00FF0AEC">
        <w:tc>
          <w:tcPr>
            <w:tcW w:w="1951" w:type="dxa"/>
            <w:shd w:val="clear" w:color="auto" w:fill="auto"/>
          </w:tcPr>
          <w:p w14:paraId="6DAB2260" w14:textId="77777777" w:rsidR="00B02F48" w:rsidRDefault="00B02F48" w:rsidP="00FF0AEC"/>
          <w:p w14:paraId="5952B5A8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550FE6BD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E13D266" w14:textId="77777777" w:rsidR="00B02F48" w:rsidRPr="0079542F" w:rsidRDefault="00B02F48" w:rsidP="00FF0AEC"/>
        </w:tc>
      </w:tr>
      <w:tr w:rsidR="00B02F48" w14:paraId="26A3B005" w14:textId="77777777" w:rsidTr="00FF0AEC">
        <w:tc>
          <w:tcPr>
            <w:tcW w:w="1951" w:type="dxa"/>
            <w:shd w:val="clear" w:color="auto" w:fill="auto"/>
          </w:tcPr>
          <w:p w14:paraId="53406E7F" w14:textId="77777777" w:rsidR="00B02F48" w:rsidRDefault="00B02F48" w:rsidP="00FF0AEC"/>
          <w:p w14:paraId="69DBD0C8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30E56FE9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D02FCA8" w14:textId="77777777" w:rsidR="00B02F48" w:rsidRPr="0079542F" w:rsidRDefault="00B02F48" w:rsidP="00FF0AEC"/>
        </w:tc>
      </w:tr>
      <w:tr w:rsidR="00B02F48" w14:paraId="152C0FB7" w14:textId="77777777" w:rsidTr="00FF0AEC">
        <w:tc>
          <w:tcPr>
            <w:tcW w:w="1951" w:type="dxa"/>
            <w:shd w:val="clear" w:color="auto" w:fill="auto"/>
          </w:tcPr>
          <w:p w14:paraId="70A47460" w14:textId="77777777" w:rsidR="00B02F48" w:rsidRDefault="00B02F48" w:rsidP="00FF0AEC"/>
          <w:p w14:paraId="7011686E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66E030FB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1C3F21D" w14:textId="77777777" w:rsidR="00B02F48" w:rsidRPr="0079542F" w:rsidRDefault="00B02F48" w:rsidP="00FF0AEC"/>
        </w:tc>
      </w:tr>
      <w:tr w:rsidR="00B02F48" w14:paraId="39C68ED7" w14:textId="77777777" w:rsidTr="00FF0AEC">
        <w:tc>
          <w:tcPr>
            <w:tcW w:w="1951" w:type="dxa"/>
            <w:shd w:val="clear" w:color="auto" w:fill="auto"/>
          </w:tcPr>
          <w:p w14:paraId="56639667" w14:textId="77777777" w:rsidR="00B02F48" w:rsidRDefault="00B02F48" w:rsidP="00FF0AEC"/>
          <w:p w14:paraId="458DCCBA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6BF3D735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493EBB7" w14:textId="77777777" w:rsidR="00B02F48" w:rsidRPr="0079542F" w:rsidRDefault="00B02F48" w:rsidP="00FF0AEC"/>
        </w:tc>
      </w:tr>
      <w:tr w:rsidR="00B02F48" w14:paraId="1390D1FD" w14:textId="77777777" w:rsidTr="00FF0AEC">
        <w:tc>
          <w:tcPr>
            <w:tcW w:w="1951" w:type="dxa"/>
            <w:shd w:val="clear" w:color="auto" w:fill="auto"/>
          </w:tcPr>
          <w:p w14:paraId="1162B343" w14:textId="77777777" w:rsidR="00B02F48" w:rsidRDefault="00B02F48" w:rsidP="00FF0AEC"/>
          <w:p w14:paraId="1283CD10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655E895F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6C8E1F1" w14:textId="77777777" w:rsidR="00B02F48" w:rsidRPr="0079542F" w:rsidRDefault="00B02F48" w:rsidP="00FF0AEC"/>
        </w:tc>
      </w:tr>
      <w:tr w:rsidR="00B02F48" w14:paraId="01CF505E" w14:textId="77777777" w:rsidTr="00FF0AEC">
        <w:tc>
          <w:tcPr>
            <w:tcW w:w="1951" w:type="dxa"/>
            <w:shd w:val="clear" w:color="auto" w:fill="auto"/>
          </w:tcPr>
          <w:p w14:paraId="35D49F11" w14:textId="77777777" w:rsidR="00B02F48" w:rsidRDefault="00B02F48" w:rsidP="00FF0AEC"/>
          <w:p w14:paraId="38E725F2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16A7756E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150BF80" w14:textId="77777777" w:rsidR="00B02F48" w:rsidRPr="0079542F" w:rsidRDefault="00B02F48" w:rsidP="00FF0AEC"/>
        </w:tc>
      </w:tr>
      <w:tr w:rsidR="00B02F48" w14:paraId="4A32AD72" w14:textId="77777777" w:rsidTr="00FF0AEC">
        <w:tc>
          <w:tcPr>
            <w:tcW w:w="1951" w:type="dxa"/>
            <w:shd w:val="clear" w:color="auto" w:fill="auto"/>
          </w:tcPr>
          <w:p w14:paraId="094AE8D7" w14:textId="77777777" w:rsidR="00B02F48" w:rsidRDefault="00B02F48" w:rsidP="00FF0AEC"/>
          <w:p w14:paraId="19D3268C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547A9A4C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E7E3135" w14:textId="77777777" w:rsidR="00B02F48" w:rsidRPr="0079542F" w:rsidRDefault="00B02F48" w:rsidP="00FF0AEC"/>
        </w:tc>
      </w:tr>
      <w:tr w:rsidR="00B02F48" w14:paraId="480CDF8F" w14:textId="77777777" w:rsidTr="00FF0AEC">
        <w:tc>
          <w:tcPr>
            <w:tcW w:w="1951" w:type="dxa"/>
            <w:shd w:val="clear" w:color="auto" w:fill="auto"/>
          </w:tcPr>
          <w:p w14:paraId="1534DD89" w14:textId="77777777" w:rsidR="00B02F48" w:rsidRDefault="00B02F48" w:rsidP="00FF0AEC"/>
          <w:p w14:paraId="2823928F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77BA3DDB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EE3E675" w14:textId="77777777" w:rsidR="00B02F48" w:rsidRPr="0079542F" w:rsidRDefault="00B02F48" w:rsidP="00FF0AEC"/>
        </w:tc>
      </w:tr>
      <w:tr w:rsidR="00B02F48" w14:paraId="6C2C96EE" w14:textId="77777777" w:rsidTr="00FF0AEC">
        <w:tc>
          <w:tcPr>
            <w:tcW w:w="1951" w:type="dxa"/>
            <w:shd w:val="clear" w:color="auto" w:fill="auto"/>
          </w:tcPr>
          <w:p w14:paraId="30E94E9C" w14:textId="77777777" w:rsidR="00B02F48" w:rsidRDefault="00B02F48" w:rsidP="00FF0AEC"/>
          <w:p w14:paraId="01799277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2FF47FE7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1DB7BE3" w14:textId="77777777" w:rsidR="00B02F48" w:rsidRPr="0079542F" w:rsidRDefault="00B02F48" w:rsidP="00FF0AEC"/>
        </w:tc>
      </w:tr>
      <w:tr w:rsidR="00B02F48" w14:paraId="676DF7BF" w14:textId="77777777" w:rsidTr="00FF0AEC">
        <w:tc>
          <w:tcPr>
            <w:tcW w:w="1951" w:type="dxa"/>
            <w:shd w:val="clear" w:color="auto" w:fill="auto"/>
          </w:tcPr>
          <w:p w14:paraId="05A71A5B" w14:textId="77777777" w:rsidR="00B02F48" w:rsidRDefault="00B02F48" w:rsidP="00FF0AEC"/>
          <w:p w14:paraId="76AACC21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1165FB3D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0640058" w14:textId="77777777" w:rsidR="00B02F48" w:rsidRPr="0079542F" w:rsidRDefault="00B02F48" w:rsidP="00FF0AEC"/>
        </w:tc>
      </w:tr>
      <w:tr w:rsidR="00B02F48" w14:paraId="0093DD69" w14:textId="77777777" w:rsidTr="00FF0AEC">
        <w:tc>
          <w:tcPr>
            <w:tcW w:w="1951" w:type="dxa"/>
            <w:shd w:val="clear" w:color="auto" w:fill="auto"/>
          </w:tcPr>
          <w:p w14:paraId="00C65B0B" w14:textId="77777777" w:rsidR="00B02F48" w:rsidRDefault="00B02F48" w:rsidP="00FF0AEC"/>
          <w:p w14:paraId="549F63C0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01C2A3C8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311E53B" w14:textId="77777777" w:rsidR="00B02F48" w:rsidRPr="0079542F" w:rsidRDefault="00B02F48" w:rsidP="00FF0AEC"/>
        </w:tc>
      </w:tr>
      <w:tr w:rsidR="00B02F48" w14:paraId="0B046A73" w14:textId="77777777" w:rsidTr="00FF0AEC">
        <w:tc>
          <w:tcPr>
            <w:tcW w:w="1951" w:type="dxa"/>
            <w:shd w:val="clear" w:color="auto" w:fill="auto"/>
          </w:tcPr>
          <w:p w14:paraId="43A1A883" w14:textId="77777777" w:rsidR="00B02F48" w:rsidRDefault="00B02F48" w:rsidP="00FF0AEC"/>
          <w:p w14:paraId="2BCA793E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119A01B0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C3F7F53" w14:textId="77777777" w:rsidR="00B02F48" w:rsidRPr="0079542F" w:rsidRDefault="00B02F48" w:rsidP="00FF0AEC"/>
        </w:tc>
      </w:tr>
      <w:tr w:rsidR="00B02F48" w14:paraId="458E8156" w14:textId="77777777" w:rsidTr="00FF0AEC">
        <w:tc>
          <w:tcPr>
            <w:tcW w:w="1951" w:type="dxa"/>
            <w:shd w:val="clear" w:color="auto" w:fill="auto"/>
          </w:tcPr>
          <w:p w14:paraId="43746258" w14:textId="77777777" w:rsidR="00B02F48" w:rsidRDefault="00B02F48" w:rsidP="00FF0AEC"/>
          <w:p w14:paraId="62ED9605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4FA125AB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42EE184" w14:textId="77777777" w:rsidR="00B02F48" w:rsidRPr="0079542F" w:rsidRDefault="00B02F48" w:rsidP="00FF0AEC"/>
        </w:tc>
      </w:tr>
      <w:tr w:rsidR="00B02F48" w14:paraId="28E746D0" w14:textId="77777777" w:rsidTr="00FF0AEC">
        <w:tc>
          <w:tcPr>
            <w:tcW w:w="1951" w:type="dxa"/>
            <w:shd w:val="clear" w:color="auto" w:fill="auto"/>
          </w:tcPr>
          <w:p w14:paraId="070487CD" w14:textId="77777777" w:rsidR="00B02F48" w:rsidRDefault="00B02F48" w:rsidP="00FF0AEC"/>
          <w:p w14:paraId="53DA88DB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01C11B0B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8373488" w14:textId="77777777" w:rsidR="00B02F48" w:rsidRPr="0079542F" w:rsidRDefault="00B02F48" w:rsidP="00FF0AEC"/>
        </w:tc>
      </w:tr>
      <w:tr w:rsidR="00B02F48" w14:paraId="77E46B5C" w14:textId="77777777" w:rsidTr="00FF0AEC">
        <w:tc>
          <w:tcPr>
            <w:tcW w:w="1951" w:type="dxa"/>
            <w:shd w:val="clear" w:color="auto" w:fill="auto"/>
          </w:tcPr>
          <w:p w14:paraId="4B945847" w14:textId="77777777" w:rsidR="00B02F48" w:rsidRDefault="00B02F48" w:rsidP="00FF0AEC"/>
          <w:p w14:paraId="150B76E9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73DD7752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2378B37" w14:textId="77777777" w:rsidR="00B02F48" w:rsidRPr="0079542F" w:rsidRDefault="00B02F48" w:rsidP="00FF0AEC"/>
        </w:tc>
      </w:tr>
    </w:tbl>
    <w:p w14:paraId="10F792F9" w14:textId="77777777" w:rsidR="004152A8" w:rsidRDefault="004152A8" w:rsidP="00FF0AEC">
      <w:pPr>
        <w:rPr>
          <w:b/>
        </w:rPr>
        <w:sectPr w:rsidR="004152A8" w:rsidSect="008A6DC1">
          <w:headerReference w:type="default" r:id="rId31"/>
          <w:pgSz w:w="11906" w:h="16838"/>
          <w:pgMar w:top="539" w:right="567" w:bottom="851" w:left="1418" w:header="709" w:footer="482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6946"/>
        <w:gridCol w:w="1134"/>
      </w:tblGrid>
      <w:tr w:rsidR="00B02F48" w14:paraId="0E62D82B" w14:textId="77777777" w:rsidTr="00FF0AEC">
        <w:tc>
          <w:tcPr>
            <w:tcW w:w="1951" w:type="dxa"/>
            <w:shd w:val="clear" w:color="auto" w:fill="BFBFBF"/>
          </w:tcPr>
          <w:p w14:paraId="04CE1953" w14:textId="77777777" w:rsidR="00B02F48" w:rsidRPr="00001CB4" w:rsidRDefault="00B02F48" w:rsidP="00FF0AEC">
            <w:pPr>
              <w:rPr>
                <w:b/>
              </w:rPr>
            </w:pPr>
            <w:r>
              <w:rPr>
                <w:b/>
              </w:rPr>
              <w:lastRenderedPageBreak/>
              <w:t>Fachbegriff</w:t>
            </w:r>
          </w:p>
        </w:tc>
        <w:tc>
          <w:tcPr>
            <w:tcW w:w="6946" w:type="dxa"/>
            <w:shd w:val="clear" w:color="auto" w:fill="BFBFBF"/>
          </w:tcPr>
          <w:p w14:paraId="71AE47D6" w14:textId="77777777" w:rsidR="00B02F48" w:rsidRPr="00001CB4" w:rsidRDefault="00B02F48" w:rsidP="00FF0AEC">
            <w:pPr>
              <w:rPr>
                <w:b/>
              </w:rPr>
            </w:pPr>
            <w:r>
              <w:rPr>
                <w:b/>
              </w:rPr>
              <w:t>Erklärung</w:t>
            </w:r>
          </w:p>
        </w:tc>
        <w:tc>
          <w:tcPr>
            <w:tcW w:w="1134" w:type="dxa"/>
            <w:shd w:val="clear" w:color="auto" w:fill="BFBFBF"/>
          </w:tcPr>
          <w:p w14:paraId="4606CFE8" w14:textId="77777777" w:rsidR="00B02F48" w:rsidRPr="00001CB4" w:rsidRDefault="00B02F48" w:rsidP="00FF0AEC">
            <w:pPr>
              <w:rPr>
                <w:b/>
              </w:rPr>
            </w:pPr>
            <w:r>
              <w:rPr>
                <w:b/>
              </w:rPr>
              <w:t>Quelle</w:t>
            </w:r>
          </w:p>
        </w:tc>
      </w:tr>
      <w:tr w:rsidR="00B02F48" w14:paraId="59C22018" w14:textId="77777777" w:rsidTr="00FF0AEC">
        <w:tc>
          <w:tcPr>
            <w:tcW w:w="1951" w:type="dxa"/>
            <w:shd w:val="clear" w:color="auto" w:fill="auto"/>
          </w:tcPr>
          <w:p w14:paraId="010B97C8" w14:textId="77777777" w:rsidR="00B02F48" w:rsidRDefault="00B02F48" w:rsidP="00FF0AEC"/>
          <w:p w14:paraId="34CA82F0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580DFC44" w14:textId="77777777" w:rsidR="00B02F48" w:rsidRPr="0079542F" w:rsidRDefault="00B02F48" w:rsidP="00FF0AEC"/>
        </w:tc>
        <w:tc>
          <w:tcPr>
            <w:tcW w:w="1134" w:type="dxa"/>
            <w:shd w:val="clear" w:color="auto" w:fill="auto"/>
          </w:tcPr>
          <w:p w14:paraId="2B93A232" w14:textId="77777777" w:rsidR="00B02F48" w:rsidRPr="0079542F" w:rsidRDefault="00B02F48" w:rsidP="00FF0AEC"/>
        </w:tc>
      </w:tr>
      <w:tr w:rsidR="00B02F48" w14:paraId="3912854B" w14:textId="77777777" w:rsidTr="00FF0AEC">
        <w:tc>
          <w:tcPr>
            <w:tcW w:w="1951" w:type="dxa"/>
            <w:shd w:val="clear" w:color="auto" w:fill="auto"/>
          </w:tcPr>
          <w:p w14:paraId="075620F3" w14:textId="77777777" w:rsidR="00B02F48" w:rsidRDefault="00B02F48" w:rsidP="00FF0AEC"/>
          <w:p w14:paraId="0E3AB0CB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7C9D1D28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2747753" w14:textId="77777777" w:rsidR="00B02F48" w:rsidRPr="00FE617E" w:rsidRDefault="00B02F48" w:rsidP="00FF0AEC"/>
        </w:tc>
      </w:tr>
      <w:tr w:rsidR="00B02F48" w14:paraId="5168A7DA" w14:textId="77777777" w:rsidTr="00FF0AEC">
        <w:tc>
          <w:tcPr>
            <w:tcW w:w="1951" w:type="dxa"/>
            <w:shd w:val="clear" w:color="auto" w:fill="auto"/>
          </w:tcPr>
          <w:p w14:paraId="1690556E" w14:textId="77777777" w:rsidR="00B02F48" w:rsidRDefault="00B02F48" w:rsidP="00FF0AEC"/>
          <w:p w14:paraId="3A2A25DE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7DFB855E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538718B" w14:textId="77777777" w:rsidR="00B02F48" w:rsidRPr="0079542F" w:rsidRDefault="00B02F48" w:rsidP="00FF0AEC"/>
        </w:tc>
      </w:tr>
      <w:tr w:rsidR="00B02F48" w14:paraId="477C97F2" w14:textId="77777777" w:rsidTr="00FF0AEC">
        <w:tc>
          <w:tcPr>
            <w:tcW w:w="1951" w:type="dxa"/>
            <w:shd w:val="clear" w:color="auto" w:fill="auto"/>
          </w:tcPr>
          <w:p w14:paraId="36FC458A" w14:textId="77777777" w:rsidR="00B02F48" w:rsidRDefault="00B02F48" w:rsidP="00FF0AEC"/>
          <w:p w14:paraId="070495D4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55F49F8F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49A1DF9" w14:textId="77777777" w:rsidR="00B02F48" w:rsidRPr="00D030FE" w:rsidRDefault="00B02F48" w:rsidP="00FF0AEC"/>
        </w:tc>
      </w:tr>
      <w:tr w:rsidR="00B02F48" w14:paraId="0F545D84" w14:textId="77777777" w:rsidTr="00FF0AEC">
        <w:tc>
          <w:tcPr>
            <w:tcW w:w="1951" w:type="dxa"/>
            <w:shd w:val="clear" w:color="auto" w:fill="auto"/>
          </w:tcPr>
          <w:p w14:paraId="11DE0B7D" w14:textId="77777777" w:rsidR="00B02F48" w:rsidRDefault="00B02F48" w:rsidP="00FF0AEC"/>
          <w:p w14:paraId="0E6B7575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4B85C213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573320F" w14:textId="77777777" w:rsidR="00B02F48" w:rsidRPr="0079542F" w:rsidRDefault="00B02F48" w:rsidP="00FF0AEC"/>
        </w:tc>
      </w:tr>
      <w:tr w:rsidR="00B02F48" w14:paraId="71E9D181" w14:textId="77777777" w:rsidTr="00FF0AEC">
        <w:tc>
          <w:tcPr>
            <w:tcW w:w="1951" w:type="dxa"/>
            <w:shd w:val="clear" w:color="auto" w:fill="auto"/>
          </w:tcPr>
          <w:p w14:paraId="3294524B" w14:textId="77777777" w:rsidR="00B02F48" w:rsidRDefault="00B02F48" w:rsidP="00FF0AEC"/>
          <w:p w14:paraId="7F25C9B4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67B80303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958776A" w14:textId="77777777" w:rsidR="00B02F48" w:rsidRPr="0079542F" w:rsidRDefault="00B02F48" w:rsidP="00FF0AEC"/>
        </w:tc>
      </w:tr>
      <w:tr w:rsidR="00B02F48" w14:paraId="0DABA2DA" w14:textId="77777777" w:rsidTr="00FF0AEC">
        <w:tc>
          <w:tcPr>
            <w:tcW w:w="1951" w:type="dxa"/>
            <w:shd w:val="clear" w:color="auto" w:fill="auto"/>
          </w:tcPr>
          <w:p w14:paraId="32174451" w14:textId="77777777" w:rsidR="00B02F48" w:rsidRDefault="00B02F48" w:rsidP="00FF0AEC"/>
          <w:p w14:paraId="41A4940B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61D041CF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D799DE9" w14:textId="77777777" w:rsidR="00B02F48" w:rsidRPr="0079542F" w:rsidRDefault="00B02F48" w:rsidP="00FF0AEC"/>
        </w:tc>
      </w:tr>
      <w:tr w:rsidR="00B02F48" w14:paraId="6B4D8B09" w14:textId="77777777" w:rsidTr="00FF0AEC">
        <w:tc>
          <w:tcPr>
            <w:tcW w:w="1951" w:type="dxa"/>
            <w:shd w:val="clear" w:color="auto" w:fill="auto"/>
          </w:tcPr>
          <w:p w14:paraId="0C93494F" w14:textId="77777777" w:rsidR="00B02F48" w:rsidRDefault="00B02F48" w:rsidP="00FF0AEC"/>
          <w:p w14:paraId="09701373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2BA6DBA6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B4543F9" w14:textId="77777777" w:rsidR="00B02F48" w:rsidRPr="0079542F" w:rsidRDefault="00B02F48" w:rsidP="00FF0AEC"/>
        </w:tc>
      </w:tr>
      <w:tr w:rsidR="00B02F48" w14:paraId="10A67234" w14:textId="77777777" w:rsidTr="00FF0AEC">
        <w:tc>
          <w:tcPr>
            <w:tcW w:w="1951" w:type="dxa"/>
            <w:shd w:val="clear" w:color="auto" w:fill="auto"/>
          </w:tcPr>
          <w:p w14:paraId="18DBC179" w14:textId="77777777" w:rsidR="00B02F48" w:rsidRDefault="00B02F48" w:rsidP="00FF0AEC"/>
          <w:p w14:paraId="4199F355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4A18DC72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6CDCFB7" w14:textId="77777777" w:rsidR="00B02F48" w:rsidRPr="0079542F" w:rsidRDefault="00B02F48" w:rsidP="00FF0AEC"/>
        </w:tc>
      </w:tr>
      <w:tr w:rsidR="00B02F48" w14:paraId="725BC0CF" w14:textId="77777777" w:rsidTr="00FF0AEC">
        <w:tc>
          <w:tcPr>
            <w:tcW w:w="1951" w:type="dxa"/>
            <w:shd w:val="clear" w:color="auto" w:fill="auto"/>
          </w:tcPr>
          <w:p w14:paraId="5C77FCBF" w14:textId="77777777" w:rsidR="00B02F48" w:rsidRDefault="00B02F48" w:rsidP="00FF0AEC"/>
          <w:p w14:paraId="02280CA6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5579E6F0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09D6C97" w14:textId="77777777" w:rsidR="00B02F48" w:rsidRPr="0079542F" w:rsidRDefault="00B02F48" w:rsidP="00FF0AEC"/>
        </w:tc>
      </w:tr>
      <w:tr w:rsidR="00B02F48" w14:paraId="26A4685E" w14:textId="77777777" w:rsidTr="00FF0AEC">
        <w:tc>
          <w:tcPr>
            <w:tcW w:w="1951" w:type="dxa"/>
            <w:shd w:val="clear" w:color="auto" w:fill="auto"/>
          </w:tcPr>
          <w:p w14:paraId="4500AAE0" w14:textId="77777777" w:rsidR="00B02F48" w:rsidRDefault="00B02F48" w:rsidP="00FF0AEC"/>
          <w:p w14:paraId="45A83FF2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62AA0852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00E10B9" w14:textId="77777777" w:rsidR="00B02F48" w:rsidRPr="0079542F" w:rsidRDefault="00B02F48" w:rsidP="00FF0AEC"/>
        </w:tc>
      </w:tr>
      <w:tr w:rsidR="00B02F48" w14:paraId="4ECD0579" w14:textId="77777777" w:rsidTr="00FF0AEC">
        <w:tc>
          <w:tcPr>
            <w:tcW w:w="1951" w:type="dxa"/>
            <w:shd w:val="clear" w:color="auto" w:fill="auto"/>
          </w:tcPr>
          <w:p w14:paraId="0C44ABDA" w14:textId="77777777" w:rsidR="00B02F48" w:rsidRDefault="00B02F48" w:rsidP="00FF0AEC"/>
          <w:p w14:paraId="41818B88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21D2C93C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E7EBAB2" w14:textId="77777777" w:rsidR="00B02F48" w:rsidRPr="0079542F" w:rsidRDefault="00B02F48" w:rsidP="00FF0AEC"/>
        </w:tc>
      </w:tr>
      <w:tr w:rsidR="00B02F48" w14:paraId="0271FE33" w14:textId="77777777" w:rsidTr="00FF0AEC">
        <w:tc>
          <w:tcPr>
            <w:tcW w:w="1951" w:type="dxa"/>
            <w:shd w:val="clear" w:color="auto" w:fill="auto"/>
          </w:tcPr>
          <w:p w14:paraId="2A57BF63" w14:textId="77777777" w:rsidR="00B02F48" w:rsidRDefault="00B02F48" w:rsidP="00FF0AEC"/>
          <w:p w14:paraId="0355F6EF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13EEEA9F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FAB874A" w14:textId="77777777" w:rsidR="00B02F48" w:rsidRPr="0079542F" w:rsidRDefault="00B02F48" w:rsidP="00FF0AEC"/>
        </w:tc>
      </w:tr>
      <w:tr w:rsidR="00B02F48" w14:paraId="7A1B779E" w14:textId="77777777" w:rsidTr="00FF0AEC">
        <w:tc>
          <w:tcPr>
            <w:tcW w:w="1951" w:type="dxa"/>
            <w:shd w:val="clear" w:color="auto" w:fill="auto"/>
          </w:tcPr>
          <w:p w14:paraId="6A31959C" w14:textId="77777777" w:rsidR="00B02F48" w:rsidRDefault="00B02F48" w:rsidP="00FF0AEC"/>
          <w:p w14:paraId="0B456C87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01611BE9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5787B36" w14:textId="77777777" w:rsidR="00B02F48" w:rsidRPr="0079542F" w:rsidRDefault="00B02F48" w:rsidP="00FF0AEC"/>
        </w:tc>
      </w:tr>
      <w:tr w:rsidR="00B02F48" w14:paraId="2AF23C42" w14:textId="77777777" w:rsidTr="00FF0AEC">
        <w:tc>
          <w:tcPr>
            <w:tcW w:w="1951" w:type="dxa"/>
            <w:shd w:val="clear" w:color="auto" w:fill="auto"/>
          </w:tcPr>
          <w:p w14:paraId="0AC8EC29" w14:textId="77777777" w:rsidR="00B02F48" w:rsidRDefault="00B02F48" w:rsidP="00FF0AEC"/>
          <w:p w14:paraId="59188994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1D62E4CF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5F09E35" w14:textId="77777777" w:rsidR="00B02F48" w:rsidRPr="0079542F" w:rsidRDefault="00B02F48" w:rsidP="00FF0AEC"/>
        </w:tc>
      </w:tr>
      <w:tr w:rsidR="00B02F48" w14:paraId="1575F949" w14:textId="77777777" w:rsidTr="00FF0AEC">
        <w:tc>
          <w:tcPr>
            <w:tcW w:w="1951" w:type="dxa"/>
            <w:shd w:val="clear" w:color="auto" w:fill="auto"/>
          </w:tcPr>
          <w:p w14:paraId="29FE841F" w14:textId="77777777" w:rsidR="00B02F48" w:rsidRDefault="00B02F48" w:rsidP="00FF0AEC"/>
          <w:p w14:paraId="241F726E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65759F47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C6C6545" w14:textId="77777777" w:rsidR="00B02F48" w:rsidRPr="0079542F" w:rsidRDefault="00B02F48" w:rsidP="00FF0AEC"/>
        </w:tc>
      </w:tr>
      <w:tr w:rsidR="00B02F48" w14:paraId="0456DAF8" w14:textId="77777777" w:rsidTr="00FF0AEC">
        <w:tc>
          <w:tcPr>
            <w:tcW w:w="1951" w:type="dxa"/>
            <w:shd w:val="clear" w:color="auto" w:fill="auto"/>
          </w:tcPr>
          <w:p w14:paraId="69E92AAD" w14:textId="77777777" w:rsidR="00B02F48" w:rsidRDefault="00B02F48" w:rsidP="00FF0AEC"/>
          <w:p w14:paraId="311721CA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5F780E49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BC8E070" w14:textId="77777777" w:rsidR="00B02F48" w:rsidRPr="0079542F" w:rsidRDefault="00B02F48" w:rsidP="00FF0AEC"/>
        </w:tc>
      </w:tr>
      <w:tr w:rsidR="00B02F48" w14:paraId="739C7162" w14:textId="77777777" w:rsidTr="00FF0AEC">
        <w:tc>
          <w:tcPr>
            <w:tcW w:w="1951" w:type="dxa"/>
            <w:shd w:val="clear" w:color="auto" w:fill="auto"/>
          </w:tcPr>
          <w:p w14:paraId="131B0B00" w14:textId="77777777" w:rsidR="00B02F48" w:rsidRDefault="00B02F48" w:rsidP="00FF0AEC"/>
          <w:p w14:paraId="0F81CD9A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01B9552E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E057D15" w14:textId="77777777" w:rsidR="00B02F48" w:rsidRPr="0079542F" w:rsidRDefault="00B02F48" w:rsidP="00FF0AEC"/>
        </w:tc>
      </w:tr>
      <w:tr w:rsidR="00B02F48" w14:paraId="55DC2C3F" w14:textId="77777777" w:rsidTr="00FF0AEC">
        <w:tc>
          <w:tcPr>
            <w:tcW w:w="1951" w:type="dxa"/>
            <w:shd w:val="clear" w:color="auto" w:fill="auto"/>
          </w:tcPr>
          <w:p w14:paraId="53B6BCE1" w14:textId="77777777" w:rsidR="00B02F48" w:rsidRDefault="00B02F48" w:rsidP="00FF0AEC"/>
          <w:p w14:paraId="2478DC61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4BAB4A82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5562BD5" w14:textId="77777777" w:rsidR="00B02F48" w:rsidRPr="0079542F" w:rsidRDefault="00B02F48" w:rsidP="00FF0AEC"/>
        </w:tc>
      </w:tr>
      <w:tr w:rsidR="00B02F48" w14:paraId="24357585" w14:textId="77777777" w:rsidTr="00FF0AEC">
        <w:tc>
          <w:tcPr>
            <w:tcW w:w="1951" w:type="dxa"/>
            <w:shd w:val="clear" w:color="auto" w:fill="auto"/>
          </w:tcPr>
          <w:p w14:paraId="7A9A4A9E" w14:textId="77777777" w:rsidR="00B02F48" w:rsidRDefault="00B02F48" w:rsidP="00FF0AEC"/>
          <w:p w14:paraId="0C2D9885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4C40E960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145F784" w14:textId="77777777" w:rsidR="00B02F48" w:rsidRPr="0079542F" w:rsidRDefault="00B02F48" w:rsidP="00FF0AEC"/>
        </w:tc>
      </w:tr>
      <w:tr w:rsidR="00B02F48" w14:paraId="0A551E70" w14:textId="77777777" w:rsidTr="00FF0AEC">
        <w:tc>
          <w:tcPr>
            <w:tcW w:w="1951" w:type="dxa"/>
            <w:shd w:val="clear" w:color="auto" w:fill="auto"/>
          </w:tcPr>
          <w:p w14:paraId="31EA3ED1" w14:textId="77777777" w:rsidR="00B02F48" w:rsidRDefault="00B02F48" w:rsidP="00FF0AEC"/>
          <w:p w14:paraId="0278A70E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69AD705E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DBCAD67" w14:textId="77777777" w:rsidR="00B02F48" w:rsidRPr="0079542F" w:rsidRDefault="00B02F48" w:rsidP="00FF0AEC"/>
        </w:tc>
      </w:tr>
      <w:tr w:rsidR="00B02F48" w14:paraId="6E5EA3A8" w14:textId="77777777" w:rsidTr="00FF0AEC">
        <w:tc>
          <w:tcPr>
            <w:tcW w:w="1951" w:type="dxa"/>
            <w:shd w:val="clear" w:color="auto" w:fill="auto"/>
          </w:tcPr>
          <w:p w14:paraId="7E7D763E" w14:textId="77777777" w:rsidR="00B02F48" w:rsidRDefault="00B02F48" w:rsidP="00FF0AEC"/>
          <w:p w14:paraId="2E2E1446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38CC7CB3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7D8AC82" w14:textId="77777777" w:rsidR="00B02F48" w:rsidRPr="0079542F" w:rsidRDefault="00B02F48" w:rsidP="00FF0AEC"/>
        </w:tc>
      </w:tr>
      <w:tr w:rsidR="00B02F48" w14:paraId="35279C71" w14:textId="77777777" w:rsidTr="00FF0AEC">
        <w:tc>
          <w:tcPr>
            <w:tcW w:w="1951" w:type="dxa"/>
            <w:shd w:val="clear" w:color="auto" w:fill="auto"/>
          </w:tcPr>
          <w:p w14:paraId="3FB95938" w14:textId="77777777" w:rsidR="00B02F48" w:rsidRDefault="00B02F48" w:rsidP="00FF0AEC"/>
          <w:p w14:paraId="44A0967B" w14:textId="77777777" w:rsidR="00B02F48" w:rsidRPr="0079542F" w:rsidRDefault="00B02F48" w:rsidP="00FF0AEC"/>
        </w:tc>
        <w:tc>
          <w:tcPr>
            <w:tcW w:w="6946" w:type="dxa"/>
            <w:shd w:val="clear" w:color="auto" w:fill="auto"/>
          </w:tcPr>
          <w:p w14:paraId="5FB9BE0E" w14:textId="77777777" w:rsidR="00B02F48" w:rsidRPr="0079542F" w:rsidRDefault="00B02F48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3BD02F6" w14:textId="77777777" w:rsidR="00B02F48" w:rsidRPr="0079542F" w:rsidRDefault="00B02F48" w:rsidP="00FF0AEC"/>
        </w:tc>
      </w:tr>
    </w:tbl>
    <w:p w14:paraId="4BA9654E" w14:textId="77777777" w:rsidR="00FF0AEC" w:rsidRDefault="00FF0AEC">
      <w:pPr>
        <w:sectPr w:rsidR="00FF0AEC" w:rsidSect="008A6DC1">
          <w:headerReference w:type="default" r:id="rId32"/>
          <w:pgSz w:w="11906" w:h="16838"/>
          <w:pgMar w:top="539" w:right="567" w:bottom="851" w:left="1418" w:header="709" w:footer="482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6946"/>
        <w:gridCol w:w="1134"/>
      </w:tblGrid>
      <w:tr w:rsidR="00FF0AEC" w14:paraId="1F857C17" w14:textId="77777777" w:rsidTr="00FF0AEC">
        <w:tc>
          <w:tcPr>
            <w:tcW w:w="1951" w:type="dxa"/>
            <w:shd w:val="clear" w:color="auto" w:fill="BFBFBF"/>
          </w:tcPr>
          <w:p w14:paraId="3CA03B66" w14:textId="77777777" w:rsidR="00FF0AEC" w:rsidRPr="00001CB4" w:rsidRDefault="00FF0AEC" w:rsidP="00FF0AEC">
            <w:pPr>
              <w:rPr>
                <w:b/>
              </w:rPr>
            </w:pPr>
            <w:r>
              <w:rPr>
                <w:b/>
              </w:rPr>
              <w:lastRenderedPageBreak/>
              <w:t>Fachbegriff</w:t>
            </w:r>
          </w:p>
        </w:tc>
        <w:tc>
          <w:tcPr>
            <w:tcW w:w="6946" w:type="dxa"/>
            <w:shd w:val="clear" w:color="auto" w:fill="BFBFBF"/>
          </w:tcPr>
          <w:p w14:paraId="6A139EA1" w14:textId="77777777" w:rsidR="00FF0AEC" w:rsidRPr="00001CB4" w:rsidRDefault="00FF0AEC" w:rsidP="00FF0AEC">
            <w:pPr>
              <w:rPr>
                <w:b/>
              </w:rPr>
            </w:pPr>
            <w:r>
              <w:rPr>
                <w:b/>
              </w:rPr>
              <w:t>Erklärung</w:t>
            </w:r>
          </w:p>
        </w:tc>
        <w:tc>
          <w:tcPr>
            <w:tcW w:w="1134" w:type="dxa"/>
            <w:shd w:val="clear" w:color="auto" w:fill="BFBFBF"/>
          </w:tcPr>
          <w:p w14:paraId="0DB979E2" w14:textId="77777777" w:rsidR="00FF0AEC" w:rsidRPr="00001CB4" w:rsidRDefault="00FF0AEC" w:rsidP="00FF0AEC">
            <w:pPr>
              <w:rPr>
                <w:b/>
              </w:rPr>
            </w:pPr>
            <w:r>
              <w:rPr>
                <w:b/>
              </w:rPr>
              <w:t>Quelle</w:t>
            </w:r>
          </w:p>
        </w:tc>
      </w:tr>
      <w:tr w:rsidR="00FF0AEC" w14:paraId="0F79A51F" w14:textId="77777777" w:rsidTr="00FF0AEC">
        <w:tc>
          <w:tcPr>
            <w:tcW w:w="1951" w:type="dxa"/>
            <w:shd w:val="clear" w:color="auto" w:fill="auto"/>
          </w:tcPr>
          <w:p w14:paraId="5EF63F8B" w14:textId="77777777" w:rsidR="00FF0AEC" w:rsidRDefault="00FF0AEC" w:rsidP="00FF0AEC"/>
          <w:p w14:paraId="27F09263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532CA01A" w14:textId="77777777" w:rsidR="00FF0AEC" w:rsidRPr="0079542F" w:rsidRDefault="00FF0AEC" w:rsidP="00FF0AEC"/>
        </w:tc>
        <w:tc>
          <w:tcPr>
            <w:tcW w:w="1134" w:type="dxa"/>
            <w:shd w:val="clear" w:color="auto" w:fill="auto"/>
          </w:tcPr>
          <w:p w14:paraId="7206F1DD" w14:textId="77777777" w:rsidR="00FF0AEC" w:rsidRPr="0079542F" w:rsidRDefault="00FF0AEC" w:rsidP="00FF0AEC"/>
        </w:tc>
      </w:tr>
      <w:tr w:rsidR="00FF0AEC" w14:paraId="5A32FB6B" w14:textId="77777777" w:rsidTr="00FF0AEC">
        <w:tc>
          <w:tcPr>
            <w:tcW w:w="1951" w:type="dxa"/>
            <w:shd w:val="clear" w:color="auto" w:fill="auto"/>
          </w:tcPr>
          <w:p w14:paraId="48C05739" w14:textId="77777777" w:rsidR="00FF0AEC" w:rsidRDefault="00FF0AEC" w:rsidP="00FF0AEC"/>
          <w:p w14:paraId="15DF120E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29C46F97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FF9B8C9" w14:textId="77777777" w:rsidR="00FF0AEC" w:rsidRPr="00FE617E" w:rsidRDefault="00FF0AEC" w:rsidP="00FF0AEC"/>
        </w:tc>
      </w:tr>
      <w:tr w:rsidR="00FF0AEC" w14:paraId="0765DE90" w14:textId="77777777" w:rsidTr="00FF0AEC">
        <w:tc>
          <w:tcPr>
            <w:tcW w:w="1951" w:type="dxa"/>
            <w:shd w:val="clear" w:color="auto" w:fill="auto"/>
          </w:tcPr>
          <w:p w14:paraId="70E41035" w14:textId="77777777" w:rsidR="00FF0AEC" w:rsidRDefault="00FF0AEC" w:rsidP="00FF0AEC"/>
          <w:p w14:paraId="784EC75F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01438D1D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7893FEB" w14:textId="77777777" w:rsidR="00FF0AEC" w:rsidRPr="0079542F" w:rsidRDefault="00FF0AEC" w:rsidP="00FF0AEC"/>
        </w:tc>
      </w:tr>
      <w:tr w:rsidR="00FF0AEC" w14:paraId="4FA7193B" w14:textId="77777777" w:rsidTr="00FF0AEC">
        <w:tc>
          <w:tcPr>
            <w:tcW w:w="1951" w:type="dxa"/>
            <w:shd w:val="clear" w:color="auto" w:fill="auto"/>
          </w:tcPr>
          <w:p w14:paraId="6A17DE2A" w14:textId="77777777" w:rsidR="00FF0AEC" w:rsidRDefault="00FF0AEC" w:rsidP="00FF0AEC"/>
          <w:p w14:paraId="30B2DB05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5889243C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03FEE56" w14:textId="77777777" w:rsidR="00FF0AEC" w:rsidRPr="00D030FE" w:rsidRDefault="00FF0AEC" w:rsidP="00FF0AEC"/>
        </w:tc>
      </w:tr>
      <w:tr w:rsidR="00FF0AEC" w14:paraId="601F80B9" w14:textId="77777777" w:rsidTr="00FF0AEC">
        <w:tc>
          <w:tcPr>
            <w:tcW w:w="1951" w:type="dxa"/>
            <w:shd w:val="clear" w:color="auto" w:fill="auto"/>
          </w:tcPr>
          <w:p w14:paraId="587FCAEB" w14:textId="77777777" w:rsidR="00FF0AEC" w:rsidRDefault="00FF0AEC" w:rsidP="00FF0AEC"/>
          <w:p w14:paraId="39987516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28D08D0F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3C03789" w14:textId="77777777" w:rsidR="00FF0AEC" w:rsidRPr="0079542F" w:rsidRDefault="00FF0AEC" w:rsidP="00FF0AEC"/>
        </w:tc>
      </w:tr>
      <w:tr w:rsidR="00FF0AEC" w14:paraId="40F93A55" w14:textId="77777777" w:rsidTr="00FF0AEC">
        <w:tc>
          <w:tcPr>
            <w:tcW w:w="1951" w:type="dxa"/>
            <w:shd w:val="clear" w:color="auto" w:fill="auto"/>
          </w:tcPr>
          <w:p w14:paraId="339A2002" w14:textId="77777777" w:rsidR="00FF0AEC" w:rsidRDefault="00FF0AEC" w:rsidP="00FF0AEC"/>
          <w:p w14:paraId="3ACACEA9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1166EC62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4872DEA" w14:textId="77777777" w:rsidR="00FF0AEC" w:rsidRPr="0079542F" w:rsidRDefault="00FF0AEC" w:rsidP="00FF0AEC"/>
        </w:tc>
      </w:tr>
      <w:tr w:rsidR="00FF0AEC" w14:paraId="5DB5EFC8" w14:textId="77777777" w:rsidTr="00FF0AEC">
        <w:tc>
          <w:tcPr>
            <w:tcW w:w="1951" w:type="dxa"/>
            <w:shd w:val="clear" w:color="auto" w:fill="auto"/>
          </w:tcPr>
          <w:p w14:paraId="343F9DEE" w14:textId="77777777" w:rsidR="00FF0AEC" w:rsidRDefault="00FF0AEC" w:rsidP="00FF0AEC"/>
          <w:p w14:paraId="079A7F24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4D0C4D16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BF629FE" w14:textId="77777777" w:rsidR="00FF0AEC" w:rsidRPr="0079542F" w:rsidRDefault="00FF0AEC" w:rsidP="00FF0AEC"/>
        </w:tc>
      </w:tr>
      <w:tr w:rsidR="00FF0AEC" w14:paraId="1A46C96F" w14:textId="77777777" w:rsidTr="00FF0AEC">
        <w:tc>
          <w:tcPr>
            <w:tcW w:w="1951" w:type="dxa"/>
            <w:shd w:val="clear" w:color="auto" w:fill="auto"/>
          </w:tcPr>
          <w:p w14:paraId="27BCA4E6" w14:textId="77777777" w:rsidR="00FF0AEC" w:rsidRDefault="00FF0AEC" w:rsidP="00FF0AEC"/>
          <w:p w14:paraId="0B0ECBD9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51AEF176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F722D75" w14:textId="77777777" w:rsidR="00FF0AEC" w:rsidRPr="0079542F" w:rsidRDefault="00FF0AEC" w:rsidP="00FF0AEC"/>
        </w:tc>
      </w:tr>
      <w:tr w:rsidR="00FF0AEC" w14:paraId="7B5527E2" w14:textId="77777777" w:rsidTr="00FF0AEC">
        <w:tc>
          <w:tcPr>
            <w:tcW w:w="1951" w:type="dxa"/>
            <w:shd w:val="clear" w:color="auto" w:fill="auto"/>
          </w:tcPr>
          <w:p w14:paraId="28AA5854" w14:textId="77777777" w:rsidR="00FF0AEC" w:rsidRDefault="00FF0AEC" w:rsidP="00FF0AEC"/>
          <w:p w14:paraId="2A0B606A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117E8A71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E91D2EA" w14:textId="77777777" w:rsidR="00FF0AEC" w:rsidRPr="0079542F" w:rsidRDefault="00FF0AEC" w:rsidP="00FF0AEC"/>
        </w:tc>
      </w:tr>
      <w:tr w:rsidR="00FF0AEC" w14:paraId="38BC574A" w14:textId="77777777" w:rsidTr="00FF0AEC">
        <w:tc>
          <w:tcPr>
            <w:tcW w:w="1951" w:type="dxa"/>
            <w:shd w:val="clear" w:color="auto" w:fill="auto"/>
          </w:tcPr>
          <w:p w14:paraId="0CE7F0E1" w14:textId="77777777" w:rsidR="00FF0AEC" w:rsidRDefault="00FF0AEC" w:rsidP="00FF0AEC"/>
          <w:p w14:paraId="3910B13E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506C78A1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C5CA1E9" w14:textId="77777777" w:rsidR="00FF0AEC" w:rsidRPr="0079542F" w:rsidRDefault="00FF0AEC" w:rsidP="00FF0AEC"/>
        </w:tc>
      </w:tr>
      <w:tr w:rsidR="00FF0AEC" w14:paraId="7B86412E" w14:textId="77777777" w:rsidTr="00FF0AEC">
        <w:tc>
          <w:tcPr>
            <w:tcW w:w="1951" w:type="dxa"/>
            <w:shd w:val="clear" w:color="auto" w:fill="auto"/>
          </w:tcPr>
          <w:p w14:paraId="2C6D7E3C" w14:textId="77777777" w:rsidR="00FF0AEC" w:rsidRDefault="00FF0AEC" w:rsidP="00FF0AEC"/>
          <w:p w14:paraId="7F90A127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6A8361CE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D4C19CA" w14:textId="77777777" w:rsidR="00FF0AEC" w:rsidRPr="0079542F" w:rsidRDefault="00FF0AEC" w:rsidP="00FF0AEC"/>
        </w:tc>
      </w:tr>
      <w:tr w:rsidR="00FF0AEC" w14:paraId="2F1F7089" w14:textId="77777777" w:rsidTr="00FF0AEC">
        <w:tc>
          <w:tcPr>
            <w:tcW w:w="1951" w:type="dxa"/>
            <w:shd w:val="clear" w:color="auto" w:fill="auto"/>
          </w:tcPr>
          <w:p w14:paraId="687F8A01" w14:textId="77777777" w:rsidR="00FF0AEC" w:rsidRDefault="00FF0AEC" w:rsidP="00FF0AEC"/>
          <w:p w14:paraId="7FDE31C9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0A28DBAB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C7FD51C" w14:textId="77777777" w:rsidR="00FF0AEC" w:rsidRPr="0079542F" w:rsidRDefault="00FF0AEC" w:rsidP="00FF0AEC"/>
        </w:tc>
      </w:tr>
      <w:tr w:rsidR="00FF0AEC" w14:paraId="37525D63" w14:textId="77777777" w:rsidTr="00FF0AEC">
        <w:tc>
          <w:tcPr>
            <w:tcW w:w="1951" w:type="dxa"/>
            <w:shd w:val="clear" w:color="auto" w:fill="auto"/>
          </w:tcPr>
          <w:p w14:paraId="642CF7AE" w14:textId="77777777" w:rsidR="00FF0AEC" w:rsidRDefault="00FF0AEC" w:rsidP="00FF0AEC"/>
          <w:p w14:paraId="2C26CC18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67706E30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F400D7D" w14:textId="77777777" w:rsidR="00FF0AEC" w:rsidRPr="0079542F" w:rsidRDefault="00FF0AEC" w:rsidP="00FF0AEC"/>
        </w:tc>
      </w:tr>
      <w:tr w:rsidR="00FF0AEC" w14:paraId="047C9B40" w14:textId="77777777" w:rsidTr="00FF0AEC">
        <w:tc>
          <w:tcPr>
            <w:tcW w:w="1951" w:type="dxa"/>
            <w:shd w:val="clear" w:color="auto" w:fill="auto"/>
          </w:tcPr>
          <w:p w14:paraId="6DD564CC" w14:textId="77777777" w:rsidR="00FF0AEC" w:rsidRDefault="00FF0AEC" w:rsidP="00FF0AEC"/>
          <w:p w14:paraId="2E88CB0A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50E20BE2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AEEC15C" w14:textId="77777777" w:rsidR="00FF0AEC" w:rsidRPr="0079542F" w:rsidRDefault="00FF0AEC" w:rsidP="00FF0AEC"/>
        </w:tc>
      </w:tr>
      <w:tr w:rsidR="00FF0AEC" w14:paraId="1D45CAFE" w14:textId="77777777" w:rsidTr="00FF0AEC">
        <w:tc>
          <w:tcPr>
            <w:tcW w:w="1951" w:type="dxa"/>
            <w:shd w:val="clear" w:color="auto" w:fill="auto"/>
          </w:tcPr>
          <w:p w14:paraId="3B5C9BE6" w14:textId="77777777" w:rsidR="00FF0AEC" w:rsidRDefault="00FF0AEC" w:rsidP="00FF0AEC"/>
          <w:p w14:paraId="6AD5A27D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20C790BF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308A244" w14:textId="77777777" w:rsidR="00FF0AEC" w:rsidRPr="0079542F" w:rsidRDefault="00FF0AEC" w:rsidP="00FF0AEC"/>
        </w:tc>
      </w:tr>
      <w:tr w:rsidR="00FF0AEC" w14:paraId="7C297E97" w14:textId="77777777" w:rsidTr="00FF0AEC">
        <w:tc>
          <w:tcPr>
            <w:tcW w:w="1951" w:type="dxa"/>
            <w:shd w:val="clear" w:color="auto" w:fill="auto"/>
          </w:tcPr>
          <w:p w14:paraId="19894645" w14:textId="77777777" w:rsidR="00FF0AEC" w:rsidRDefault="00FF0AEC" w:rsidP="00FF0AEC"/>
          <w:p w14:paraId="4259904B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0101752D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FF8F05A" w14:textId="77777777" w:rsidR="00FF0AEC" w:rsidRPr="0079542F" w:rsidRDefault="00FF0AEC" w:rsidP="00FF0AEC"/>
        </w:tc>
      </w:tr>
      <w:tr w:rsidR="00FF0AEC" w14:paraId="4977B4FF" w14:textId="77777777" w:rsidTr="00FF0AEC">
        <w:tc>
          <w:tcPr>
            <w:tcW w:w="1951" w:type="dxa"/>
            <w:shd w:val="clear" w:color="auto" w:fill="auto"/>
          </w:tcPr>
          <w:p w14:paraId="5EEA60A6" w14:textId="77777777" w:rsidR="00FF0AEC" w:rsidRDefault="00FF0AEC" w:rsidP="00FF0AEC"/>
          <w:p w14:paraId="608AB737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44A39CEF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3C86280" w14:textId="77777777" w:rsidR="00FF0AEC" w:rsidRPr="0079542F" w:rsidRDefault="00FF0AEC" w:rsidP="00FF0AEC"/>
        </w:tc>
      </w:tr>
      <w:tr w:rsidR="00FF0AEC" w14:paraId="15F11720" w14:textId="77777777" w:rsidTr="00FF0AEC">
        <w:tc>
          <w:tcPr>
            <w:tcW w:w="1951" w:type="dxa"/>
            <w:shd w:val="clear" w:color="auto" w:fill="auto"/>
          </w:tcPr>
          <w:p w14:paraId="10677514" w14:textId="77777777" w:rsidR="00FF0AEC" w:rsidRDefault="00FF0AEC" w:rsidP="00FF0AEC"/>
          <w:p w14:paraId="6C033CF5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534661CA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E2253AE" w14:textId="77777777" w:rsidR="00FF0AEC" w:rsidRPr="0079542F" w:rsidRDefault="00FF0AEC" w:rsidP="00FF0AEC"/>
        </w:tc>
      </w:tr>
      <w:tr w:rsidR="00FF0AEC" w14:paraId="3E7EA813" w14:textId="77777777" w:rsidTr="00FF0AEC">
        <w:tc>
          <w:tcPr>
            <w:tcW w:w="1951" w:type="dxa"/>
            <w:shd w:val="clear" w:color="auto" w:fill="auto"/>
          </w:tcPr>
          <w:p w14:paraId="5D10E317" w14:textId="77777777" w:rsidR="00FF0AEC" w:rsidRDefault="00FF0AEC" w:rsidP="00FF0AEC"/>
          <w:p w14:paraId="6BE4D998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457CA02B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9196683" w14:textId="77777777" w:rsidR="00FF0AEC" w:rsidRPr="0079542F" w:rsidRDefault="00FF0AEC" w:rsidP="00FF0AEC"/>
        </w:tc>
      </w:tr>
      <w:tr w:rsidR="00FF0AEC" w14:paraId="2792DC94" w14:textId="77777777" w:rsidTr="00FF0AEC">
        <w:tc>
          <w:tcPr>
            <w:tcW w:w="1951" w:type="dxa"/>
            <w:shd w:val="clear" w:color="auto" w:fill="auto"/>
          </w:tcPr>
          <w:p w14:paraId="1C02BDBE" w14:textId="77777777" w:rsidR="00FF0AEC" w:rsidRDefault="00FF0AEC" w:rsidP="00FF0AEC"/>
          <w:p w14:paraId="3035D786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1C99FDAF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AA5D96C" w14:textId="77777777" w:rsidR="00FF0AEC" w:rsidRPr="0079542F" w:rsidRDefault="00FF0AEC" w:rsidP="00FF0AEC"/>
        </w:tc>
      </w:tr>
      <w:tr w:rsidR="00FF0AEC" w14:paraId="77564676" w14:textId="77777777" w:rsidTr="00FF0AEC">
        <w:tc>
          <w:tcPr>
            <w:tcW w:w="1951" w:type="dxa"/>
            <w:shd w:val="clear" w:color="auto" w:fill="auto"/>
          </w:tcPr>
          <w:p w14:paraId="4824D329" w14:textId="77777777" w:rsidR="00FF0AEC" w:rsidRDefault="00FF0AEC" w:rsidP="00FF0AEC"/>
          <w:p w14:paraId="47C5AAFA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053D25EB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5E46DD5" w14:textId="77777777" w:rsidR="00FF0AEC" w:rsidRPr="0079542F" w:rsidRDefault="00FF0AEC" w:rsidP="00FF0AEC"/>
        </w:tc>
      </w:tr>
      <w:tr w:rsidR="00FF0AEC" w14:paraId="643DC5B5" w14:textId="77777777" w:rsidTr="00FF0AEC">
        <w:tc>
          <w:tcPr>
            <w:tcW w:w="1951" w:type="dxa"/>
            <w:shd w:val="clear" w:color="auto" w:fill="auto"/>
          </w:tcPr>
          <w:p w14:paraId="43DA2503" w14:textId="77777777" w:rsidR="00FF0AEC" w:rsidRDefault="00FF0AEC" w:rsidP="00FF0AEC"/>
          <w:p w14:paraId="22CABF94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57246249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9DB7C56" w14:textId="77777777" w:rsidR="00FF0AEC" w:rsidRPr="0079542F" w:rsidRDefault="00FF0AEC" w:rsidP="00FF0AEC"/>
        </w:tc>
      </w:tr>
      <w:tr w:rsidR="00FF0AEC" w14:paraId="5186C6A8" w14:textId="77777777" w:rsidTr="00FF0AEC">
        <w:tc>
          <w:tcPr>
            <w:tcW w:w="1951" w:type="dxa"/>
            <w:shd w:val="clear" w:color="auto" w:fill="auto"/>
          </w:tcPr>
          <w:p w14:paraId="30D6A21F" w14:textId="77777777" w:rsidR="00FF0AEC" w:rsidRDefault="00FF0AEC" w:rsidP="00FF0AEC"/>
          <w:p w14:paraId="35165249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345F77E3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D87103D" w14:textId="77777777" w:rsidR="00FF0AEC" w:rsidRPr="0079542F" w:rsidRDefault="00FF0AEC" w:rsidP="00FF0AEC"/>
        </w:tc>
      </w:tr>
    </w:tbl>
    <w:p w14:paraId="3A7FF459" w14:textId="77777777" w:rsidR="00FF0AEC" w:rsidRDefault="00FF0AEC">
      <w:pPr>
        <w:sectPr w:rsidR="00FF0AEC" w:rsidSect="008A6DC1">
          <w:headerReference w:type="default" r:id="rId33"/>
          <w:pgSz w:w="11906" w:h="16838"/>
          <w:pgMar w:top="539" w:right="567" w:bottom="851" w:left="1418" w:header="709" w:footer="482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6946"/>
        <w:gridCol w:w="1134"/>
      </w:tblGrid>
      <w:tr w:rsidR="00FF0AEC" w14:paraId="234B0E2D" w14:textId="77777777" w:rsidTr="00FF0AEC">
        <w:tc>
          <w:tcPr>
            <w:tcW w:w="1951" w:type="dxa"/>
            <w:shd w:val="clear" w:color="auto" w:fill="BFBFBF"/>
          </w:tcPr>
          <w:p w14:paraId="59CDC196" w14:textId="77777777" w:rsidR="00FF0AEC" w:rsidRPr="00001CB4" w:rsidRDefault="00FF0AEC" w:rsidP="00FF0AEC">
            <w:pPr>
              <w:rPr>
                <w:b/>
              </w:rPr>
            </w:pPr>
            <w:r>
              <w:rPr>
                <w:b/>
              </w:rPr>
              <w:lastRenderedPageBreak/>
              <w:t>Fachbegriff</w:t>
            </w:r>
          </w:p>
        </w:tc>
        <w:tc>
          <w:tcPr>
            <w:tcW w:w="6946" w:type="dxa"/>
            <w:shd w:val="clear" w:color="auto" w:fill="BFBFBF"/>
          </w:tcPr>
          <w:p w14:paraId="45888DBB" w14:textId="77777777" w:rsidR="00FF0AEC" w:rsidRPr="00001CB4" w:rsidRDefault="00FF0AEC" w:rsidP="00FF0AEC">
            <w:pPr>
              <w:rPr>
                <w:b/>
              </w:rPr>
            </w:pPr>
            <w:r>
              <w:rPr>
                <w:b/>
              </w:rPr>
              <w:t>Erklärung</w:t>
            </w:r>
          </w:p>
        </w:tc>
        <w:tc>
          <w:tcPr>
            <w:tcW w:w="1134" w:type="dxa"/>
            <w:shd w:val="clear" w:color="auto" w:fill="BFBFBF"/>
          </w:tcPr>
          <w:p w14:paraId="22B20A8A" w14:textId="77777777" w:rsidR="00FF0AEC" w:rsidRPr="00001CB4" w:rsidRDefault="00FF0AEC" w:rsidP="00FF0AEC">
            <w:pPr>
              <w:rPr>
                <w:b/>
              </w:rPr>
            </w:pPr>
            <w:r>
              <w:rPr>
                <w:b/>
              </w:rPr>
              <w:t>Quelle</w:t>
            </w:r>
          </w:p>
        </w:tc>
      </w:tr>
      <w:tr w:rsidR="00FF0AEC" w14:paraId="10CFB63D" w14:textId="77777777" w:rsidTr="00FF0AEC">
        <w:tc>
          <w:tcPr>
            <w:tcW w:w="1951" w:type="dxa"/>
            <w:shd w:val="clear" w:color="auto" w:fill="auto"/>
          </w:tcPr>
          <w:p w14:paraId="116B971D" w14:textId="77777777" w:rsidR="00FF0AEC" w:rsidRDefault="00FF0AEC" w:rsidP="00FF0AEC"/>
          <w:p w14:paraId="6790E0F1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3C125A3D" w14:textId="77777777" w:rsidR="00FF0AEC" w:rsidRPr="0079542F" w:rsidRDefault="00FF0AEC" w:rsidP="00FF0AEC"/>
        </w:tc>
        <w:tc>
          <w:tcPr>
            <w:tcW w:w="1134" w:type="dxa"/>
            <w:shd w:val="clear" w:color="auto" w:fill="auto"/>
          </w:tcPr>
          <w:p w14:paraId="271CA416" w14:textId="77777777" w:rsidR="00FF0AEC" w:rsidRPr="0079542F" w:rsidRDefault="00FF0AEC" w:rsidP="00FF0AEC"/>
        </w:tc>
      </w:tr>
      <w:tr w:rsidR="00FF0AEC" w14:paraId="4ABCDFC3" w14:textId="77777777" w:rsidTr="00FF0AEC">
        <w:tc>
          <w:tcPr>
            <w:tcW w:w="1951" w:type="dxa"/>
            <w:shd w:val="clear" w:color="auto" w:fill="auto"/>
          </w:tcPr>
          <w:p w14:paraId="0B8EF843" w14:textId="77777777" w:rsidR="00FF0AEC" w:rsidRDefault="00FF0AEC" w:rsidP="00FF0AEC"/>
          <w:p w14:paraId="06D6DB5D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7BAA3B06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CA756E1" w14:textId="77777777" w:rsidR="00FF0AEC" w:rsidRPr="00FE617E" w:rsidRDefault="00FF0AEC" w:rsidP="00FF0AEC"/>
        </w:tc>
      </w:tr>
      <w:tr w:rsidR="00FF0AEC" w14:paraId="777944CF" w14:textId="77777777" w:rsidTr="00FF0AEC">
        <w:tc>
          <w:tcPr>
            <w:tcW w:w="1951" w:type="dxa"/>
            <w:shd w:val="clear" w:color="auto" w:fill="auto"/>
          </w:tcPr>
          <w:p w14:paraId="4AE11681" w14:textId="77777777" w:rsidR="00FF0AEC" w:rsidRDefault="00FF0AEC" w:rsidP="00FF0AEC"/>
          <w:p w14:paraId="38292476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1D68954A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0340A3A" w14:textId="77777777" w:rsidR="00FF0AEC" w:rsidRPr="0079542F" w:rsidRDefault="00FF0AEC" w:rsidP="00FF0AEC"/>
        </w:tc>
      </w:tr>
      <w:tr w:rsidR="00FF0AEC" w14:paraId="630FCC5D" w14:textId="77777777" w:rsidTr="00FF0AEC">
        <w:tc>
          <w:tcPr>
            <w:tcW w:w="1951" w:type="dxa"/>
            <w:shd w:val="clear" w:color="auto" w:fill="auto"/>
          </w:tcPr>
          <w:p w14:paraId="0251AF11" w14:textId="77777777" w:rsidR="00FF0AEC" w:rsidRDefault="00FF0AEC" w:rsidP="00FF0AEC"/>
          <w:p w14:paraId="12B5C804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62C6F4B4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5A69787" w14:textId="77777777" w:rsidR="00FF0AEC" w:rsidRPr="00D030FE" w:rsidRDefault="00FF0AEC" w:rsidP="00FF0AEC"/>
        </w:tc>
      </w:tr>
      <w:tr w:rsidR="00FF0AEC" w14:paraId="15D1899F" w14:textId="77777777" w:rsidTr="00FF0AEC">
        <w:tc>
          <w:tcPr>
            <w:tcW w:w="1951" w:type="dxa"/>
            <w:shd w:val="clear" w:color="auto" w:fill="auto"/>
          </w:tcPr>
          <w:p w14:paraId="70200012" w14:textId="77777777" w:rsidR="00FF0AEC" w:rsidRDefault="00FF0AEC" w:rsidP="00FF0AEC"/>
          <w:p w14:paraId="16AFAF26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6CDEFAFA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14F2F2C" w14:textId="77777777" w:rsidR="00FF0AEC" w:rsidRPr="0079542F" w:rsidRDefault="00FF0AEC" w:rsidP="00FF0AEC"/>
        </w:tc>
      </w:tr>
      <w:tr w:rsidR="00FF0AEC" w14:paraId="61D99A5B" w14:textId="77777777" w:rsidTr="00FF0AEC">
        <w:tc>
          <w:tcPr>
            <w:tcW w:w="1951" w:type="dxa"/>
            <w:shd w:val="clear" w:color="auto" w:fill="auto"/>
          </w:tcPr>
          <w:p w14:paraId="22995C0D" w14:textId="77777777" w:rsidR="00FF0AEC" w:rsidRDefault="00FF0AEC" w:rsidP="00FF0AEC"/>
          <w:p w14:paraId="706D168B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2406B8B3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0E87B94" w14:textId="77777777" w:rsidR="00FF0AEC" w:rsidRPr="0079542F" w:rsidRDefault="00FF0AEC" w:rsidP="00FF0AEC"/>
        </w:tc>
      </w:tr>
      <w:tr w:rsidR="00FF0AEC" w14:paraId="2FC54EC6" w14:textId="77777777" w:rsidTr="00FF0AEC">
        <w:tc>
          <w:tcPr>
            <w:tcW w:w="1951" w:type="dxa"/>
            <w:shd w:val="clear" w:color="auto" w:fill="auto"/>
          </w:tcPr>
          <w:p w14:paraId="74037ABC" w14:textId="77777777" w:rsidR="00FF0AEC" w:rsidRDefault="00FF0AEC" w:rsidP="00FF0AEC"/>
          <w:p w14:paraId="44886ACB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4075C82F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18D9622" w14:textId="77777777" w:rsidR="00FF0AEC" w:rsidRPr="0079542F" w:rsidRDefault="00FF0AEC" w:rsidP="00FF0AEC"/>
        </w:tc>
      </w:tr>
      <w:tr w:rsidR="00FF0AEC" w14:paraId="17138A2B" w14:textId="77777777" w:rsidTr="00FF0AEC">
        <w:tc>
          <w:tcPr>
            <w:tcW w:w="1951" w:type="dxa"/>
            <w:shd w:val="clear" w:color="auto" w:fill="auto"/>
          </w:tcPr>
          <w:p w14:paraId="3F6BD327" w14:textId="77777777" w:rsidR="00FF0AEC" w:rsidRDefault="00FF0AEC" w:rsidP="00FF0AEC"/>
          <w:p w14:paraId="2690609D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0BD73650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A4B5548" w14:textId="77777777" w:rsidR="00FF0AEC" w:rsidRPr="0079542F" w:rsidRDefault="00FF0AEC" w:rsidP="00FF0AEC"/>
        </w:tc>
      </w:tr>
      <w:tr w:rsidR="00FF0AEC" w14:paraId="37FB61A0" w14:textId="77777777" w:rsidTr="00FF0AEC">
        <w:tc>
          <w:tcPr>
            <w:tcW w:w="1951" w:type="dxa"/>
            <w:shd w:val="clear" w:color="auto" w:fill="auto"/>
          </w:tcPr>
          <w:p w14:paraId="63A85362" w14:textId="77777777" w:rsidR="00FF0AEC" w:rsidRDefault="00FF0AEC" w:rsidP="00FF0AEC"/>
          <w:p w14:paraId="4B93C68B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7F34AA91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2808858" w14:textId="77777777" w:rsidR="00FF0AEC" w:rsidRPr="0079542F" w:rsidRDefault="00FF0AEC" w:rsidP="00FF0AEC"/>
        </w:tc>
      </w:tr>
      <w:tr w:rsidR="00FF0AEC" w14:paraId="2C21E1DA" w14:textId="77777777" w:rsidTr="00FF0AEC">
        <w:tc>
          <w:tcPr>
            <w:tcW w:w="1951" w:type="dxa"/>
            <w:shd w:val="clear" w:color="auto" w:fill="auto"/>
          </w:tcPr>
          <w:p w14:paraId="41DCFFCE" w14:textId="77777777" w:rsidR="00FF0AEC" w:rsidRDefault="00FF0AEC" w:rsidP="00FF0AEC"/>
          <w:p w14:paraId="564E6304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183980D9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110C9FD" w14:textId="77777777" w:rsidR="00FF0AEC" w:rsidRPr="0079542F" w:rsidRDefault="00FF0AEC" w:rsidP="00FF0AEC"/>
        </w:tc>
      </w:tr>
      <w:tr w:rsidR="00FF0AEC" w14:paraId="05A30B27" w14:textId="77777777" w:rsidTr="00FF0AEC">
        <w:tc>
          <w:tcPr>
            <w:tcW w:w="1951" w:type="dxa"/>
            <w:shd w:val="clear" w:color="auto" w:fill="auto"/>
          </w:tcPr>
          <w:p w14:paraId="2AE23440" w14:textId="77777777" w:rsidR="00FF0AEC" w:rsidRDefault="00FF0AEC" w:rsidP="00FF0AEC"/>
          <w:p w14:paraId="42FB3CBD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3B55EF0F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AC0E877" w14:textId="77777777" w:rsidR="00FF0AEC" w:rsidRPr="0079542F" w:rsidRDefault="00FF0AEC" w:rsidP="00FF0AEC"/>
        </w:tc>
      </w:tr>
      <w:tr w:rsidR="00FF0AEC" w14:paraId="0DF5F399" w14:textId="77777777" w:rsidTr="00FF0AEC">
        <w:tc>
          <w:tcPr>
            <w:tcW w:w="1951" w:type="dxa"/>
            <w:shd w:val="clear" w:color="auto" w:fill="auto"/>
          </w:tcPr>
          <w:p w14:paraId="5AEF9C8D" w14:textId="77777777" w:rsidR="00FF0AEC" w:rsidRDefault="00FF0AEC" w:rsidP="00FF0AEC"/>
          <w:p w14:paraId="3555AEB5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331C154B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769B948" w14:textId="77777777" w:rsidR="00FF0AEC" w:rsidRPr="0079542F" w:rsidRDefault="00FF0AEC" w:rsidP="00FF0AEC"/>
        </w:tc>
      </w:tr>
      <w:tr w:rsidR="00FF0AEC" w14:paraId="7771E4DD" w14:textId="77777777" w:rsidTr="00FF0AEC">
        <w:tc>
          <w:tcPr>
            <w:tcW w:w="1951" w:type="dxa"/>
            <w:shd w:val="clear" w:color="auto" w:fill="auto"/>
          </w:tcPr>
          <w:p w14:paraId="2F8EF266" w14:textId="77777777" w:rsidR="00FF0AEC" w:rsidRDefault="00FF0AEC" w:rsidP="00FF0AEC"/>
          <w:p w14:paraId="19F60747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0E81E891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8C3B7E0" w14:textId="77777777" w:rsidR="00FF0AEC" w:rsidRPr="0079542F" w:rsidRDefault="00FF0AEC" w:rsidP="00FF0AEC"/>
        </w:tc>
      </w:tr>
      <w:tr w:rsidR="00FF0AEC" w14:paraId="700FC59B" w14:textId="77777777" w:rsidTr="00FF0AEC">
        <w:tc>
          <w:tcPr>
            <w:tcW w:w="1951" w:type="dxa"/>
            <w:shd w:val="clear" w:color="auto" w:fill="auto"/>
          </w:tcPr>
          <w:p w14:paraId="6765DFFA" w14:textId="77777777" w:rsidR="00FF0AEC" w:rsidRDefault="00FF0AEC" w:rsidP="00FF0AEC"/>
          <w:p w14:paraId="4A4E7706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3F390F06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B023DF6" w14:textId="77777777" w:rsidR="00FF0AEC" w:rsidRPr="0079542F" w:rsidRDefault="00FF0AEC" w:rsidP="00FF0AEC"/>
        </w:tc>
      </w:tr>
      <w:tr w:rsidR="00FF0AEC" w14:paraId="3B3EBA3B" w14:textId="77777777" w:rsidTr="00FF0AEC">
        <w:tc>
          <w:tcPr>
            <w:tcW w:w="1951" w:type="dxa"/>
            <w:shd w:val="clear" w:color="auto" w:fill="auto"/>
          </w:tcPr>
          <w:p w14:paraId="281CB0D7" w14:textId="77777777" w:rsidR="00FF0AEC" w:rsidRDefault="00FF0AEC" w:rsidP="00FF0AEC"/>
          <w:p w14:paraId="6FB8E060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2284AC87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6DB6F03" w14:textId="77777777" w:rsidR="00FF0AEC" w:rsidRPr="0079542F" w:rsidRDefault="00FF0AEC" w:rsidP="00FF0AEC"/>
        </w:tc>
      </w:tr>
      <w:tr w:rsidR="00FF0AEC" w14:paraId="19C28881" w14:textId="77777777" w:rsidTr="00FF0AEC">
        <w:tc>
          <w:tcPr>
            <w:tcW w:w="1951" w:type="dxa"/>
            <w:shd w:val="clear" w:color="auto" w:fill="auto"/>
          </w:tcPr>
          <w:p w14:paraId="707B31BD" w14:textId="77777777" w:rsidR="00FF0AEC" w:rsidRDefault="00FF0AEC" w:rsidP="00FF0AEC"/>
          <w:p w14:paraId="4130045D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6A24426B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C14EC86" w14:textId="77777777" w:rsidR="00FF0AEC" w:rsidRPr="0079542F" w:rsidRDefault="00FF0AEC" w:rsidP="00FF0AEC"/>
        </w:tc>
      </w:tr>
      <w:tr w:rsidR="00FF0AEC" w14:paraId="71D8D69B" w14:textId="77777777" w:rsidTr="00FF0AEC">
        <w:tc>
          <w:tcPr>
            <w:tcW w:w="1951" w:type="dxa"/>
            <w:shd w:val="clear" w:color="auto" w:fill="auto"/>
          </w:tcPr>
          <w:p w14:paraId="56FB7CB3" w14:textId="77777777" w:rsidR="00FF0AEC" w:rsidRDefault="00FF0AEC" w:rsidP="00FF0AEC"/>
          <w:p w14:paraId="08EBD5F1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5A7B3C24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4BF16C1" w14:textId="77777777" w:rsidR="00FF0AEC" w:rsidRPr="0079542F" w:rsidRDefault="00FF0AEC" w:rsidP="00FF0AEC"/>
        </w:tc>
      </w:tr>
      <w:tr w:rsidR="00FF0AEC" w14:paraId="0591B18C" w14:textId="77777777" w:rsidTr="00FF0AEC">
        <w:tc>
          <w:tcPr>
            <w:tcW w:w="1951" w:type="dxa"/>
            <w:shd w:val="clear" w:color="auto" w:fill="auto"/>
          </w:tcPr>
          <w:p w14:paraId="26ADF91D" w14:textId="77777777" w:rsidR="00FF0AEC" w:rsidRDefault="00FF0AEC" w:rsidP="00FF0AEC"/>
          <w:p w14:paraId="7B3A8A4C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0FD891BB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25B59D3" w14:textId="77777777" w:rsidR="00FF0AEC" w:rsidRPr="0079542F" w:rsidRDefault="00FF0AEC" w:rsidP="00FF0AEC"/>
        </w:tc>
      </w:tr>
      <w:tr w:rsidR="00FF0AEC" w14:paraId="3FAA3ACF" w14:textId="77777777" w:rsidTr="00FF0AEC">
        <w:tc>
          <w:tcPr>
            <w:tcW w:w="1951" w:type="dxa"/>
            <w:shd w:val="clear" w:color="auto" w:fill="auto"/>
          </w:tcPr>
          <w:p w14:paraId="4154FCB0" w14:textId="77777777" w:rsidR="00FF0AEC" w:rsidRDefault="00FF0AEC" w:rsidP="00FF0AEC"/>
          <w:p w14:paraId="746EB894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56ABEFB7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D181354" w14:textId="77777777" w:rsidR="00FF0AEC" w:rsidRPr="0079542F" w:rsidRDefault="00FF0AEC" w:rsidP="00FF0AEC"/>
        </w:tc>
      </w:tr>
      <w:tr w:rsidR="00FF0AEC" w14:paraId="2295E11D" w14:textId="77777777" w:rsidTr="00FF0AEC">
        <w:tc>
          <w:tcPr>
            <w:tcW w:w="1951" w:type="dxa"/>
            <w:shd w:val="clear" w:color="auto" w:fill="auto"/>
          </w:tcPr>
          <w:p w14:paraId="009EE102" w14:textId="77777777" w:rsidR="00FF0AEC" w:rsidRDefault="00FF0AEC" w:rsidP="00FF0AEC"/>
          <w:p w14:paraId="6A2AB9FA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042DAB21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70AC0DE" w14:textId="77777777" w:rsidR="00FF0AEC" w:rsidRPr="0079542F" w:rsidRDefault="00FF0AEC" w:rsidP="00FF0AEC"/>
        </w:tc>
      </w:tr>
      <w:tr w:rsidR="00FF0AEC" w14:paraId="4D6FE074" w14:textId="77777777" w:rsidTr="00FF0AEC">
        <w:tc>
          <w:tcPr>
            <w:tcW w:w="1951" w:type="dxa"/>
            <w:shd w:val="clear" w:color="auto" w:fill="auto"/>
          </w:tcPr>
          <w:p w14:paraId="6AE9CE8E" w14:textId="77777777" w:rsidR="00FF0AEC" w:rsidRDefault="00FF0AEC" w:rsidP="00FF0AEC"/>
          <w:p w14:paraId="26A60032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49623323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750AFAA" w14:textId="77777777" w:rsidR="00FF0AEC" w:rsidRPr="0079542F" w:rsidRDefault="00FF0AEC" w:rsidP="00FF0AEC"/>
        </w:tc>
      </w:tr>
      <w:tr w:rsidR="00FF0AEC" w14:paraId="1F8F1E24" w14:textId="77777777" w:rsidTr="00FF0AEC">
        <w:tc>
          <w:tcPr>
            <w:tcW w:w="1951" w:type="dxa"/>
            <w:shd w:val="clear" w:color="auto" w:fill="auto"/>
          </w:tcPr>
          <w:p w14:paraId="580297DC" w14:textId="77777777" w:rsidR="00FF0AEC" w:rsidRDefault="00FF0AEC" w:rsidP="00FF0AEC"/>
          <w:p w14:paraId="7688A4F7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732D93F5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6922480" w14:textId="77777777" w:rsidR="00FF0AEC" w:rsidRPr="0079542F" w:rsidRDefault="00FF0AEC" w:rsidP="00FF0AEC"/>
        </w:tc>
      </w:tr>
      <w:tr w:rsidR="00FF0AEC" w14:paraId="51615B4D" w14:textId="77777777" w:rsidTr="00FF0AEC">
        <w:tc>
          <w:tcPr>
            <w:tcW w:w="1951" w:type="dxa"/>
            <w:shd w:val="clear" w:color="auto" w:fill="auto"/>
          </w:tcPr>
          <w:p w14:paraId="5084042C" w14:textId="77777777" w:rsidR="00FF0AEC" w:rsidRDefault="00FF0AEC" w:rsidP="00FF0AEC"/>
          <w:p w14:paraId="73A0F58E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00F9462C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605A394" w14:textId="77777777" w:rsidR="00FF0AEC" w:rsidRPr="0079542F" w:rsidRDefault="00FF0AEC" w:rsidP="00FF0AEC"/>
        </w:tc>
      </w:tr>
    </w:tbl>
    <w:p w14:paraId="1EF88BFD" w14:textId="77777777" w:rsidR="00FF0AEC" w:rsidRDefault="00FF0AEC">
      <w:pPr>
        <w:sectPr w:rsidR="00FF0AEC" w:rsidSect="008A6DC1">
          <w:headerReference w:type="default" r:id="rId34"/>
          <w:pgSz w:w="11906" w:h="16838"/>
          <w:pgMar w:top="539" w:right="567" w:bottom="851" w:left="1418" w:header="709" w:footer="482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6946"/>
        <w:gridCol w:w="1134"/>
      </w:tblGrid>
      <w:tr w:rsidR="00FF0AEC" w14:paraId="5476667E" w14:textId="77777777" w:rsidTr="00FF0AEC">
        <w:tc>
          <w:tcPr>
            <w:tcW w:w="1951" w:type="dxa"/>
            <w:shd w:val="clear" w:color="auto" w:fill="BFBFBF"/>
          </w:tcPr>
          <w:p w14:paraId="401F3BC8" w14:textId="77777777" w:rsidR="00FF0AEC" w:rsidRPr="00001CB4" w:rsidRDefault="00FF0AEC" w:rsidP="00FF0AEC">
            <w:pPr>
              <w:rPr>
                <w:b/>
              </w:rPr>
            </w:pPr>
            <w:r>
              <w:rPr>
                <w:b/>
              </w:rPr>
              <w:lastRenderedPageBreak/>
              <w:t>Fachbegriff</w:t>
            </w:r>
          </w:p>
        </w:tc>
        <w:tc>
          <w:tcPr>
            <w:tcW w:w="6946" w:type="dxa"/>
            <w:shd w:val="clear" w:color="auto" w:fill="BFBFBF"/>
          </w:tcPr>
          <w:p w14:paraId="09453D74" w14:textId="77777777" w:rsidR="00FF0AEC" w:rsidRPr="00001CB4" w:rsidRDefault="00FF0AEC" w:rsidP="00FF0AEC">
            <w:pPr>
              <w:rPr>
                <w:b/>
              </w:rPr>
            </w:pPr>
            <w:r>
              <w:rPr>
                <w:b/>
              </w:rPr>
              <w:t>Erklärung</w:t>
            </w:r>
          </w:p>
        </w:tc>
        <w:tc>
          <w:tcPr>
            <w:tcW w:w="1134" w:type="dxa"/>
            <w:shd w:val="clear" w:color="auto" w:fill="BFBFBF"/>
          </w:tcPr>
          <w:p w14:paraId="40533DCB" w14:textId="77777777" w:rsidR="00FF0AEC" w:rsidRPr="00001CB4" w:rsidRDefault="00FF0AEC" w:rsidP="00FF0AEC">
            <w:pPr>
              <w:rPr>
                <w:b/>
              </w:rPr>
            </w:pPr>
            <w:r>
              <w:rPr>
                <w:b/>
              </w:rPr>
              <w:t>Quelle</w:t>
            </w:r>
          </w:p>
        </w:tc>
      </w:tr>
      <w:tr w:rsidR="00FF0AEC" w14:paraId="3D064F71" w14:textId="77777777" w:rsidTr="00FF0AEC">
        <w:tc>
          <w:tcPr>
            <w:tcW w:w="1951" w:type="dxa"/>
            <w:shd w:val="clear" w:color="auto" w:fill="auto"/>
          </w:tcPr>
          <w:p w14:paraId="5D46D021" w14:textId="77777777" w:rsidR="00FF0AEC" w:rsidRDefault="00FF0AEC" w:rsidP="00FF0AEC"/>
          <w:p w14:paraId="00AB7276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4C52BEA1" w14:textId="77777777" w:rsidR="00FF0AEC" w:rsidRPr="0079542F" w:rsidRDefault="00FF0AEC" w:rsidP="00FF0AEC"/>
        </w:tc>
        <w:tc>
          <w:tcPr>
            <w:tcW w:w="1134" w:type="dxa"/>
            <w:shd w:val="clear" w:color="auto" w:fill="auto"/>
          </w:tcPr>
          <w:p w14:paraId="1D681550" w14:textId="77777777" w:rsidR="00FF0AEC" w:rsidRPr="0079542F" w:rsidRDefault="00FF0AEC" w:rsidP="00FF0AEC"/>
        </w:tc>
      </w:tr>
      <w:tr w:rsidR="00FF0AEC" w14:paraId="0AB37863" w14:textId="77777777" w:rsidTr="00FF0AEC">
        <w:tc>
          <w:tcPr>
            <w:tcW w:w="1951" w:type="dxa"/>
            <w:shd w:val="clear" w:color="auto" w:fill="auto"/>
          </w:tcPr>
          <w:p w14:paraId="3622706D" w14:textId="77777777" w:rsidR="00FF0AEC" w:rsidRDefault="00FF0AEC" w:rsidP="00FF0AEC"/>
          <w:p w14:paraId="623FDF49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4765DD9E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9F3D808" w14:textId="77777777" w:rsidR="00FF0AEC" w:rsidRPr="00FE617E" w:rsidRDefault="00FF0AEC" w:rsidP="00FF0AEC"/>
        </w:tc>
      </w:tr>
      <w:tr w:rsidR="00FF0AEC" w14:paraId="29F5DE23" w14:textId="77777777" w:rsidTr="00FF0AEC">
        <w:tc>
          <w:tcPr>
            <w:tcW w:w="1951" w:type="dxa"/>
            <w:shd w:val="clear" w:color="auto" w:fill="auto"/>
          </w:tcPr>
          <w:p w14:paraId="221E1A66" w14:textId="77777777" w:rsidR="00FF0AEC" w:rsidRDefault="00FF0AEC" w:rsidP="00FF0AEC"/>
          <w:p w14:paraId="77E789E0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08A159E1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101B7D3" w14:textId="77777777" w:rsidR="00FF0AEC" w:rsidRPr="0079542F" w:rsidRDefault="00FF0AEC" w:rsidP="00FF0AEC"/>
        </w:tc>
      </w:tr>
      <w:tr w:rsidR="00FF0AEC" w14:paraId="38AA6C51" w14:textId="77777777" w:rsidTr="00FF0AEC">
        <w:tc>
          <w:tcPr>
            <w:tcW w:w="1951" w:type="dxa"/>
            <w:shd w:val="clear" w:color="auto" w:fill="auto"/>
          </w:tcPr>
          <w:p w14:paraId="5857BF4D" w14:textId="77777777" w:rsidR="00FF0AEC" w:rsidRDefault="00FF0AEC" w:rsidP="00FF0AEC"/>
          <w:p w14:paraId="3952DDF7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3B1A2346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4C80666" w14:textId="77777777" w:rsidR="00FF0AEC" w:rsidRPr="00D030FE" w:rsidRDefault="00FF0AEC" w:rsidP="00FF0AEC"/>
        </w:tc>
      </w:tr>
      <w:tr w:rsidR="00FF0AEC" w14:paraId="0FEB8423" w14:textId="77777777" w:rsidTr="00FF0AEC">
        <w:tc>
          <w:tcPr>
            <w:tcW w:w="1951" w:type="dxa"/>
            <w:shd w:val="clear" w:color="auto" w:fill="auto"/>
          </w:tcPr>
          <w:p w14:paraId="7D0A439A" w14:textId="77777777" w:rsidR="00FF0AEC" w:rsidRDefault="00FF0AEC" w:rsidP="00FF0AEC"/>
          <w:p w14:paraId="0DD06588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0ED3CC2E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E4CB5E8" w14:textId="77777777" w:rsidR="00FF0AEC" w:rsidRPr="0079542F" w:rsidRDefault="00FF0AEC" w:rsidP="00FF0AEC"/>
        </w:tc>
      </w:tr>
      <w:tr w:rsidR="00FF0AEC" w14:paraId="36289BBA" w14:textId="77777777" w:rsidTr="00FF0AEC">
        <w:tc>
          <w:tcPr>
            <w:tcW w:w="1951" w:type="dxa"/>
            <w:shd w:val="clear" w:color="auto" w:fill="auto"/>
          </w:tcPr>
          <w:p w14:paraId="5938FA1F" w14:textId="77777777" w:rsidR="00FF0AEC" w:rsidRDefault="00FF0AEC" w:rsidP="00FF0AEC"/>
          <w:p w14:paraId="79E05512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2E2C7D44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BCE5891" w14:textId="77777777" w:rsidR="00FF0AEC" w:rsidRPr="0079542F" w:rsidRDefault="00FF0AEC" w:rsidP="00FF0AEC"/>
        </w:tc>
      </w:tr>
      <w:tr w:rsidR="00FF0AEC" w14:paraId="4427B7F4" w14:textId="77777777" w:rsidTr="00FF0AEC">
        <w:tc>
          <w:tcPr>
            <w:tcW w:w="1951" w:type="dxa"/>
            <w:shd w:val="clear" w:color="auto" w:fill="auto"/>
          </w:tcPr>
          <w:p w14:paraId="4EEAFB85" w14:textId="77777777" w:rsidR="00FF0AEC" w:rsidRDefault="00FF0AEC" w:rsidP="00FF0AEC"/>
          <w:p w14:paraId="27C00C10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0D9B8720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29B8AC7" w14:textId="77777777" w:rsidR="00FF0AEC" w:rsidRPr="0079542F" w:rsidRDefault="00FF0AEC" w:rsidP="00FF0AEC"/>
        </w:tc>
      </w:tr>
      <w:tr w:rsidR="00FF0AEC" w14:paraId="38756640" w14:textId="77777777" w:rsidTr="00FF0AEC">
        <w:tc>
          <w:tcPr>
            <w:tcW w:w="1951" w:type="dxa"/>
            <w:shd w:val="clear" w:color="auto" w:fill="auto"/>
          </w:tcPr>
          <w:p w14:paraId="42C8E64E" w14:textId="77777777" w:rsidR="00FF0AEC" w:rsidRDefault="00FF0AEC" w:rsidP="00FF0AEC"/>
          <w:p w14:paraId="30380FEF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71C8163E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40A413C" w14:textId="77777777" w:rsidR="00FF0AEC" w:rsidRPr="0079542F" w:rsidRDefault="00FF0AEC" w:rsidP="00FF0AEC"/>
        </w:tc>
      </w:tr>
      <w:tr w:rsidR="00FF0AEC" w14:paraId="40D875DF" w14:textId="77777777" w:rsidTr="00FF0AEC">
        <w:tc>
          <w:tcPr>
            <w:tcW w:w="1951" w:type="dxa"/>
            <w:shd w:val="clear" w:color="auto" w:fill="auto"/>
          </w:tcPr>
          <w:p w14:paraId="0AE07BB9" w14:textId="77777777" w:rsidR="00FF0AEC" w:rsidRDefault="00FF0AEC" w:rsidP="00FF0AEC"/>
          <w:p w14:paraId="60F70CD8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00B4B3DB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F6495ED" w14:textId="77777777" w:rsidR="00FF0AEC" w:rsidRPr="0079542F" w:rsidRDefault="00FF0AEC" w:rsidP="00FF0AEC"/>
        </w:tc>
      </w:tr>
      <w:tr w:rsidR="00FF0AEC" w14:paraId="1CE364C2" w14:textId="77777777" w:rsidTr="00FF0AEC">
        <w:tc>
          <w:tcPr>
            <w:tcW w:w="1951" w:type="dxa"/>
            <w:shd w:val="clear" w:color="auto" w:fill="auto"/>
          </w:tcPr>
          <w:p w14:paraId="4B2ECA02" w14:textId="77777777" w:rsidR="00FF0AEC" w:rsidRDefault="00FF0AEC" w:rsidP="00FF0AEC"/>
          <w:p w14:paraId="5D0896BA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2D8B3BE8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186010E" w14:textId="77777777" w:rsidR="00FF0AEC" w:rsidRPr="0079542F" w:rsidRDefault="00FF0AEC" w:rsidP="00FF0AEC"/>
        </w:tc>
      </w:tr>
      <w:tr w:rsidR="00FF0AEC" w14:paraId="29A1A768" w14:textId="77777777" w:rsidTr="00FF0AEC">
        <w:tc>
          <w:tcPr>
            <w:tcW w:w="1951" w:type="dxa"/>
            <w:shd w:val="clear" w:color="auto" w:fill="auto"/>
          </w:tcPr>
          <w:p w14:paraId="5A9D24D1" w14:textId="77777777" w:rsidR="00FF0AEC" w:rsidRDefault="00FF0AEC" w:rsidP="00FF0AEC"/>
          <w:p w14:paraId="599A448F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0E450B9A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9DACAC5" w14:textId="77777777" w:rsidR="00FF0AEC" w:rsidRPr="0079542F" w:rsidRDefault="00FF0AEC" w:rsidP="00FF0AEC"/>
        </w:tc>
      </w:tr>
      <w:tr w:rsidR="00FF0AEC" w14:paraId="6C37B1C0" w14:textId="77777777" w:rsidTr="00FF0AEC">
        <w:tc>
          <w:tcPr>
            <w:tcW w:w="1951" w:type="dxa"/>
            <w:shd w:val="clear" w:color="auto" w:fill="auto"/>
          </w:tcPr>
          <w:p w14:paraId="39A01154" w14:textId="77777777" w:rsidR="00FF0AEC" w:rsidRDefault="00FF0AEC" w:rsidP="00FF0AEC"/>
          <w:p w14:paraId="4CC5A778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55B68C45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7301F90" w14:textId="77777777" w:rsidR="00FF0AEC" w:rsidRPr="0079542F" w:rsidRDefault="00FF0AEC" w:rsidP="00FF0AEC"/>
        </w:tc>
      </w:tr>
      <w:tr w:rsidR="00FF0AEC" w14:paraId="0C5051C5" w14:textId="77777777" w:rsidTr="00FF0AEC">
        <w:tc>
          <w:tcPr>
            <w:tcW w:w="1951" w:type="dxa"/>
            <w:shd w:val="clear" w:color="auto" w:fill="auto"/>
          </w:tcPr>
          <w:p w14:paraId="2FAAF5CE" w14:textId="77777777" w:rsidR="00FF0AEC" w:rsidRDefault="00FF0AEC" w:rsidP="00FF0AEC"/>
          <w:p w14:paraId="4CA4BEC5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67376AB9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4062F45" w14:textId="77777777" w:rsidR="00FF0AEC" w:rsidRPr="0079542F" w:rsidRDefault="00FF0AEC" w:rsidP="00FF0AEC"/>
        </w:tc>
      </w:tr>
      <w:tr w:rsidR="00FF0AEC" w14:paraId="194773A7" w14:textId="77777777" w:rsidTr="00FF0AEC">
        <w:tc>
          <w:tcPr>
            <w:tcW w:w="1951" w:type="dxa"/>
            <w:shd w:val="clear" w:color="auto" w:fill="auto"/>
          </w:tcPr>
          <w:p w14:paraId="005DB508" w14:textId="77777777" w:rsidR="00FF0AEC" w:rsidRDefault="00FF0AEC" w:rsidP="00FF0AEC"/>
          <w:p w14:paraId="25F6ABCE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0329C4A6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469C8C0" w14:textId="77777777" w:rsidR="00FF0AEC" w:rsidRPr="0079542F" w:rsidRDefault="00FF0AEC" w:rsidP="00FF0AEC"/>
        </w:tc>
      </w:tr>
      <w:tr w:rsidR="00FF0AEC" w14:paraId="5A54F303" w14:textId="77777777" w:rsidTr="00FF0AEC">
        <w:tc>
          <w:tcPr>
            <w:tcW w:w="1951" w:type="dxa"/>
            <w:shd w:val="clear" w:color="auto" w:fill="auto"/>
          </w:tcPr>
          <w:p w14:paraId="652C887C" w14:textId="77777777" w:rsidR="00FF0AEC" w:rsidRDefault="00FF0AEC" w:rsidP="00FF0AEC"/>
          <w:p w14:paraId="787CED70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6BADCD35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5A65D46" w14:textId="77777777" w:rsidR="00FF0AEC" w:rsidRPr="0079542F" w:rsidRDefault="00FF0AEC" w:rsidP="00FF0AEC"/>
        </w:tc>
      </w:tr>
      <w:tr w:rsidR="00FF0AEC" w14:paraId="247DA565" w14:textId="77777777" w:rsidTr="00FF0AEC">
        <w:tc>
          <w:tcPr>
            <w:tcW w:w="1951" w:type="dxa"/>
            <w:shd w:val="clear" w:color="auto" w:fill="auto"/>
          </w:tcPr>
          <w:p w14:paraId="07FB96DB" w14:textId="77777777" w:rsidR="00FF0AEC" w:rsidRDefault="00FF0AEC" w:rsidP="00FF0AEC"/>
          <w:p w14:paraId="59D6FE16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27DE8A7B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F734729" w14:textId="77777777" w:rsidR="00FF0AEC" w:rsidRPr="0079542F" w:rsidRDefault="00FF0AEC" w:rsidP="00FF0AEC"/>
        </w:tc>
      </w:tr>
      <w:tr w:rsidR="00FF0AEC" w14:paraId="39737EBA" w14:textId="77777777" w:rsidTr="00FF0AEC">
        <w:tc>
          <w:tcPr>
            <w:tcW w:w="1951" w:type="dxa"/>
            <w:shd w:val="clear" w:color="auto" w:fill="auto"/>
          </w:tcPr>
          <w:p w14:paraId="033EE1B2" w14:textId="77777777" w:rsidR="00FF0AEC" w:rsidRDefault="00FF0AEC" w:rsidP="00FF0AEC"/>
          <w:p w14:paraId="1E652084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289D19EF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DF8B639" w14:textId="77777777" w:rsidR="00FF0AEC" w:rsidRPr="0079542F" w:rsidRDefault="00FF0AEC" w:rsidP="00FF0AEC"/>
        </w:tc>
      </w:tr>
      <w:tr w:rsidR="00FF0AEC" w14:paraId="3BF34C63" w14:textId="77777777" w:rsidTr="00FF0AEC">
        <w:tc>
          <w:tcPr>
            <w:tcW w:w="1951" w:type="dxa"/>
            <w:shd w:val="clear" w:color="auto" w:fill="auto"/>
          </w:tcPr>
          <w:p w14:paraId="1ED16D21" w14:textId="77777777" w:rsidR="00FF0AEC" w:rsidRDefault="00FF0AEC" w:rsidP="00FF0AEC"/>
          <w:p w14:paraId="6354505F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349C2DFF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69D4F2D" w14:textId="77777777" w:rsidR="00FF0AEC" w:rsidRPr="0079542F" w:rsidRDefault="00FF0AEC" w:rsidP="00FF0AEC"/>
        </w:tc>
      </w:tr>
      <w:tr w:rsidR="00FF0AEC" w14:paraId="481D48B5" w14:textId="77777777" w:rsidTr="00FF0AEC">
        <w:tc>
          <w:tcPr>
            <w:tcW w:w="1951" w:type="dxa"/>
            <w:shd w:val="clear" w:color="auto" w:fill="auto"/>
          </w:tcPr>
          <w:p w14:paraId="7FC64009" w14:textId="77777777" w:rsidR="00FF0AEC" w:rsidRDefault="00FF0AEC" w:rsidP="00FF0AEC"/>
          <w:p w14:paraId="7393A3CF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020036DC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D4556BC" w14:textId="77777777" w:rsidR="00FF0AEC" w:rsidRPr="0079542F" w:rsidRDefault="00FF0AEC" w:rsidP="00FF0AEC"/>
        </w:tc>
      </w:tr>
      <w:tr w:rsidR="00FF0AEC" w14:paraId="0487F50F" w14:textId="77777777" w:rsidTr="00FF0AEC">
        <w:tc>
          <w:tcPr>
            <w:tcW w:w="1951" w:type="dxa"/>
            <w:shd w:val="clear" w:color="auto" w:fill="auto"/>
          </w:tcPr>
          <w:p w14:paraId="267B3381" w14:textId="77777777" w:rsidR="00FF0AEC" w:rsidRDefault="00FF0AEC" w:rsidP="00FF0AEC"/>
          <w:p w14:paraId="5F7396FB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70740115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D5A8408" w14:textId="77777777" w:rsidR="00FF0AEC" w:rsidRPr="0079542F" w:rsidRDefault="00FF0AEC" w:rsidP="00FF0AEC"/>
        </w:tc>
      </w:tr>
      <w:tr w:rsidR="00FF0AEC" w14:paraId="40988E51" w14:textId="77777777" w:rsidTr="00FF0AEC">
        <w:tc>
          <w:tcPr>
            <w:tcW w:w="1951" w:type="dxa"/>
            <w:shd w:val="clear" w:color="auto" w:fill="auto"/>
          </w:tcPr>
          <w:p w14:paraId="6ED1053B" w14:textId="77777777" w:rsidR="00FF0AEC" w:rsidRDefault="00FF0AEC" w:rsidP="00FF0AEC"/>
          <w:p w14:paraId="63C29EE5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3C5697C6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10965F0" w14:textId="77777777" w:rsidR="00FF0AEC" w:rsidRPr="0079542F" w:rsidRDefault="00FF0AEC" w:rsidP="00FF0AEC"/>
        </w:tc>
      </w:tr>
      <w:tr w:rsidR="00FF0AEC" w14:paraId="334E5624" w14:textId="77777777" w:rsidTr="00FF0AEC">
        <w:tc>
          <w:tcPr>
            <w:tcW w:w="1951" w:type="dxa"/>
            <w:shd w:val="clear" w:color="auto" w:fill="auto"/>
          </w:tcPr>
          <w:p w14:paraId="37988302" w14:textId="77777777" w:rsidR="00FF0AEC" w:rsidRDefault="00FF0AEC" w:rsidP="00FF0AEC"/>
          <w:p w14:paraId="70E6A570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5B659EFD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4913FED" w14:textId="77777777" w:rsidR="00FF0AEC" w:rsidRPr="0079542F" w:rsidRDefault="00FF0AEC" w:rsidP="00FF0AEC"/>
        </w:tc>
      </w:tr>
      <w:tr w:rsidR="00FF0AEC" w14:paraId="70AD2995" w14:textId="77777777" w:rsidTr="00FF0AEC">
        <w:tc>
          <w:tcPr>
            <w:tcW w:w="1951" w:type="dxa"/>
            <w:shd w:val="clear" w:color="auto" w:fill="auto"/>
          </w:tcPr>
          <w:p w14:paraId="5F4B8442" w14:textId="77777777" w:rsidR="00FF0AEC" w:rsidRDefault="00FF0AEC" w:rsidP="00FF0AEC"/>
          <w:p w14:paraId="6F1DC85E" w14:textId="77777777" w:rsidR="00FF0AEC" w:rsidRPr="0079542F" w:rsidRDefault="00FF0AEC" w:rsidP="00FF0AEC"/>
        </w:tc>
        <w:tc>
          <w:tcPr>
            <w:tcW w:w="6946" w:type="dxa"/>
            <w:shd w:val="clear" w:color="auto" w:fill="auto"/>
          </w:tcPr>
          <w:p w14:paraId="649CA9AB" w14:textId="77777777" w:rsidR="00FF0AEC" w:rsidRPr="0079542F" w:rsidRDefault="00FF0AEC" w:rsidP="00FF0AEC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925F822" w14:textId="77777777" w:rsidR="00FF0AEC" w:rsidRPr="0079542F" w:rsidRDefault="00FF0AEC" w:rsidP="00FF0AEC"/>
        </w:tc>
      </w:tr>
    </w:tbl>
    <w:p w14:paraId="3E213549" w14:textId="77777777" w:rsidR="00FF0AEC" w:rsidRDefault="00FF0AEC">
      <w:pPr>
        <w:sectPr w:rsidR="00FF0AEC" w:rsidSect="008A6DC1">
          <w:headerReference w:type="default" r:id="rId35"/>
          <w:pgSz w:w="11906" w:h="16838"/>
          <w:pgMar w:top="539" w:right="567" w:bottom="851" w:left="1418" w:header="709" w:footer="482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6946"/>
        <w:gridCol w:w="1134"/>
      </w:tblGrid>
      <w:tr w:rsidR="00C92813" w14:paraId="2204325F" w14:textId="77777777" w:rsidTr="00136152">
        <w:tc>
          <w:tcPr>
            <w:tcW w:w="1951" w:type="dxa"/>
            <w:shd w:val="clear" w:color="auto" w:fill="BFBFBF"/>
          </w:tcPr>
          <w:p w14:paraId="1B060A9D" w14:textId="77777777" w:rsidR="00C92813" w:rsidRPr="00001CB4" w:rsidRDefault="00C92813" w:rsidP="00136152">
            <w:pPr>
              <w:rPr>
                <w:b/>
              </w:rPr>
            </w:pPr>
            <w:r>
              <w:rPr>
                <w:b/>
              </w:rPr>
              <w:lastRenderedPageBreak/>
              <w:t>Fachbegriff</w:t>
            </w:r>
          </w:p>
        </w:tc>
        <w:tc>
          <w:tcPr>
            <w:tcW w:w="6946" w:type="dxa"/>
            <w:shd w:val="clear" w:color="auto" w:fill="BFBFBF"/>
          </w:tcPr>
          <w:p w14:paraId="51D1DB63" w14:textId="77777777" w:rsidR="00C92813" w:rsidRPr="00001CB4" w:rsidRDefault="00C92813" w:rsidP="00136152">
            <w:pPr>
              <w:rPr>
                <w:b/>
              </w:rPr>
            </w:pPr>
            <w:r>
              <w:rPr>
                <w:b/>
              </w:rPr>
              <w:t>Erklärung</w:t>
            </w:r>
          </w:p>
        </w:tc>
        <w:tc>
          <w:tcPr>
            <w:tcW w:w="1134" w:type="dxa"/>
            <w:shd w:val="clear" w:color="auto" w:fill="BFBFBF"/>
          </w:tcPr>
          <w:p w14:paraId="7ADA4133" w14:textId="77777777" w:rsidR="00C92813" w:rsidRPr="00001CB4" w:rsidRDefault="00C92813" w:rsidP="00136152">
            <w:pPr>
              <w:rPr>
                <w:b/>
              </w:rPr>
            </w:pPr>
            <w:r>
              <w:rPr>
                <w:b/>
              </w:rPr>
              <w:t>Quelle</w:t>
            </w:r>
          </w:p>
        </w:tc>
      </w:tr>
      <w:tr w:rsidR="00C92813" w14:paraId="370A3E0B" w14:textId="77777777" w:rsidTr="00136152">
        <w:tc>
          <w:tcPr>
            <w:tcW w:w="1951" w:type="dxa"/>
            <w:shd w:val="clear" w:color="auto" w:fill="auto"/>
          </w:tcPr>
          <w:p w14:paraId="160D2F45" w14:textId="77777777" w:rsidR="00C92813" w:rsidRDefault="00C92813" w:rsidP="00136152"/>
          <w:p w14:paraId="12DB2BDB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7D2E3677" w14:textId="77777777" w:rsidR="00C92813" w:rsidRPr="0079542F" w:rsidRDefault="00C92813" w:rsidP="00136152"/>
        </w:tc>
        <w:tc>
          <w:tcPr>
            <w:tcW w:w="1134" w:type="dxa"/>
            <w:shd w:val="clear" w:color="auto" w:fill="auto"/>
          </w:tcPr>
          <w:p w14:paraId="70EC5F20" w14:textId="77777777" w:rsidR="00C92813" w:rsidRPr="0079542F" w:rsidRDefault="00C92813" w:rsidP="00136152"/>
        </w:tc>
      </w:tr>
      <w:tr w:rsidR="00C92813" w14:paraId="7908EB98" w14:textId="77777777" w:rsidTr="00136152">
        <w:tc>
          <w:tcPr>
            <w:tcW w:w="1951" w:type="dxa"/>
            <w:shd w:val="clear" w:color="auto" w:fill="auto"/>
          </w:tcPr>
          <w:p w14:paraId="1EFB09BC" w14:textId="77777777" w:rsidR="00C92813" w:rsidRDefault="00C92813" w:rsidP="00136152"/>
          <w:p w14:paraId="1FB12DB1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6B32A236" w14:textId="77777777" w:rsidR="00C92813" w:rsidRPr="0079542F" w:rsidRDefault="00C92813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085D354" w14:textId="77777777" w:rsidR="00C92813" w:rsidRPr="00FE617E" w:rsidRDefault="00C92813" w:rsidP="00136152"/>
        </w:tc>
      </w:tr>
      <w:tr w:rsidR="00C92813" w14:paraId="7017674B" w14:textId="77777777" w:rsidTr="00136152">
        <w:tc>
          <w:tcPr>
            <w:tcW w:w="1951" w:type="dxa"/>
            <w:shd w:val="clear" w:color="auto" w:fill="auto"/>
          </w:tcPr>
          <w:p w14:paraId="66431B41" w14:textId="77777777" w:rsidR="00C92813" w:rsidRDefault="00C92813" w:rsidP="00136152"/>
          <w:p w14:paraId="37798254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4B8991B4" w14:textId="77777777" w:rsidR="00C92813" w:rsidRPr="0079542F" w:rsidRDefault="00C92813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7A78147" w14:textId="77777777" w:rsidR="00C92813" w:rsidRPr="0079542F" w:rsidRDefault="00C92813" w:rsidP="00136152"/>
        </w:tc>
      </w:tr>
      <w:tr w:rsidR="00C92813" w14:paraId="5474505F" w14:textId="77777777" w:rsidTr="00136152">
        <w:tc>
          <w:tcPr>
            <w:tcW w:w="1951" w:type="dxa"/>
            <w:shd w:val="clear" w:color="auto" w:fill="auto"/>
          </w:tcPr>
          <w:p w14:paraId="4CE294AB" w14:textId="77777777" w:rsidR="00C92813" w:rsidRDefault="00C92813" w:rsidP="00136152"/>
          <w:p w14:paraId="2B6E37AB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3E5A62E7" w14:textId="77777777" w:rsidR="00C92813" w:rsidRPr="0079542F" w:rsidRDefault="00C92813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C911235" w14:textId="77777777" w:rsidR="00C92813" w:rsidRPr="00D030FE" w:rsidRDefault="00C92813" w:rsidP="00136152"/>
        </w:tc>
      </w:tr>
      <w:tr w:rsidR="00C92813" w14:paraId="18B1E51F" w14:textId="77777777" w:rsidTr="00136152">
        <w:tc>
          <w:tcPr>
            <w:tcW w:w="1951" w:type="dxa"/>
            <w:shd w:val="clear" w:color="auto" w:fill="auto"/>
          </w:tcPr>
          <w:p w14:paraId="0D3C338B" w14:textId="77777777" w:rsidR="00C92813" w:rsidRDefault="00C92813" w:rsidP="00136152"/>
          <w:p w14:paraId="5992059B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51EDE84B" w14:textId="77777777" w:rsidR="00C92813" w:rsidRPr="0079542F" w:rsidRDefault="00C92813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EF56F0C" w14:textId="77777777" w:rsidR="00C92813" w:rsidRPr="0079542F" w:rsidRDefault="00C92813" w:rsidP="00136152"/>
        </w:tc>
      </w:tr>
      <w:tr w:rsidR="00C92813" w14:paraId="64037C2F" w14:textId="77777777" w:rsidTr="00136152">
        <w:tc>
          <w:tcPr>
            <w:tcW w:w="1951" w:type="dxa"/>
            <w:shd w:val="clear" w:color="auto" w:fill="auto"/>
          </w:tcPr>
          <w:p w14:paraId="7BAF8DDB" w14:textId="77777777" w:rsidR="00C92813" w:rsidRDefault="00C92813" w:rsidP="00136152"/>
          <w:p w14:paraId="18E20239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317BFB55" w14:textId="77777777" w:rsidR="00C92813" w:rsidRPr="0079542F" w:rsidRDefault="00C92813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C65AF50" w14:textId="77777777" w:rsidR="00C92813" w:rsidRPr="0079542F" w:rsidRDefault="00C92813" w:rsidP="00136152"/>
        </w:tc>
      </w:tr>
      <w:tr w:rsidR="00C92813" w14:paraId="7CF22B2E" w14:textId="77777777" w:rsidTr="00136152">
        <w:tc>
          <w:tcPr>
            <w:tcW w:w="1951" w:type="dxa"/>
            <w:shd w:val="clear" w:color="auto" w:fill="auto"/>
          </w:tcPr>
          <w:p w14:paraId="74BFF51B" w14:textId="77777777" w:rsidR="00C92813" w:rsidRDefault="00C92813" w:rsidP="00136152"/>
          <w:p w14:paraId="032B0B71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2562A0A1" w14:textId="77777777" w:rsidR="00C92813" w:rsidRPr="0079542F" w:rsidRDefault="00C92813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3B90B45" w14:textId="77777777" w:rsidR="00C92813" w:rsidRPr="0079542F" w:rsidRDefault="00C92813" w:rsidP="00136152"/>
        </w:tc>
      </w:tr>
      <w:tr w:rsidR="00C92813" w14:paraId="7CD8F1C5" w14:textId="77777777" w:rsidTr="00136152">
        <w:tc>
          <w:tcPr>
            <w:tcW w:w="1951" w:type="dxa"/>
            <w:shd w:val="clear" w:color="auto" w:fill="auto"/>
          </w:tcPr>
          <w:p w14:paraId="716F9119" w14:textId="77777777" w:rsidR="00C92813" w:rsidRDefault="00C92813" w:rsidP="00136152"/>
          <w:p w14:paraId="601E62FE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08C88E4E" w14:textId="77777777" w:rsidR="00C92813" w:rsidRPr="0079542F" w:rsidRDefault="00C92813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1080C9F" w14:textId="77777777" w:rsidR="00C92813" w:rsidRPr="0079542F" w:rsidRDefault="00C92813" w:rsidP="00136152"/>
        </w:tc>
      </w:tr>
      <w:tr w:rsidR="00C92813" w14:paraId="06FBD455" w14:textId="77777777" w:rsidTr="00136152">
        <w:tc>
          <w:tcPr>
            <w:tcW w:w="1951" w:type="dxa"/>
            <w:shd w:val="clear" w:color="auto" w:fill="auto"/>
          </w:tcPr>
          <w:p w14:paraId="29C013BF" w14:textId="77777777" w:rsidR="00C92813" w:rsidRDefault="00C92813" w:rsidP="00136152"/>
          <w:p w14:paraId="48C23F8F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5F0D1B20" w14:textId="77777777" w:rsidR="00C92813" w:rsidRPr="0079542F" w:rsidRDefault="00C92813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4D69416" w14:textId="77777777" w:rsidR="00C92813" w:rsidRPr="0079542F" w:rsidRDefault="00C92813" w:rsidP="00136152"/>
        </w:tc>
      </w:tr>
      <w:tr w:rsidR="00C92813" w14:paraId="2D6CD90D" w14:textId="77777777" w:rsidTr="00136152">
        <w:tc>
          <w:tcPr>
            <w:tcW w:w="1951" w:type="dxa"/>
            <w:shd w:val="clear" w:color="auto" w:fill="auto"/>
          </w:tcPr>
          <w:p w14:paraId="060D672C" w14:textId="77777777" w:rsidR="00C92813" w:rsidRDefault="00C92813" w:rsidP="00136152"/>
          <w:p w14:paraId="4B3BAF7E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4BC84A91" w14:textId="77777777" w:rsidR="00C92813" w:rsidRPr="0079542F" w:rsidRDefault="00C92813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DE175B0" w14:textId="77777777" w:rsidR="00C92813" w:rsidRPr="0079542F" w:rsidRDefault="00C92813" w:rsidP="00136152"/>
        </w:tc>
      </w:tr>
      <w:tr w:rsidR="00C92813" w14:paraId="7FD2996F" w14:textId="77777777" w:rsidTr="00136152">
        <w:tc>
          <w:tcPr>
            <w:tcW w:w="1951" w:type="dxa"/>
            <w:shd w:val="clear" w:color="auto" w:fill="auto"/>
          </w:tcPr>
          <w:p w14:paraId="43CF81B8" w14:textId="77777777" w:rsidR="00C92813" w:rsidRDefault="00C92813" w:rsidP="00136152"/>
          <w:p w14:paraId="0AB039F4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25ABEB68" w14:textId="77777777" w:rsidR="00C92813" w:rsidRPr="0079542F" w:rsidRDefault="00C92813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F72BD3C" w14:textId="77777777" w:rsidR="00C92813" w:rsidRPr="0079542F" w:rsidRDefault="00C92813" w:rsidP="00136152"/>
        </w:tc>
      </w:tr>
      <w:tr w:rsidR="00C92813" w14:paraId="3B039224" w14:textId="77777777" w:rsidTr="00136152">
        <w:tc>
          <w:tcPr>
            <w:tcW w:w="1951" w:type="dxa"/>
            <w:shd w:val="clear" w:color="auto" w:fill="auto"/>
          </w:tcPr>
          <w:p w14:paraId="4D553414" w14:textId="77777777" w:rsidR="00C92813" w:rsidRDefault="00C92813" w:rsidP="00136152"/>
          <w:p w14:paraId="58BBCDBD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37D0A9C5" w14:textId="77777777" w:rsidR="00C92813" w:rsidRPr="0079542F" w:rsidRDefault="00C92813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B0DC9CD" w14:textId="77777777" w:rsidR="00C92813" w:rsidRPr="0079542F" w:rsidRDefault="00C92813" w:rsidP="00136152"/>
        </w:tc>
      </w:tr>
      <w:tr w:rsidR="00C92813" w14:paraId="479DC186" w14:textId="77777777" w:rsidTr="00136152">
        <w:tc>
          <w:tcPr>
            <w:tcW w:w="1951" w:type="dxa"/>
            <w:shd w:val="clear" w:color="auto" w:fill="auto"/>
          </w:tcPr>
          <w:p w14:paraId="130A52A9" w14:textId="77777777" w:rsidR="00C92813" w:rsidRDefault="00C92813" w:rsidP="00136152"/>
          <w:p w14:paraId="0E11E03C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5ED4122C" w14:textId="77777777" w:rsidR="00C92813" w:rsidRPr="0079542F" w:rsidRDefault="00C92813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8C9FA8E" w14:textId="77777777" w:rsidR="00C92813" w:rsidRPr="0079542F" w:rsidRDefault="00C92813" w:rsidP="00136152"/>
        </w:tc>
      </w:tr>
      <w:tr w:rsidR="00C92813" w14:paraId="70664D39" w14:textId="77777777" w:rsidTr="00136152">
        <w:tc>
          <w:tcPr>
            <w:tcW w:w="1951" w:type="dxa"/>
            <w:shd w:val="clear" w:color="auto" w:fill="auto"/>
          </w:tcPr>
          <w:p w14:paraId="0A160467" w14:textId="77777777" w:rsidR="00C92813" w:rsidRDefault="00C92813" w:rsidP="00136152"/>
          <w:p w14:paraId="09B3AB47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4CBE7DB0" w14:textId="77777777" w:rsidR="00C92813" w:rsidRPr="0079542F" w:rsidRDefault="00C92813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2E899EF" w14:textId="77777777" w:rsidR="00C92813" w:rsidRPr="0079542F" w:rsidRDefault="00C92813" w:rsidP="00136152"/>
        </w:tc>
      </w:tr>
      <w:tr w:rsidR="00C92813" w14:paraId="25EB5BA8" w14:textId="77777777" w:rsidTr="00136152">
        <w:tc>
          <w:tcPr>
            <w:tcW w:w="1951" w:type="dxa"/>
            <w:shd w:val="clear" w:color="auto" w:fill="auto"/>
          </w:tcPr>
          <w:p w14:paraId="1FAD7706" w14:textId="77777777" w:rsidR="00C92813" w:rsidRDefault="00C92813" w:rsidP="00136152"/>
          <w:p w14:paraId="5CBBE9A2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2FFEDE7E" w14:textId="77777777" w:rsidR="00C92813" w:rsidRPr="0079542F" w:rsidRDefault="00C92813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FAA5E2A" w14:textId="77777777" w:rsidR="00C92813" w:rsidRPr="0079542F" w:rsidRDefault="00C92813" w:rsidP="00136152"/>
        </w:tc>
      </w:tr>
      <w:tr w:rsidR="00C92813" w14:paraId="279C9979" w14:textId="77777777" w:rsidTr="00136152">
        <w:tc>
          <w:tcPr>
            <w:tcW w:w="1951" w:type="dxa"/>
            <w:shd w:val="clear" w:color="auto" w:fill="auto"/>
          </w:tcPr>
          <w:p w14:paraId="5128132C" w14:textId="77777777" w:rsidR="00C92813" w:rsidRDefault="00C92813" w:rsidP="00136152"/>
          <w:p w14:paraId="09746258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50ED77E6" w14:textId="77777777" w:rsidR="00C92813" w:rsidRPr="0079542F" w:rsidRDefault="00C92813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11D99A8" w14:textId="77777777" w:rsidR="00C92813" w:rsidRPr="0079542F" w:rsidRDefault="00C92813" w:rsidP="00136152"/>
        </w:tc>
      </w:tr>
      <w:tr w:rsidR="00C92813" w14:paraId="0F99A987" w14:textId="77777777" w:rsidTr="00136152">
        <w:tc>
          <w:tcPr>
            <w:tcW w:w="1951" w:type="dxa"/>
            <w:shd w:val="clear" w:color="auto" w:fill="auto"/>
          </w:tcPr>
          <w:p w14:paraId="3DB88FD3" w14:textId="77777777" w:rsidR="00C92813" w:rsidRDefault="00C92813" w:rsidP="00136152"/>
          <w:p w14:paraId="6C725576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79457877" w14:textId="77777777" w:rsidR="00C92813" w:rsidRPr="0079542F" w:rsidRDefault="00C92813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92B5CF2" w14:textId="77777777" w:rsidR="00C92813" w:rsidRPr="0079542F" w:rsidRDefault="00C92813" w:rsidP="00136152"/>
        </w:tc>
      </w:tr>
      <w:tr w:rsidR="00C92813" w14:paraId="21D7E062" w14:textId="77777777" w:rsidTr="00136152">
        <w:tc>
          <w:tcPr>
            <w:tcW w:w="1951" w:type="dxa"/>
            <w:shd w:val="clear" w:color="auto" w:fill="auto"/>
          </w:tcPr>
          <w:p w14:paraId="15094C07" w14:textId="77777777" w:rsidR="00C92813" w:rsidRDefault="00C92813" w:rsidP="00136152"/>
          <w:p w14:paraId="20B673EC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1289F43D" w14:textId="77777777" w:rsidR="00C92813" w:rsidRPr="0079542F" w:rsidRDefault="00C92813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16B70EC" w14:textId="77777777" w:rsidR="00C92813" w:rsidRPr="0079542F" w:rsidRDefault="00C92813" w:rsidP="00136152"/>
        </w:tc>
      </w:tr>
      <w:tr w:rsidR="00C92813" w14:paraId="41249EF8" w14:textId="77777777" w:rsidTr="00136152">
        <w:tc>
          <w:tcPr>
            <w:tcW w:w="1951" w:type="dxa"/>
            <w:shd w:val="clear" w:color="auto" w:fill="auto"/>
          </w:tcPr>
          <w:p w14:paraId="71C7D07D" w14:textId="77777777" w:rsidR="00C92813" w:rsidRDefault="00C92813" w:rsidP="00136152"/>
          <w:p w14:paraId="199630CA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31DA8615" w14:textId="77777777" w:rsidR="00C92813" w:rsidRPr="0079542F" w:rsidRDefault="00C92813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7569F29" w14:textId="77777777" w:rsidR="00C92813" w:rsidRPr="0079542F" w:rsidRDefault="00C92813" w:rsidP="00136152"/>
        </w:tc>
      </w:tr>
      <w:tr w:rsidR="00C92813" w14:paraId="5B181B76" w14:textId="77777777" w:rsidTr="00136152">
        <w:tc>
          <w:tcPr>
            <w:tcW w:w="1951" w:type="dxa"/>
            <w:shd w:val="clear" w:color="auto" w:fill="auto"/>
          </w:tcPr>
          <w:p w14:paraId="34F356FA" w14:textId="77777777" w:rsidR="00C92813" w:rsidRDefault="00C92813" w:rsidP="00136152"/>
          <w:p w14:paraId="765C8836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56E28630" w14:textId="77777777" w:rsidR="00C92813" w:rsidRPr="0079542F" w:rsidRDefault="00C92813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B42C1F8" w14:textId="77777777" w:rsidR="00C92813" w:rsidRPr="0079542F" w:rsidRDefault="00C92813" w:rsidP="00136152"/>
        </w:tc>
      </w:tr>
      <w:tr w:rsidR="00C92813" w14:paraId="572DC1F7" w14:textId="77777777" w:rsidTr="00136152">
        <w:tc>
          <w:tcPr>
            <w:tcW w:w="1951" w:type="dxa"/>
            <w:shd w:val="clear" w:color="auto" w:fill="auto"/>
          </w:tcPr>
          <w:p w14:paraId="46E26BF0" w14:textId="77777777" w:rsidR="00C92813" w:rsidRDefault="00C92813" w:rsidP="00136152"/>
          <w:p w14:paraId="7753A981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5F9AB977" w14:textId="77777777" w:rsidR="00C92813" w:rsidRPr="0079542F" w:rsidRDefault="00C92813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DC9F0F5" w14:textId="77777777" w:rsidR="00C92813" w:rsidRPr="0079542F" w:rsidRDefault="00C92813" w:rsidP="00136152"/>
        </w:tc>
      </w:tr>
      <w:tr w:rsidR="00C92813" w14:paraId="55240892" w14:textId="77777777" w:rsidTr="00136152">
        <w:tc>
          <w:tcPr>
            <w:tcW w:w="1951" w:type="dxa"/>
            <w:shd w:val="clear" w:color="auto" w:fill="auto"/>
          </w:tcPr>
          <w:p w14:paraId="11770E34" w14:textId="77777777" w:rsidR="00C92813" w:rsidRDefault="00C92813" w:rsidP="00136152"/>
          <w:p w14:paraId="1F68A2D4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0C3B72DD" w14:textId="77777777" w:rsidR="00C92813" w:rsidRPr="0079542F" w:rsidRDefault="00C92813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FB24593" w14:textId="77777777" w:rsidR="00C92813" w:rsidRPr="0079542F" w:rsidRDefault="00C92813" w:rsidP="00136152"/>
        </w:tc>
      </w:tr>
      <w:tr w:rsidR="00C92813" w14:paraId="40B6A299" w14:textId="77777777" w:rsidTr="00136152">
        <w:tc>
          <w:tcPr>
            <w:tcW w:w="1951" w:type="dxa"/>
            <w:shd w:val="clear" w:color="auto" w:fill="auto"/>
          </w:tcPr>
          <w:p w14:paraId="62699FA8" w14:textId="77777777" w:rsidR="00C92813" w:rsidRDefault="00C92813" w:rsidP="00136152"/>
          <w:p w14:paraId="091EC8FA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7D10C33B" w14:textId="77777777" w:rsidR="00C92813" w:rsidRPr="0079542F" w:rsidRDefault="00C92813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71EB948" w14:textId="77777777" w:rsidR="00C92813" w:rsidRPr="0079542F" w:rsidRDefault="00C92813" w:rsidP="00136152"/>
        </w:tc>
      </w:tr>
    </w:tbl>
    <w:p w14:paraId="39889E33" w14:textId="77777777" w:rsidR="00C92813" w:rsidRDefault="00C92813">
      <w:pPr>
        <w:sectPr w:rsidR="00C92813" w:rsidSect="008A6DC1">
          <w:headerReference w:type="default" r:id="rId36"/>
          <w:pgSz w:w="11906" w:h="16838"/>
          <w:pgMar w:top="539" w:right="567" w:bottom="851" w:left="1418" w:header="709" w:footer="482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6946"/>
        <w:gridCol w:w="1134"/>
      </w:tblGrid>
      <w:tr w:rsidR="00C92813" w14:paraId="784E5F00" w14:textId="77777777" w:rsidTr="00136152">
        <w:tc>
          <w:tcPr>
            <w:tcW w:w="1951" w:type="dxa"/>
            <w:shd w:val="clear" w:color="auto" w:fill="BFBFBF"/>
          </w:tcPr>
          <w:p w14:paraId="4929E378" w14:textId="77777777" w:rsidR="00C92813" w:rsidRPr="00001CB4" w:rsidRDefault="00C92813" w:rsidP="00136152">
            <w:pPr>
              <w:rPr>
                <w:b/>
              </w:rPr>
            </w:pPr>
            <w:r>
              <w:rPr>
                <w:b/>
              </w:rPr>
              <w:lastRenderedPageBreak/>
              <w:t>Fachbegriff</w:t>
            </w:r>
          </w:p>
        </w:tc>
        <w:tc>
          <w:tcPr>
            <w:tcW w:w="6946" w:type="dxa"/>
            <w:shd w:val="clear" w:color="auto" w:fill="BFBFBF"/>
          </w:tcPr>
          <w:p w14:paraId="67083D5F" w14:textId="77777777" w:rsidR="00C92813" w:rsidRPr="00001CB4" w:rsidRDefault="00C92813" w:rsidP="00136152">
            <w:pPr>
              <w:rPr>
                <w:b/>
              </w:rPr>
            </w:pPr>
            <w:r>
              <w:rPr>
                <w:b/>
              </w:rPr>
              <w:t>Erklärung</w:t>
            </w:r>
          </w:p>
        </w:tc>
        <w:tc>
          <w:tcPr>
            <w:tcW w:w="1134" w:type="dxa"/>
            <w:shd w:val="clear" w:color="auto" w:fill="BFBFBF"/>
          </w:tcPr>
          <w:p w14:paraId="422749FE" w14:textId="77777777" w:rsidR="00C92813" w:rsidRPr="00001CB4" w:rsidRDefault="00C92813" w:rsidP="00136152">
            <w:pPr>
              <w:rPr>
                <w:b/>
              </w:rPr>
            </w:pPr>
            <w:r>
              <w:rPr>
                <w:b/>
              </w:rPr>
              <w:t>Quelle</w:t>
            </w:r>
          </w:p>
        </w:tc>
      </w:tr>
      <w:tr w:rsidR="00C92813" w14:paraId="5DF8A80F" w14:textId="77777777" w:rsidTr="00136152">
        <w:tc>
          <w:tcPr>
            <w:tcW w:w="1951" w:type="dxa"/>
            <w:shd w:val="clear" w:color="auto" w:fill="auto"/>
          </w:tcPr>
          <w:p w14:paraId="719F7902" w14:textId="77777777" w:rsidR="00C92813" w:rsidRDefault="00C92813" w:rsidP="00136152"/>
          <w:p w14:paraId="0DF2453B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22569385" w14:textId="77777777" w:rsidR="00C92813" w:rsidRPr="0079542F" w:rsidRDefault="00C92813" w:rsidP="00136152"/>
        </w:tc>
        <w:tc>
          <w:tcPr>
            <w:tcW w:w="1134" w:type="dxa"/>
            <w:shd w:val="clear" w:color="auto" w:fill="auto"/>
          </w:tcPr>
          <w:p w14:paraId="6E6619CC" w14:textId="77777777" w:rsidR="00C92813" w:rsidRPr="0079542F" w:rsidRDefault="00C92813" w:rsidP="00136152"/>
        </w:tc>
      </w:tr>
      <w:tr w:rsidR="00C92813" w14:paraId="5A6D0E80" w14:textId="77777777" w:rsidTr="00136152">
        <w:tc>
          <w:tcPr>
            <w:tcW w:w="1951" w:type="dxa"/>
            <w:shd w:val="clear" w:color="auto" w:fill="auto"/>
          </w:tcPr>
          <w:p w14:paraId="27543885" w14:textId="77777777" w:rsidR="00C92813" w:rsidRDefault="00C92813" w:rsidP="00136152"/>
          <w:p w14:paraId="6508FD76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24F08C15" w14:textId="77777777" w:rsidR="00C92813" w:rsidRPr="0079542F" w:rsidRDefault="00C92813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B3AD0E7" w14:textId="77777777" w:rsidR="00C92813" w:rsidRPr="00FE617E" w:rsidRDefault="00C92813" w:rsidP="00136152"/>
        </w:tc>
      </w:tr>
      <w:tr w:rsidR="00C92813" w14:paraId="21CE2143" w14:textId="77777777" w:rsidTr="00136152">
        <w:tc>
          <w:tcPr>
            <w:tcW w:w="1951" w:type="dxa"/>
            <w:shd w:val="clear" w:color="auto" w:fill="auto"/>
          </w:tcPr>
          <w:p w14:paraId="24D22383" w14:textId="77777777" w:rsidR="00C92813" w:rsidRDefault="00C92813" w:rsidP="00136152"/>
          <w:p w14:paraId="2CA9185B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6E1824A3" w14:textId="77777777" w:rsidR="00C92813" w:rsidRPr="0079542F" w:rsidRDefault="00C92813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F42694B" w14:textId="77777777" w:rsidR="00C92813" w:rsidRPr="0079542F" w:rsidRDefault="00C92813" w:rsidP="00136152"/>
        </w:tc>
      </w:tr>
      <w:tr w:rsidR="00C92813" w14:paraId="39A296C2" w14:textId="77777777" w:rsidTr="00136152">
        <w:tc>
          <w:tcPr>
            <w:tcW w:w="1951" w:type="dxa"/>
            <w:shd w:val="clear" w:color="auto" w:fill="auto"/>
          </w:tcPr>
          <w:p w14:paraId="7BDED7F6" w14:textId="77777777" w:rsidR="00C92813" w:rsidRDefault="00C92813" w:rsidP="00136152"/>
          <w:p w14:paraId="2F0FE34B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0F8F6F85" w14:textId="77777777" w:rsidR="00C92813" w:rsidRPr="0079542F" w:rsidRDefault="00C92813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CB5E86F" w14:textId="77777777" w:rsidR="00C92813" w:rsidRPr="00D030FE" w:rsidRDefault="00C92813" w:rsidP="00136152"/>
        </w:tc>
      </w:tr>
      <w:tr w:rsidR="00C92813" w14:paraId="5D9406A8" w14:textId="77777777" w:rsidTr="00136152">
        <w:tc>
          <w:tcPr>
            <w:tcW w:w="1951" w:type="dxa"/>
            <w:shd w:val="clear" w:color="auto" w:fill="auto"/>
          </w:tcPr>
          <w:p w14:paraId="2D7E5F4D" w14:textId="77777777" w:rsidR="00C92813" w:rsidRDefault="00C92813" w:rsidP="00136152"/>
          <w:p w14:paraId="641AEA1B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7794058A" w14:textId="77777777" w:rsidR="00C92813" w:rsidRPr="0079542F" w:rsidRDefault="00C92813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4A58961" w14:textId="77777777" w:rsidR="00C92813" w:rsidRPr="0079542F" w:rsidRDefault="00C92813" w:rsidP="00136152"/>
        </w:tc>
      </w:tr>
      <w:tr w:rsidR="00C92813" w14:paraId="7C632F3F" w14:textId="77777777" w:rsidTr="00136152">
        <w:tc>
          <w:tcPr>
            <w:tcW w:w="1951" w:type="dxa"/>
            <w:shd w:val="clear" w:color="auto" w:fill="auto"/>
          </w:tcPr>
          <w:p w14:paraId="12D0529F" w14:textId="77777777" w:rsidR="00C92813" w:rsidRDefault="00C92813" w:rsidP="00136152"/>
          <w:p w14:paraId="5CFE4D57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22E9E98F" w14:textId="77777777" w:rsidR="00C92813" w:rsidRPr="0079542F" w:rsidRDefault="00C92813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2B1DC75" w14:textId="77777777" w:rsidR="00C92813" w:rsidRPr="0079542F" w:rsidRDefault="00C92813" w:rsidP="00136152"/>
        </w:tc>
      </w:tr>
      <w:tr w:rsidR="00C92813" w14:paraId="2161D48D" w14:textId="77777777" w:rsidTr="00136152">
        <w:tc>
          <w:tcPr>
            <w:tcW w:w="1951" w:type="dxa"/>
            <w:shd w:val="clear" w:color="auto" w:fill="auto"/>
          </w:tcPr>
          <w:p w14:paraId="04186D51" w14:textId="77777777" w:rsidR="00C92813" w:rsidRDefault="00C92813" w:rsidP="00136152"/>
          <w:p w14:paraId="38267659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3696F778" w14:textId="77777777" w:rsidR="00C92813" w:rsidRPr="0079542F" w:rsidRDefault="00C92813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8A086D7" w14:textId="77777777" w:rsidR="00C92813" w:rsidRPr="0079542F" w:rsidRDefault="00C92813" w:rsidP="00136152"/>
        </w:tc>
      </w:tr>
      <w:tr w:rsidR="00C92813" w14:paraId="3C263F77" w14:textId="77777777" w:rsidTr="00136152">
        <w:tc>
          <w:tcPr>
            <w:tcW w:w="1951" w:type="dxa"/>
            <w:shd w:val="clear" w:color="auto" w:fill="auto"/>
          </w:tcPr>
          <w:p w14:paraId="4123F506" w14:textId="77777777" w:rsidR="00C92813" w:rsidRDefault="00C92813" w:rsidP="00136152"/>
          <w:p w14:paraId="1B7BABD1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727B3316" w14:textId="77777777" w:rsidR="00C92813" w:rsidRPr="0079542F" w:rsidRDefault="00C92813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B63BBBD" w14:textId="77777777" w:rsidR="00C92813" w:rsidRPr="0079542F" w:rsidRDefault="00C92813" w:rsidP="00136152"/>
        </w:tc>
      </w:tr>
      <w:tr w:rsidR="00C92813" w14:paraId="003694D7" w14:textId="77777777" w:rsidTr="00136152">
        <w:tc>
          <w:tcPr>
            <w:tcW w:w="1951" w:type="dxa"/>
            <w:shd w:val="clear" w:color="auto" w:fill="auto"/>
          </w:tcPr>
          <w:p w14:paraId="225D912C" w14:textId="77777777" w:rsidR="00C92813" w:rsidRDefault="00C92813" w:rsidP="00136152"/>
          <w:p w14:paraId="7A970FC2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10449052" w14:textId="77777777" w:rsidR="00C92813" w:rsidRPr="0079542F" w:rsidRDefault="00C92813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1616398" w14:textId="77777777" w:rsidR="00C92813" w:rsidRPr="0079542F" w:rsidRDefault="00C92813" w:rsidP="00136152"/>
        </w:tc>
      </w:tr>
      <w:tr w:rsidR="00C92813" w14:paraId="5C65ECEC" w14:textId="77777777" w:rsidTr="00136152">
        <w:tc>
          <w:tcPr>
            <w:tcW w:w="1951" w:type="dxa"/>
            <w:shd w:val="clear" w:color="auto" w:fill="auto"/>
          </w:tcPr>
          <w:p w14:paraId="48F8AEAF" w14:textId="77777777" w:rsidR="00C92813" w:rsidRDefault="00C92813" w:rsidP="00136152"/>
          <w:p w14:paraId="07523A5C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7895818F" w14:textId="77777777" w:rsidR="00C92813" w:rsidRPr="0079542F" w:rsidRDefault="00C92813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A983640" w14:textId="77777777" w:rsidR="00C92813" w:rsidRPr="0079542F" w:rsidRDefault="00C92813" w:rsidP="00136152"/>
        </w:tc>
      </w:tr>
      <w:tr w:rsidR="00C92813" w14:paraId="7D67BAF3" w14:textId="77777777" w:rsidTr="00136152">
        <w:tc>
          <w:tcPr>
            <w:tcW w:w="1951" w:type="dxa"/>
            <w:shd w:val="clear" w:color="auto" w:fill="auto"/>
          </w:tcPr>
          <w:p w14:paraId="4D3EF200" w14:textId="77777777" w:rsidR="00C92813" w:rsidRDefault="00C92813" w:rsidP="00136152"/>
          <w:p w14:paraId="02D6C2CB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03FBA298" w14:textId="77777777" w:rsidR="00C92813" w:rsidRPr="0079542F" w:rsidRDefault="00C92813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7994137" w14:textId="77777777" w:rsidR="00C92813" w:rsidRPr="0079542F" w:rsidRDefault="00C92813" w:rsidP="00136152"/>
        </w:tc>
      </w:tr>
      <w:tr w:rsidR="00C92813" w14:paraId="3D1CE89F" w14:textId="77777777" w:rsidTr="00136152">
        <w:tc>
          <w:tcPr>
            <w:tcW w:w="1951" w:type="dxa"/>
            <w:shd w:val="clear" w:color="auto" w:fill="auto"/>
          </w:tcPr>
          <w:p w14:paraId="0F7C0759" w14:textId="77777777" w:rsidR="00C92813" w:rsidRDefault="00C92813" w:rsidP="00136152"/>
          <w:p w14:paraId="2432999B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443B9298" w14:textId="77777777" w:rsidR="00C92813" w:rsidRPr="0079542F" w:rsidRDefault="00C92813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3C73AF67" w14:textId="77777777" w:rsidR="00C92813" w:rsidRPr="0079542F" w:rsidRDefault="00C92813" w:rsidP="00136152"/>
        </w:tc>
      </w:tr>
      <w:tr w:rsidR="00C92813" w14:paraId="439975AB" w14:textId="77777777" w:rsidTr="00136152">
        <w:tc>
          <w:tcPr>
            <w:tcW w:w="1951" w:type="dxa"/>
            <w:shd w:val="clear" w:color="auto" w:fill="auto"/>
          </w:tcPr>
          <w:p w14:paraId="1914EC50" w14:textId="77777777" w:rsidR="00C92813" w:rsidRDefault="00C92813" w:rsidP="00136152"/>
          <w:p w14:paraId="52BA76A7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5666CA58" w14:textId="77777777" w:rsidR="00C92813" w:rsidRPr="0079542F" w:rsidRDefault="00C92813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06D7E77" w14:textId="77777777" w:rsidR="00C92813" w:rsidRPr="0079542F" w:rsidRDefault="00C92813" w:rsidP="00136152"/>
        </w:tc>
      </w:tr>
      <w:tr w:rsidR="00C92813" w14:paraId="7A1B0FCF" w14:textId="77777777" w:rsidTr="00136152">
        <w:tc>
          <w:tcPr>
            <w:tcW w:w="1951" w:type="dxa"/>
            <w:shd w:val="clear" w:color="auto" w:fill="auto"/>
          </w:tcPr>
          <w:p w14:paraId="7144042C" w14:textId="77777777" w:rsidR="00C92813" w:rsidRDefault="00C92813" w:rsidP="00136152"/>
          <w:p w14:paraId="59611121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7BDB16A5" w14:textId="77777777" w:rsidR="00C92813" w:rsidRPr="0079542F" w:rsidRDefault="00C92813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F00BB38" w14:textId="77777777" w:rsidR="00C92813" w:rsidRPr="0079542F" w:rsidRDefault="00C92813" w:rsidP="00136152"/>
        </w:tc>
      </w:tr>
      <w:tr w:rsidR="00C92813" w14:paraId="1AEDE47E" w14:textId="77777777" w:rsidTr="00136152">
        <w:tc>
          <w:tcPr>
            <w:tcW w:w="1951" w:type="dxa"/>
            <w:shd w:val="clear" w:color="auto" w:fill="auto"/>
          </w:tcPr>
          <w:p w14:paraId="7B3A6870" w14:textId="77777777" w:rsidR="00C92813" w:rsidRDefault="00C92813" w:rsidP="00136152"/>
          <w:p w14:paraId="0AC594CA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58E9C5D9" w14:textId="77777777" w:rsidR="00C92813" w:rsidRPr="0079542F" w:rsidRDefault="00C92813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B580614" w14:textId="77777777" w:rsidR="00C92813" w:rsidRPr="0079542F" w:rsidRDefault="00C92813" w:rsidP="00136152"/>
        </w:tc>
      </w:tr>
      <w:tr w:rsidR="00C92813" w14:paraId="1FBD9E4D" w14:textId="77777777" w:rsidTr="00136152">
        <w:tc>
          <w:tcPr>
            <w:tcW w:w="1951" w:type="dxa"/>
            <w:shd w:val="clear" w:color="auto" w:fill="auto"/>
          </w:tcPr>
          <w:p w14:paraId="3363643B" w14:textId="77777777" w:rsidR="00C92813" w:rsidRDefault="00C92813" w:rsidP="00136152"/>
          <w:p w14:paraId="0708F697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7DE8B972" w14:textId="77777777" w:rsidR="00C92813" w:rsidRPr="0079542F" w:rsidRDefault="00C92813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41F4C43" w14:textId="77777777" w:rsidR="00C92813" w:rsidRPr="0079542F" w:rsidRDefault="00C92813" w:rsidP="00136152"/>
        </w:tc>
      </w:tr>
      <w:tr w:rsidR="00C92813" w14:paraId="67C6780D" w14:textId="77777777" w:rsidTr="00136152">
        <w:tc>
          <w:tcPr>
            <w:tcW w:w="1951" w:type="dxa"/>
            <w:shd w:val="clear" w:color="auto" w:fill="auto"/>
          </w:tcPr>
          <w:p w14:paraId="486EC265" w14:textId="77777777" w:rsidR="00C92813" w:rsidRDefault="00C92813" w:rsidP="00136152"/>
          <w:p w14:paraId="5C246F09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7CC49E02" w14:textId="77777777" w:rsidR="00C92813" w:rsidRPr="0079542F" w:rsidRDefault="00C92813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DEEA897" w14:textId="77777777" w:rsidR="00C92813" w:rsidRPr="0079542F" w:rsidRDefault="00C92813" w:rsidP="00136152"/>
        </w:tc>
      </w:tr>
      <w:tr w:rsidR="00C92813" w14:paraId="16608F15" w14:textId="77777777" w:rsidTr="00136152">
        <w:tc>
          <w:tcPr>
            <w:tcW w:w="1951" w:type="dxa"/>
            <w:shd w:val="clear" w:color="auto" w:fill="auto"/>
          </w:tcPr>
          <w:p w14:paraId="43F88AB3" w14:textId="77777777" w:rsidR="00C92813" w:rsidRDefault="00C92813" w:rsidP="00136152"/>
          <w:p w14:paraId="30EDD829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2F8A5C49" w14:textId="77777777" w:rsidR="00C92813" w:rsidRPr="0079542F" w:rsidRDefault="00C92813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A03299E" w14:textId="77777777" w:rsidR="00C92813" w:rsidRPr="0079542F" w:rsidRDefault="00C92813" w:rsidP="00136152"/>
        </w:tc>
      </w:tr>
      <w:tr w:rsidR="00C92813" w14:paraId="74527CF8" w14:textId="77777777" w:rsidTr="00136152">
        <w:tc>
          <w:tcPr>
            <w:tcW w:w="1951" w:type="dxa"/>
            <w:shd w:val="clear" w:color="auto" w:fill="auto"/>
          </w:tcPr>
          <w:p w14:paraId="115DD5B3" w14:textId="77777777" w:rsidR="00C92813" w:rsidRDefault="00C92813" w:rsidP="00136152"/>
          <w:p w14:paraId="57DBE8ED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2A83AF14" w14:textId="77777777" w:rsidR="00C92813" w:rsidRPr="0079542F" w:rsidRDefault="00C92813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8E06A16" w14:textId="77777777" w:rsidR="00C92813" w:rsidRPr="0079542F" w:rsidRDefault="00C92813" w:rsidP="00136152"/>
        </w:tc>
      </w:tr>
      <w:tr w:rsidR="00C92813" w14:paraId="2B02E31E" w14:textId="77777777" w:rsidTr="00136152">
        <w:tc>
          <w:tcPr>
            <w:tcW w:w="1951" w:type="dxa"/>
            <w:shd w:val="clear" w:color="auto" w:fill="auto"/>
          </w:tcPr>
          <w:p w14:paraId="1B913207" w14:textId="77777777" w:rsidR="00C92813" w:rsidRDefault="00C92813" w:rsidP="00136152"/>
          <w:p w14:paraId="2C38FACE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20FA7685" w14:textId="77777777" w:rsidR="00C92813" w:rsidRPr="0079542F" w:rsidRDefault="00C92813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3A1A34F" w14:textId="77777777" w:rsidR="00C92813" w:rsidRPr="0079542F" w:rsidRDefault="00C92813" w:rsidP="00136152"/>
        </w:tc>
      </w:tr>
      <w:tr w:rsidR="00C92813" w14:paraId="0B503C49" w14:textId="77777777" w:rsidTr="00136152">
        <w:tc>
          <w:tcPr>
            <w:tcW w:w="1951" w:type="dxa"/>
            <w:shd w:val="clear" w:color="auto" w:fill="auto"/>
          </w:tcPr>
          <w:p w14:paraId="28CFD270" w14:textId="77777777" w:rsidR="00C92813" w:rsidRDefault="00C92813" w:rsidP="00136152"/>
          <w:p w14:paraId="47C8D2AD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7E471554" w14:textId="77777777" w:rsidR="00C92813" w:rsidRPr="0079542F" w:rsidRDefault="00C92813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80A3998" w14:textId="77777777" w:rsidR="00C92813" w:rsidRPr="0079542F" w:rsidRDefault="00C92813" w:rsidP="00136152"/>
        </w:tc>
      </w:tr>
      <w:tr w:rsidR="00C92813" w14:paraId="59B6BD13" w14:textId="77777777" w:rsidTr="00136152">
        <w:tc>
          <w:tcPr>
            <w:tcW w:w="1951" w:type="dxa"/>
            <w:shd w:val="clear" w:color="auto" w:fill="auto"/>
          </w:tcPr>
          <w:p w14:paraId="20257B9D" w14:textId="77777777" w:rsidR="00C92813" w:rsidRDefault="00C92813" w:rsidP="00136152"/>
          <w:p w14:paraId="5903E743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05CBDC25" w14:textId="77777777" w:rsidR="00C92813" w:rsidRPr="0079542F" w:rsidRDefault="00C92813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8C93302" w14:textId="77777777" w:rsidR="00C92813" w:rsidRPr="0079542F" w:rsidRDefault="00C92813" w:rsidP="00136152"/>
        </w:tc>
      </w:tr>
      <w:tr w:rsidR="00C92813" w14:paraId="7470E89C" w14:textId="77777777" w:rsidTr="00136152">
        <w:tc>
          <w:tcPr>
            <w:tcW w:w="1951" w:type="dxa"/>
            <w:shd w:val="clear" w:color="auto" w:fill="auto"/>
          </w:tcPr>
          <w:p w14:paraId="52806ABA" w14:textId="77777777" w:rsidR="00C92813" w:rsidRDefault="00C92813" w:rsidP="00136152"/>
          <w:p w14:paraId="238B3FD5" w14:textId="77777777" w:rsidR="00C92813" w:rsidRPr="0079542F" w:rsidRDefault="00C92813" w:rsidP="00136152"/>
        </w:tc>
        <w:tc>
          <w:tcPr>
            <w:tcW w:w="6946" w:type="dxa"/>
            <w:shd w:val="clear" w:color="auto" w:fill="auto"/>
          </w:tcPr>
          <w:p w14:paraId="301C9530" w14:textId="77777777" w:rsidR="00C92813" w:rsidRPr="0079542F" w:rsidRDefault="00C92813" w:rsidP="00136152">
            <w:pPr>
              <w:rPr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3941EDD" w14:textId="77777777" w:rsidR="00C92813" w:rsidRPr="0079542F" w:rsidRDefault="00C92813" w:rsidP="00136152"/>
        </w:tc>
      </w:tr>
    </w:tbl>
    <w:p w14:paraId="2A98B131" w14:textId="77777777" w:rsidR="00314F07" w:rsidRDefault="00314F07" w:rsidP="00314F07"/>
    <w:sectPr w:rsidR="00314F07" w:rsidSect="008A6DC1">
      <w:headerReference w:type="default" r:id="rId37"/>
      <w:pgSz w:w="11906" w:h="16838"/>
      <w:pgMar w:top="539" w:right="567" w:bottom="851" w:left="1418" w:header="709" w:footer="4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AC42F" w14:textId="77777777" w:rsidR="004D6FC2" w:rsidRDefault="004D6FC2">
      <w:r>
        <w:separator/>
      </w:r>
    </w:p>
  </w:endnote>
  <w:endnote w:type="continuationSeparator" w:id="0">
    <w:p w14:paraId="68B13721" w14:textId="77777777" w:rsidR="004D6FC2" w:rsidRDefault="004D6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FEC3E" w14:textId="77777777" w:rsidR="00A71971" w:rsidRDefault="00A7197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CC104" w14:textId="77777777" w:rsidR="00A71971" w:rsidRDefault="00A7197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C3202" w14:textId="77777777" w:rsidR="00A71971" w:rsidRDefault="00A7197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AFEAF" w14:textId="77777777" w:rsidR="004D6FC2" w:rsidRDefault="004D6FC2">
      <w:r>
        <w:separator/>
      </w:r>
    </w:p>
  </w:footnote>
  <w:footnote w:type="continuationSeparator" w:id="0">
    <w:p w14:paraId="171C0D52" w14:textId="77777777" w:rsidR="004D6FC2" w:rsidRDefault="004D6FC2">
      <w:r>
        <w:continuationSeparator/>
      </w:r>
    </w:p>
  </w:footnote>
  <w:footnote w:id="1">
    <w:p w14:paraId="0B0F1EB2" w14:textId="77777777" w:rsidR="00314F07" w:rsidRPr="00314F07" w:rsidRDefault="00314F07" w:rsidP="00314F07">
      <w:pPr>
        <w:pStyle w:val="Fuzeile"/>
        <w:rPr>
          <w:sz w:val="16"/>
          <w:szCs w:val="16"/>
        </w:rPr>
      </w:pPr>
      <w:r w:rsidRPr="00314F07">
        <w:rPr>
          <w:rStyle w:val="Funotenzeichen"/>
          <w:sz w:val="16"/>
          <w:szCs w:val="16"/>
        </w:rPr>
        <w:footnoteRef/>
      </w:r>
      <w:r w:rsidRPr="00314F07">
        <w:rPr>
          <w:sz w:val="16"/>
          <w:szCs w:val="16"/>
        </w:rPr>
        <w:t xml:space="preserve"> Quelle Bilddatei: http://www.uni-rostock.de/forschung-alt/wissenschaft-und-wirtschaft/</w:t>
      </w:r>
    </w:p>
    <w:p w14:paraId="5E194278" w14:textId="77777777" w:rsidR="00314F07" w:rsidRDefault="00314F07">
      <w:pPr>
        <w:pStyle w:val="Funoten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A8D53" w14:textId="77777777" w:rsidR="00A71971" w:rsidRDefault="00A71971">
    <w:pPr>
      <w:pStyle w:val="Kopfzeile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71"/>
      <w:gridCol w:w="4357"/>
      <w:gridCol w:w="2880"/>
    </w:tblGrid>
    <w:tr w:rsidR="00FF0AEC" w:rsidRPr="00F05CAE" w14:paraId="1551C2FA" w14:textId="77777777" w:rsidTr="00E02745">
      <w:trPr>
        <w:trHeight w:hRule="exact" w:val="1134"/>
      </w:trPr>
      <w:tc>
        <w:tcPr>
          <w:tcW w:w="2771" w:type="dxa"/>
          <w:vAlign w:val="center"/>
        </w:tcPr>
        <w:p w14:paraId="2D8BE1B4" w14:textId="77777777" w:rsidR="00FF0AEC" w:rsidRDefault="00FF0AEC" w:rsidP="00D07FB4">
          <w:pPr>
            <w:jc w:val="center"/>
          </w:pPr>
          <w:r>
            <w:rPr>
              <w:noProof/>
            </w:rPr>
            <w:drawing>
              <wp:inline distT="0" distB="0" distL="0" distR="0" wp14:anchorId="53516FF1" wp14:editId="7640563A">
                <wp:extent cx="1367790" cy="402590"/>
                <wp:effectExtent l="0" t="0" r="3810" b="0"/>
                <wp:docPr id="9" name="Grafik 9" descr="Logo_ku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 descr="Logo_ku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779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57" w:type="dxa"/>
          <w:vAlign w:val="center"/>
        </w:tcPr>
        <w:p w14:paraId="6A5E81FE" w14:textId="77777777" w:rsidR="00FF0AEC" w:rsidRPr="00E02745" w:rsidRDefault="00FF0AEC" w:rsidP="00AE679F">
          <w:pPr>
            <w:pStyle w:val="Seitentitel"/>
            <w:rPr>
              <w:sz w:val="72"/>
              <w:szCs w:val="72"/>
            </w:rPr>
          </w:pPr>
          <w:r>
            <w:rPr>
              <w:sz w:val="72"/>
              <w:szCs w:val="72"/>
            </w:rPr>
            <w:t>G</w:t>
          </w:r>
        </w:p>
      </w:tc>
      <w:tc>
        <w:tcPr>
          <w:tcW w:w="2880" w:type="dxa"/>
          <w:vAlign w:val="center"/>
        </w:tcPr>
        <w:p w14:paraId="46ADD1AD" w14:textId="77777777" w:rsidR="00FF0AEC" w:rsidRPr="00F05CAE" w:rsidRDefault="00026064" w:rsidP="00E02745">
          <w:pPr>
            <w:jc w:val="center"/>
            <w:rPr>
              <w:rFonts w:cs="Arial"/>
            </w:rPr>
          </w:pPr>
          <w:r>
            <w:rPr>
              <w:rFonts w:cs="Arial"/>
            </w:rPr>
            <w:t>BP</w:t>
          </w:r>
        </w:p>
      </w:tc>
    </w:tr>
  </w:tbl>
  <w:p w14:paraId="7CB19E39" w14:textId="77777777" w:rsidR="00FF0AEC" w:rsidRPr="000A58FA" w:rsidRDefault="00FF0AEC" w:rsidP="00200E63">
    <w:pPr>
      <w:pStyle w:val="Kopfzeile"/>
      <w:rPr>
        <w:sz w:val="16"/>
        <w:szCs w:val="16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71"/>
      <w:gridCol w:w="4357"/>
      <w:gridCol w:w="2880"/>
    </w:tblGrid>
    <w:tr w:rsidR="00FF0AEC" w:rsidRPr="00F05CAE" w14:paraId="55120438" w14:textId="77777777" w:rsidTr="00E02745">
      <w:trPr>
        <w:trHeight w:hRule="exact" w:val="1134"/>
      </w:trPr>
      <w:tc>
        <w:tcPr>
          <w:tcW w:w="2771" w:type="dxa"/>
          <w:vAlign w:val="center"/>
        </w:tcPr>
        <w:p w14:paraId="1007277B" w14:textId="77777777" w:rsidR="00FF0AEC" w:rsidRDefault="00FF0AEC" w:rsidP="00D07FB4">
          <w:pPr>
            <w:jc w:val="center"/>
          </w:pPr>
          <w:r>
            <w:rPr>
              <w:noProof/>
            </w:rPr>
            <w:drawing>
              <wp:inline distT="0" distB="0" distL="0" distR="0" wp14:anchorId="1D38DB92" wp14:editId="294C241E">
                <wp:extent cx="1367790" cy="402590"/>
                <wp:effectExtent l="0" t="0" r="3810" b="0"/>
                <wp:docPr id="10" name="Grafik 10" descr="Logo_ku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 descr="Logo_ku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779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57" w:type="dxa"/>
          <w:vAlign w:val="center"/>
        </w:tcPr>
        <w:p w14:paraId="7D825087" w14:textId="77777777" w:rsidR="00FF0AEC" w:rsidRPr="00E02745" w:rsidRDefault="00FF0AEC" w:rsidP="00AE679F">
          <w:pPr>
            <w:pStyle w:val="Seitentitel"/>
            <w:rPr>
              <w:sz w:val="72"/>
              <w:szCs w:val="72"/>
            </w:rPr>
          </w:pPr>
          <w:r>
            <w:rPr>
              <w:sz w:val="72"/>
              <w:szCs w:val="72"/>
            </w:rPr>
            <w:t>H</w:t>
          </w:r>
        </w:p>
      </w:tc>
      <w:tc>
        <w:tcPr>
          <w:tcW w:w="2880" w:type="dxa"/>
          <w:vAlign w:val="center"/>
        </w:tcPr>
        <w:p w14:paraId="0B5849C0" w14:textId="77777777" w:rsidR="00FF0AEC" w:rsidRPr="00F05CAE" w:rsidRDefault="00026064" w:rsidP="00E02745">
          <w:pPr>
            <w:jc w:val="center"/>
            <w:rPr>
              <w:rFonts w:cs="Arial"/>
            </w:rPr>
          </w:pPr>
          <w:r>
            <w:rPr>
              <w:rFonts w:cs="Arial"/>
            </w:rPr>
            <w:t>BP</w:t>
          </w:r>
        </w:p>
      </w:tc>
    </w:tr>
  </w:tbl>
  <w:p w14:paraId="2F38BE66" w14:textId="77777777" w:rsidR="00FF0AEC" w:rsidRPr="000A58FA" w:rsidRDefault="00FF0AEC" w:rsidP="00200E63">
    <w:pPr>
      <w:pStyle w:val="Kopfzeile"/>
      <w:rPr>
        <w:sz w:val="16"/>
        <w:szCs w:val="16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71"/>
      <w:gridCol w:w="4357"/>
      <w:gridCol w:w="2880"/>
    </w:tblGrid>
    <w:tr w:rsidR="00FF0AEC" w:rsidRPr="00F05CAE" w14:paraId="5BC20844" w14:textId="77777777" w:rsidTr="00E02745">
      <w:trPr>
        <w:trHeight w:hRule="exact" w:val="1134"/>
      </w:trPr>
      <w:tc>
        <w:tcPr>
          <w:tcW w:w="2771" w:type="dxa"/>
          <w:vAlign w:val="center"/>
        </w:tcPr>
        <w:p w14:paraId="57CB92F4" w14:textId="77777777" w:rsidR="00FF0AEC" w:rsidRDefault="00FF0AEC" w:rsidP="00D07FB4">
          <w:pPr>
            <w:jc w:val="center"/>
          </w:pPr>
          <w:r>
            <w:rPr>
              <w:noProof/>
            </w:rPr>
            <w:drawing>
              <wp:inline distT="0" distB="0" distL="0" distR="0" wp14:anchorId="69124F97" wp14:editId="7E8432A3">
                <wp:extent cx="1367790" cy="402590"/>
                <wp:effectExtent l="0" t="0" r="3810" b="0"/>
                <wp:docPr id="11" name="Grafik 11" descr="Logo_ku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 descr="Logo_ku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779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57" w:type="dxa"/>
          <w:vAlign w:val="center"/>
        </w:tcPr>
        <w:p w14:paraId="37D17F92" w14:textId="77777777" w:rsidR="00FF0AEC" w:rsidRPr="00E02745" w:rsidRDefault="00FF0AEC" w:rsidP="00AE679F">
          <w:pPr>
            <w:pStyle w:val="Seitentitel"/>
            <w:rPr>
              <w:sz w:val="72"/>
              <w:szCs w:val="72"/>
            </w:rPr>
          </w:pPr>
          <w:r>
            <w:rPr>
              <w:sz w:val="72"/>
              <w:szCs w:val="72"/>
            </w:rPr>
            <w:t>I</w:t>
          </w:r>
        </w:p>
      </w:tc>
      <w:tc>
        <w:tcPr>
          <w:tcW w:w="2880" w:type="dxa"/>
          <w:vAlign w:val="center"/>
        </w:tcPr>
        <w:p w14:paraId="7B17D136" w14:textId="77777777" w:rsidR="00FF0AEC" w:rsidRPr="00F05CAE" w:rsidRDefault="00026064" w:rsidP="00E02745">
          <w:pPr>
            <w:jc w:val="center"/>
            <w:rPr>
              <w:rFonts w:cs="Arial"/>
            </w:rPr>
          </w:pPr>
          <w:r>
            <w:rPr>
              <w:rFonts w:cs="Arial"/>
            </w:rPr>
            <w:t>BP</w:t>
          </w:r>
        </w:p>
      </w:tc>
    </w:tr>
  </w:tbl>
  <w:p w14:paraId="3DC3F816" w14:textId="77777777" w:rsidR="00FF0AEC" w:rsidRPr="000A58FA" w:rsidRDefault="00FF0AEC" w:rsidP="00200E63">
    <w:pPr>
      <w:pStyle w:val="Kopfzeile"/>
      <w:rPr>
        <w:sz w:val="16"/>
        <w:szCs w:val="16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71"/>
      <w:gridCol w:w="4357"/>
      <w:gridCol w:w="2880"/>
    </w:tblGrid>
    <w:tr w:rsidR="00FF0AEC" w:rsidRPr="00F05CAE" w14:paraId="04EAEAC5" w14:textId="77777777" w:rsidTr="00E02745">
      <w:trPr>
        <w:trHeight w:hRule="exact" w:val="1134"/>
      </w:trPr>
      <w:tc>
        <w:tcPr>
          <w:tcW w:w="2771" w:type="dxa"/>
          <w:vAlign w:val="center"/>
        </w:tcPr>
        <w:p w14:paraId="0BCE36EC" w14:textId="77777777" w:rsidR="00FF0AEC" w:rsidRDefault="00FF0AEC" w:rsidP="00D07FB4">
          <w:pPr>
            <w:jc w:val="center"/>
          </w:pPr>
          <w:r>
            <w:rPr>
              <w:noProof/>
            </w:rPr>
            <w:drawing>
              <wp:inline distT="0" distB="0" distL="0" distR="0" wp14:anchorId="30978ECD" wp14:editId="414E246A">
                <wp:extent cx="1367790" cy="402590"/>
                <wp:effectExtent l="0" t="0" r="3810" b="0"/>
                <wp:docPr id="12" name="Grafik 12" descr="Logo_ku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 descr="Logo_ku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779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57" w:type="dxa"/>
          <w:vAlign w:val="center"/>
        </w:tcPr>
        <w:p w14:paraId="011DBF53" w14:textId="77777777" w:rsidR="00FF0AEC" w:rsidRPr="00E02745" w:rsidRDefault="00FF0AEC" w:rsidP="00AE679F">
          <w:pPr>
            <w:pStyle w:val="Seitentitel"/>
            <w:rPr>
              <w:sz w:val="72"/>
              <w:szCs w:val="72"/>
            </w:rPr>
          </w:pPr>
          <w:r>
            <w:rPr>
              <w:sz w:val="72"/>
              <w:szCs w:val="72"/>
            </w:rPr>
            <w:t>J</w:t>
          </w:r>
        </w:p>
      </w:tc>
      <w:tc>
        <w:tcPr>
          <w:tcW w:w="2880" w:type="dxa"/>
          <w:vAlign w:val="center"/>
        </w:tcPr>
        <w:p w14:paraId="6D41807B" w14:textId="77777777" w:rsidR="00FF0AEC" w:rsidRPr="00F05CAE" w:rsidRDefault="00026064" w:rsidP="00E02745">
          <w:pPr>
            <w:jc w:val="center"/>
            <w:rPr>
              <w:rFonts w:cs="Arial"/>
            </w:rPr>
          </w:pPr>
          <w:r>
            <w:rPr>
              <w:rFonts w:cs="Arial"/>
            </w:rPr>
            <w:t>BP</w:t>
          </w:r>
        </w:p>
      </w:tc>
    </w:tr>
  </w:tbl>
  <w:p w14:paraId="433D3ECA" w14:textId="77777777" w:rsidR="00FF0AEC" w:rsidRPr="000A58FA" w:rsidRDefault="00FF0AEC" w:rsidP="00200E63">
    <w:pPr>
      <w:pStyle w:val="Kopfzeile"/>
      <w:rPr>
        <w:sz w:val="16"/>
        <w:szCs w:val="16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71"/>
      <w:gridCol w:w="4357"/>
      <w:gridCol w:w="2880"/>
    </w:tblGrid>
    <w:tr w:rsidR="00FF0AEC" w:rsidRPr="00F05CAE" w14:paraId="24DAC383" w14:textId="77777777" w:rsidTr="00E02745">
      <w:trPr>
        <w:trHeight w:hRule="exact" w:val="1134"/>
      </w:trPr>
      <w:tc>
        <w:tcPr>
          <w:tcW w:w="2771" w:type="dxa"/>
          <w:vAlign w:val="center"/>
        </w:tcPr>
        <w:p w14:paraId="2374B60C" w14:textId="77777777" w:rsidR="00FF0AEC" w:rsidRDefault="00FF0AEC" w:rsidP="00D07FB4">
          <w:pPr>
            <w:jc w:val="center"/>
          </w:pPr>
          <w:r>
            <w:rPr>
              <w:noProof/>
            </w:rPr>
            <w:drawing>
              <wp:inline distT="0" distB="0" distL="0" distR="0" wp14:anchorId="6DD7DD75" wp14:editId="0D57C160">
                <wp:extent cx="1367790" cy="402590"/>
                <wp:effectExtent l="0" t="0" r="3810" b="0"/>
                <wp:docPr id="13" name="Grafik 13" descr="Logo_ku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 descr="Logo_ku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779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57" w:type="dxa"/>
          <w:vAlign w:val="center"/>
        </w:tcPr>
        <w:p w14:paraId="4F78A4F4" w14:textId="77777777" w:rsidR="00FF0AEC" w:rsidRPr="00E02745" w:rsidRDefault="00FF0AEC" w:rsidP="00AE679F">
          <w:pPr>
            <w:pStyle w:val="Seitentitel"/>
            <w:rPr>
              <w:sz w:val="72"/>
              <w:szCs w:val="72"/>
            </w:rPr>
          </w:pPr>
          <w:r>
            <w:rPr>
              <w:sz w:val="72"/>
              <w:szCs w:val="72"/>
            </w:rPr>
            <w:t>K</w:t>
          </w:r>
        </w:p>
      </w:tc>
      <w:tc>
        <w:tcPr>
          <w:tcW w:w="2880" w:type="dxa"/>
          <w:vAlign w:val="center"/>
        </w:tcPr>
        <w:p w14:paraId="625D0020" w14:textId="77777777" w:rsidR="00FF0AEC" w:rsidRPr="00F05CAE" w:rsidRDefault="00026064" w:rsidP="00E02745">
          <w:pPr>
            <w:jc w:val="center"/>
            <w:rPr>
              <w:rFonts w:cs="Arial"/>
            </w:rPr>
          </w:pPr>
          <w:r>
            <w:rPr>
              <w:rFonts w:cs="Arial"/>
            </w:rPr>
            <w:t>BP</w:t>
          </w:r>
        </w:p>
      </w:tc>
    </w:tr>
  </w:tbl>
  <w:p w14:paraId="778B440A" w14:textId="77777777" w:rsidR="00FF0AEC" w:rsidRPr="000A58FA" w:rsidRDefault="00FF0AEC" w:rsidP="00200E63">
    <w:pPr>
      <w:pStyle w:val="Kopfzeile"/>
      <w:rPr>
        <w:sz w:val="16"/>
        <w:szCs w:val="16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71"/>
      <w:gridCol w:w="4357"/>
      <w:gridCol w:w="2880"/>
    </w:tblGrid>
    <w:tr w:rsidR="00FF0AEC" w:rsidRPr="00F05CAE" w14:paraId="08903EF4" w14:textId="77777777" w:rsidTr="00E02745">
      <w:trPr>
        <w:trHeight w:hRule="exact" w:val="1134"/>
      </w:trPr>
      <w:tc>
        <w:tcPr>
          <w:tcW w:w="2771" w:type="dxa"/>
          <w:vAlign w:val="center"/>
        </w:tcPr>
        <w:p w14:paraId="7F561061" w14:textId="77777777" w:rsidR="00FF0AEC" w:rsidRDefault="00FF0AEC" w:rsidP="00D07FB4">
          <w:pPr>
            <w:jc w:val="center"/>
          </w:pPr>
          <w:r>
            <w:rPr>
              <w:noProof/>
            </w:rPr>
            <w:drawing>
              <wp:inline distT="0" distB="0" distL="0" distR="0" wp14:anchorId="7AA23AB1" wp14:editId="3CB288B2">
                <wp:extent cx="1367790" cy="402590"/>
                <wp:effectExtent l="0" t="0" r="3810" b="0"/>
                <wp:docPr id="14" name="Grafik 14" descr="Logo_ku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 descr="Logo_ku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779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57" w:type="dxa"/>
          <w:vAlign w:val="center"/>
        </w:tcPr>
        <w:p w14:paraId="23BF6090" w14:textId="77777777" w:rsidR="00FF0AEC" w:rsidRPr="00E02745" w:rsidRDefault="00FF0AEC" w:rsidP="00E02745">
          <w:pPr>
            <w:pStyle w:val="Seitentitel"/>
            <w:rPr>
              <w:sz w:val="72"/>
              <w:szCs w:val="72"/>
            </w:rPr>
          </w:pPr>
          <w:r>
            <w:rPr>
              <w:sz w:val="72"/>
              <w:szCs w:val="72"/>
            </w:rPr>
            <w:t>L</w:t>
          </w:r>
        </w:p>
      </w:tc>
      <w:tc>
        <w:tcPr>
          <w:tcW w:w="2880" w:type="dxa"/>
          <w:vAlign w:val="center"/>
        </w:tcPr>
        <w:p w14:paraId="7FE82995" w14:textId="77777777" w:rsidR="00FF0AEC" w:rsidRPr="00F05CAE" w:rsidRDefault="00026064" w:rsidP="00E02745">
          <w:pPr>
            <w:jc w:val="center"/>
            <w:rPr>
              <w:rFonts w:cs="Arial"/>
            </w:rPr>
          </w:pPr>
          <w:r>
            <w:rPr>
              <w:rFonts w:cs="Arial"/>
            </w:rPr>
            <w:t>BP</w:t>
          </w:r>
        </w:p>
      </w:tc>
    </w:tr>
  </w:tbl>
  <w:p w14:paraId="20CBDA01" w14:textId="77777777" w:rsidR="00FF0AEC" w:rsidRPr="000A58FA" w:rsidRDefault="00FF0AEC" w:rsidP="00200E63">
    <w:pPr>
      <w:pStyle w:val="Kopfzeile"/>
      <w:rPr>
        <w:sz w:val="16"/>
        <w:szCs w:val="16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71"/>
      <w:gridCol w:w="4357"/>
      <w:gridCol w:w="2880"/>
    </w:tblGrid>
    <w:tr w:rsidR="0096777B" w:rsidRPr="00F05CAE" w14:paraId="558782F1" w14:textId="77777777" w:rsidTr="00E02745">
      <w:trPr>
        <w:trHeight w:hRule="exact" w:val="1134"/>
      </w:trPr>
      <w:tc>
        <w:tcPr>
          <w:tcW w:w="2771" w:type="dxa"/>
          <w:vAlign w:val="center"/>
        </w:tcPr>
        <w:p w14:paraId="3EC01540" w14:textId="77777777" w:rsidR="0096777B" w:rsidRDefault="0096777B" w:rsidP="00D07FB4">
          <w:pPr>
            <w:jc w:val="center"/>
          </w:pPr>
          <w:r>
            <w:rPr>
              <w:noProof/>
            </w:rPr>
            <w:drawing>
              <wp:inline distT="0" distB="0" distL="0" distR="0" wp14:anchorId="2832D9D3" wp14:editId="41DB403B">
                <wp:extent cx="1367790" cy="402590"/>
                <wp:effectExtent l="0" t="0" r="3810" b="0"/>
                <wp:docPr id="4" name="Grafik 4" descr="Logo_ku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 descr="Logo_ku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779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57" w:type="dxa"/>
          <w:vAlign w:val="center"/>
        </w:tcPr>
        <w:p w14:paraId="69FC092C" w14:textId="77777777" w:rsidR="0096777B" w:rsidRPr="00E02745" w:rsidRDefault="0096777B" w:rsidP="00E02745">
          <w:pPr>
            <w:pStyle w:val="Seitentitel"/>
            <w:rPr>
              <w:sz w:val="72"/>
              <w:szCs w:val="72"/>
            </w:rPr>
          </w:pPr>
          <w:r>
            <w:rPr>
              <w:sz w:val="72"/>
              <w:szCs w:val="72"/>
            </w:rPr>
            <w:t>M</w:t>
          </w:r>
        </w:p>
      </w:tc>
      <w:tc>
        <w:tcPr>
          <w:tcW w:w="2880" w:type="dxa"/>
          <w:vAlign w:val="center"/>
        </w:tcPr>
        <w:p w14:paraId="04F8BD6C" w14:textId="77777777" w:rsidR="0096777B" w:rsidRPr="00F05CAE" w:rsidRDefault="00026064" w:rsidP="00E02745">
          <w:pPr>
            <w:jc w:val="center"/>
            <w:rPr>
              <w:rFonts w:cs="Arial"/>
            </w:rPr>
          </w:pPr>
          <w:r>
            <w:rPr>
              <w:rFonts w:cs="Arial"/>
            </w:rPr>
            <w:t>BP</w:t>
          </w:r>
        </w:p>
      </w:tc>
    </w:tr>
  </w:tbl>
  <w:p w14:paraId="4AB745EB" w14:textId="77777777" w:rsidR="0096777B" w:rsidRPr="000A58FA" w:rsidRDefault="0096777B" w:rsidP="00200E63">
    <w:pPr>
      <w:pStyle w:val="Kopfzeile"/>
      <w:rPr>
        <w:sz w:val="16"/>
        <w:szCs w:val="16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71"/>
      <w:gridCol w:w="4357"/>
      <w:gridCol w:w="2880"/>
    </w:tblGrid>
    <w:tr w:rsidR="0096777B" w:rsidRPr="00F05CAE" w14:paraId="72EC24D6" w14:textId="77777777" w:rsidTr="00E02745">
      <w:trPr>
        <w:trHeight w:hRule="exact" w:val="1134"/>
      </w:trPr>
      <w:tc>
        <w:tcPr>
          <w:tcW w:w="2771" w:type="dxa"/>
          <w:vAlign w:val="center"/>
        </w:tcPr>
        <w:p w14:paraId="141A7E6F" w14:textId="77777777" w:rsidR="0096777B" w:rsidRDefault="0096777B" w:rsidP="00D07FB4">
          <w:pPr>
            <w:jc w:val="center"/>
          </w:pPr>
          <w:r>
            <w:rPr>
              <w:noProof/>
            </w:rPr>
            <w:drawing>
              <wp:inline distT="0" distB="0" distL="0" distR="0" wp14:anchorId="133BE357" wp14:editId="7B8D3427">
                <wp:extent cx="1367790" cy="402590"/>
                <wp:effectExtent l="0" t="0" r="3810" b="0"/>
                <wp:docPr id="5" name="Grafik 5" descr="Logo_ku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 descr="Logo_ku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779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57" w:type="dxa"/>
          <w:vAlign w:val="center"/>
        </w:tcPr>
        <w:p w14:paraId="57712A2F" w14:textId="77777777" w:rsidR="0096777B" w:rsidRPr="00E02745" w:rsidRDefault="0096777B" w:rsidP="00E02745">
          <w:pPr>
            <w:pStyle w:val="Seitentitel"/>
            <w:rPr>
              <w:sz w:val="72"/>
              <w:szCs w:val="72"/>
            </w:rPr>
          </w:pPr>
          <w:r>
            <w:rPr>
              <w:sz w:val="72"/>
              <w:szCs w:val="72"/>
            </w:rPr>
            <w:t>N</w:t>
          </w:r>
        </w:p>
      </w:tc>
      <w:tc>
        <w:tcPr>
          <w:tcW w:w="2880" w:type="dxa"/>
          <w:vAlign w:val="center"/>
        </w:tcPr>
        <w:p w14:paraId="2B6C4051" w14:textId="77777777" w:rsidR="0096777B" w:rsidRPr="00F05CAE" w:rsidRDefault="00026064" w:rsidP="00E02745">
          <w:pPr>
            <w:jc w:val="center"/>
            <w:rPr>
              <w:rFonts w:cs="Arial"/>
            </w:rPr>
          </w:pPr>
          <w:r>
            <w:rPr>
              <w:rFonts w:cs="Arial"/>
            </w:rPr>
            <w:t>BP</w:t>
          </w:r>
        </w:p>
      </w:tc>
    </w:tr>
  </w:tbl>
  <w:p w14:paraId="684E1588" w14:textId="77777777" w:rsidR="0096777B" w:rsidRPr="000A58FA" w:rsidRDefault="0096777B" w:rsidP="00200E63">
    <w:pPr>
      <w:pStyle w:val="Kopfzeile"/>
      <w:rPr>
        <w:sz w:val="16"/>
        <w:szCs w:val="16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71"/>
      <w:gridCol w:w="4357"/>
      <w:gridCol w:w="2880"/>
    </w:tblGrid>
    <w:tr w:rsidR="00E8571B" w:rsidRPr="00F05CAE" w14:paraId="1E939189" w14:textId="77777777" w:rsidTr="00E02745">
      <w:trPr>
        <w:trHeight w:hRule="exact" w:val="1134"/>
      </w:trPr>
      <w:tc>
        <w:tcPr>
          <w:tcW w:w="2771" w:type="dxa"/>
          <w:vAlign w:val="center"/>
        </w:tcPr>
        <w:p w14:paraId="20856BD4" w14:textId="77777777" w:rsidR="00E8571B" w:rsidRDefault="00E8571B" w:rsidP="00D07FB4">
          <w:pPr>
            <w:jc w:val="center"/>
          </w:pPr>
          <w:r>
            <w:rPr>
              <w:noProof/>
            </w:rPr>
            <w:drawing>
              <wp:inline distT="0" distB="0" distL="0" distR="0" wp14:anchorId="7316BB2B" wp14:editId="4A175C54">
                <wp:extent cx="1367790" cy="402590"/>
                <wp:effectExtent l="0" t="0" r="3810" b="0"/>
                <wp:docPr id="3" name="Grafik 3" descr="Logo_ku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 descr="Logo_ku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779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57" w:type="dxa"/>
          <w:vAlign w:val="center"/>
        </w:tcPr>
        <w:p w14:paraId="39866CEC" w14:textId="77777777" w:rsidR="00E8571B" w:rsidRPr="00E02745" w:rsidRDefault="00E8571B" w:rsidP="00B02F48">
          <w:pPr>
            <w:pStyle w:val="Seitentitel"/>
            <w:rPr>
              <w:sz w:val="72"/>
              <w:szCs w:val="72"/>
            </w:rPr>
          </w:pPr>
          <w:r>
            <w:rPr>
              <w:sz w:val="72"/>
              <w:szCs w:val="72"/>
            </w:rPr>
            <w:t>O</w:t>
          </w:r>
        </w:p>
      </w:tc>
      <w:tc>
        <w:tcPr>
          <w:tcW w:w="2880" w:type="dxa"/>
          <w:vAlign w:val="center"/>
        </w:tcPr>
        <w:p w14:paraId="750D6975" w14:textId="77777777" w:rsidR="00E8571B" w:rsidRPr="00F05CAE" w:rsidRDefault="00026064" w:rsidP="00E02745">
          <w:pPr>
            <w:jc w:val="center"/>
            <w:rPr>
              <w:rFonts w:cs="Arial"/>
            </w:rPr>
          </w:pPr>
          <w:r>
            <w:rPr>
              <w:rFonts w:cs="Arial"/>
            </w:rPr>
            <w:t>BP</w:t>
          </w:r>
        </w:p>
      </w:tc>
    </w:tr>
  </w:tbl>
  <w:p w14:paraId="1E42FB21" w14:textId="77777777" w:rsidR="00E8571B" w:rsidRPr="000A58FA" w:rsidRDefault="00E8571B" w:rsidP="00200E63">
    <w:pPr>
      <w:pStyle w:val="Kopfzeile"/>
      <w:rPr>
        <w:sz w:val="16"/>
        <w:szCs w:val="16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71"/>
      <w:gridCol w:w="4357"/>
      <w:gridCol w:w="2880"/>
    </w:tblGrid>
    <w:tr w:rsidR="004152A8" w:rsidRPr="00F05CAE" w14:paraId="225717C1" w14:textId="77777777" w:rsidTr="00E02745">
      <w:trPr>
        <w:trHeight w:hRule="exact" w:val="1134"/>
      </w:trPr>
      <w:tc>
        <w:tcPr>
          <w:tcW w:w="2771" w:type="dxa"/>
          <w:vAlign w:val="center"/>
        </w:tcPr>
        <w:p w14:paraId="0D24A5CA" w14:textId="77777777" w:rsidR="004152A8" w:rsidRDefault="004152A8" w:rsidP="00D07FB4">
          <w:pPr>
            <w:jc w:val="center"/>
          </w:pPr>
          <w:r>
            <w:rPr>
              <w:noProof/>
            </w:rPr>
            <w:drawing>
              <wp:inline distT="0" distB="0" distL="0" distR="0" wp14:anchorId="7D3DD828" wp14:editId="489A67F9">
                <wp:extent cx="1367790" cy="402590"/>
                <wp:effectExtent l="0" t="0" r="3810" b="0"/>
                <wp:docPr id="32" name="Grafik 32" descr="Logo_ku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 descr="Logo_ku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779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57" w:type="dxa"/>
          <w:vAlign w:val="center"/>
        </w:tcPr>
        <w:p w14:paraId="51F8EFED" w14:textId="77777777" w:rsidR="004152A8" w:rsidRPr="00E02745" w:rsidRDefault="004152A8" w:rsidP="00B02F48">
          <w:pPr>
            <w:pStyle w:val="Seitentitel"/>
            <w:rPr>
              <w:sz w:val="72"/>
              <w:szCs w:val="72"/>
            </w:rPr>
          </w:pPr>
          <w:r>
            <w:rPr>
              <w:sz w:val="72"/>
              <w:szCs w:val="72"/>
            </w:rPr>
            <w:t>P</w:t>
          </w:r>
        </w:p>
      </w:tc>
      <w:tc>
        <w:tcPr>
          <w:tcW w:w="2880" w:type="dxa"/>
          <w:vAlign w:val="center"/>
        </w:tcPr>
        <w:p w14:paraId="5619441E" w14:textId="77777777" w:rsidR="004152A8" w:rsidRPr="00F05CAE" w:rsidRDefault="00026064" w:rsidP="00E02745">
          <w:pPr>
            <w:jc w:val="center"/>
            <w:rPr>
              <w:rFonts w:cs="Arial"/>
            </w:rPr>
          </w:pPr>
          <w:r>
            <w:rPr>
              <w:rFonts w:cs="Arial"/>
            </w:rPr>
            <w:t>BP</w:t>
          </w:r>
        </w:p>
      </w:tc>
    </w:tr>
  </w:tbl>
  <w:p w14:paraId="02370D53" w14:textId="77777777" w:rsidR="004152A8" w:rsidRPr="000A58FA" w:rsidRDefault="004152A8" w:rsidP="00200E63">
    <w:pPr>
      <w:pStyle w:val="Kopfzeile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71"/>
      <w:gridCol w:w="4357"/>
      <w:gridCol w:w="2880"/>
    </w:tblGrid>
    <w:tr w:rsidR="00FF0AEC" w:rsidRPr="00F05CAE" w14:paraId="31A3D496" w14:textId="77777777" w:rsidTr="00E02745">
      <w:trPr>
        <w:trHeight w:hRule="exact" w:val="1134"/>
      </w:trPr>
      <w:tc>
        <w:tcPr>
          <w:tcW w:w="2771" w:type="dxa"/>
          <w:vAlign w:val="center"/>
        </w:tcPr>
        <w:p w14:paraId="33E788B8" w14:textId="77777777" w:rsidR="00FF0AEC" w:rsidRDefault="00FF0AEC" w:rsidP="00D07FB4">
          <w:pPr>
            <w:jc w:val="center"/>
          </w:pPr>
          <w:r>
            <w:rPr>
              <w:noProof/>
            </w:rPr>
            <w:drawing>
              <wp:inline distT="0" distB="0" distL="0" distR="0" wp14:anchorId="18584D72" wp14:editId="0E9FDE11">
                <wp:extent cx="1367790" cy="402590"/>
                <wp:effectExtent l="0" t="0" r="3810" b="0"/>
                <wp:docPr id="1" name="Grafik 1" descr="Logo_ku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 descr="Logo_ku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779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57" w:type="dxa"/>
          <w:vAlign w:val="center"/>
        </w:tcPr>
        <w:p w14:paraId="5474CA31" w14:textId="77777777" w:rsidR="00FF0AEC" w:rsidRPr="002E02A9" w:rsidRDefault="002E02A9" w:rsidP="00AE679F">
          <w:pPr>
            <w:pStyle w:val="Seitentitel"/>
            <w:rPr>
              <w:sz w:val="32"/>
              <w:szCs w:val="32"/>
            </w:rPr>
          </w:pPr>
          <w:r w:rsidRPr="002E02A9">
            <w:rPr>
              <w:sz w:val="32"/>
              <w:szCs w:val="32"/>
            </w:rPr>
            <w:t>Fachbegriffe</w:t>
          </w:r>
        </w:p>
      </w:tc>
      <w:tc>
        <w:tcPr>
          <w:tcW w:w="2880" w:type="dxa"/>
          <w:vAlign w:val="center"/>
        </w:tcPr>
        <w:p w14:paraId="1F7DA15B" w14:textId="7982A071" w:rsidR="00FF0AEC" w:rsidRPr="002E02A9" w:rsidRDefault="00026064" w:rsidP="00A71971">
          <w:pPr>
            <w:jc w:val="center"/>
            <w:rPr>
              <w:rFonts w:cs="Arial"/>
              <w:sz w:val="32"/>
              <w:szCs w:val="32"/>
            </w:rPr>
          </w:pPr>
          <w:r>
            <w:rPr>
              <w:rFonts w:cs="Arial"/>
              <w:sz w:val="32"/>
              <w:szCs w:val="32"/>
            </w:rPr>
            <w:t>BP</w:t>
          </w:r>
        </w:p>
      </w:tc>
    </w:tr>
  </w:tbl>
  <w:p w14:paraId="751F3EA1" w14:textId="77777777" w:rsidR="00FF0AEC" w:rsidRPr="000A58FA" w:rsidRDefault="00FF0AEC" w:rsidP="00200E63">
    <w:pPr>
      <w:pStyle w:val="Kopfzeile"/>
      <w:rPr>
        <w:sz w:val="16"/>
        <w:szCs w:val="16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71"/>
      <w:gridCol w:w="4357"/>
      <w:gridCol w:w="2880"/>
    </w:tblGrid>
    <w:tr w:rsidR="004152A8" w:rsidRPr="00F05CAE" w14:paraId="663929D7" w14:textId="77777777" w:rsidTr="00E02745">
      <w:trPr>
        <w:trHeight w:hRule="exact" w:val="1134"/>
      </w:trPr>
      <w:tc>
        <w:tcPr>
          <w:tcW w:w="2771" w:type="dxa"/>
          <w:vAlign w:val="center"/>
        </w:tcPr>
        <w:p w14:paraId="446D311A" w14:textId="77777777" w:rsidR="004152A8" w:rsidRDefault="004152A8" w:rsidP="00D07FB4">
          <w:pPr>
            <w:jc w:val="center"/>
          </w:pPr>
          <w:r>
            <w:rPr>
              <w:noProof/>
            </w:rPr>
            <w:drawing>
              <wp:inline distT="0" distB="0" distL="0" distR="0" wp14:anchorId="66939598" wp14:editId="46DED5C4">
                <wp:extent cx="1367790" cy="402590"/>
                <wp:effectExtent l="0" t="0" r="3810" b="0"/>
                <wp:docPr id="33" name="Grafik 33" descr="Logo_ku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 descr="Logo_ku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779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57" w:type="dxa"/>
          <w:vAlign w:val="center"/>
        </w:tcPr>
        <w:p w14:paraId="2C01823F" w14:textId="77777777" w:rsidR="004152A8" w:rsidRPr="00E02745" w:rsidRDefault="004152A8" w:rsidP="00B02F48">
          <w:pPr>
            <w:pStyle w:val="Seitentitel"/>
            <w:rPr>
              <w:sz w:val="72"/>
              <w:szCs w:val="72"/>
            </w:rPr>
          </w:pPr>
          <w:proofErr w:type="gramStart"/>
          <w:r>
            <w:rPr>
              <w:sz w:val="72"/>
              <w:szCs w:val="72"/>
            </w:rPr>
            <w:t>Q,R</w:t>
          </w:r>
          <w:proofErr w:type="gramEnd"/>
        </w:p>
      </w:tc>
      <w:tc>
        <w:tcPr>
          <w:tcW w:w="2880" w:type="dxa"/>
          <w:vAlign w:val="center"/>
        </w:tcPr>
        <w:p w14:paraId="50EE6F85" w14:textId="77777777" w:rsidR="004152A8" w:rsidRPr="00F05CAE" w:rsidRDefault="00026064" w:rsidP="00E02745">
          <w:pPr>
            <w:jc w:val="center"/>
            <w:rPr>
              <w:rFonts w:cs="Arial"/>
            </w:rPr>
          </w:pPr>
          <w:r>
            <w:rPr>
              <w:rFonts w:cs="Arial"/>
            </w:rPr>
            <w:t>BP</w:t>
          </w:r>
        </w:p>
      </w:tc>
    </w:tr>
  </w:tbl>
  <w:p w14:paraId="3A0705DB" w14:textId="77777777" w:rsidR="004152A8" w:rsidRPr="000A58FA" w:rsidRDefault="004152A8" w:rsidP="00200E63">
    <w:pPr>
      <w:pStyle w:val="Kopfzeile"/>
      <w:rPr>
        <w:sz w:val="16"/>
        <w:szCs w:val="16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71"/>
      <w:gridCol w:w="4357"/>
      <w:gridCol w:w="2880"/>
    </w:tblGrid>
    <w:tr w:rsidR="004152A8" w:rsidRPr="00F05CAE" w14:paraId="45224D6D" w14:textId="77777777" w:rsidTr="00E02745">
      <w:trPr>
        <w:trHeight w:hRule="exact" w:val="1134"/>
      </w:trPr>
      <w:tc>
        <w:tcPr>
          <w:tcW w:w="2771" w:type="dxa"/>
          <w:vAlign w:val="center"/>
        </w:tcPr>
        <w:p w14:paraId="3AE76B20" w14:textId="77777777" w:rsidR="004152A8" w:rsidRDefault="004152A8" w:rsidP="00D07FB4">
          <w:pPr>
            <w:jc w:val="center"/>
          </w:pPr>
          <w:r>
            <w:rPr>
              <w:noProof/>
            </w:rPr>
            <w:drawing>
              <wp:inline distT="0" distB="0" distL="0" distR="0" wp14:anchorId="6DBB891B" wp14:editId="4E87C6E5">
                <wp:extent cx="1367790" cy="402590"/>
                <wp:effectExtent l="0" t="0" r="3810" b="0"/>
                <wp:docPr id="34" name="Grafik 34" descr="Logo_ku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 descr="Logo_ku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779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57" w:type="dxa"/>
          <w:vAlign w:val="center"/>
        </w:tcPr>
        <w:p w14:paraId="5B0576AD" w14:textId="77777777" w:rsidR="004152A8" w:rsidRPr="00E02745" w:rsidRDefault="004152A8" w:rsidP="00B02F48">
          <w:pPr>
            <w:pStyle w:val="Seitentitel"/>
            <w:rPr>
              <w:sz w:val="72"/>
              <w:szCs w:val="72"/>
            </w:rPr>
          </w:pPr>
          <w:r>
            <w:rPr>
              <w:sz w:val="72"/>
              <w:szCs w:val="72"/>
            </w:rPr>
            <w:t>S</w:t>
          </w:r>
        </w:p>
      </w:tc>
      <w:tc>
        <w:tcPr>
          <w:tcW w:w="2880" w:type="dxa"/>
          <w:vAlign w:val="center"/>
        </w:tcPr>
        <w:p w14:paraId="7BA6B2B2" w14:textId="77777777" w:rsidR="004152A8" w:rsidRPr="00F05CAE" w:rsidRDefault="00026064" w:rsidP="00E02745">
          <w:pPr>
            <w:jc w:val="center"/>
            <w:rPr>
              <w:rFonts w:cs="Arial"/>
            </w:rPr>
          </w:pPr>
          <w:r>
            <w:rPr>
              <w:rFonts w:cs="Arial"/>
            </w:rPr>
            <w:t>BP</w:t>
          </w:r>
        </w:p>
      </w:tc>
    </w:tr>
  </w:tbl>
  <w:p w14:paraId="500124B1" w14:textId="77777777" w:rsidR="004152A8" w:rsidRPr="000A58FA" w:rsidRDefault="004152A8" w:rsidP="00200E63">
    <w:pPr>
      <w:pStyle w:val="Kopfzeile"/>
      <w:rPr>
        <w:sz w:val="16"/>
        <w:szCs w:val="16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71"/>
      <w:gridCol w:w="4357"/>
      <w:gridCol w:w="2880"/>
    </w:tblGrid>
    <w:tr w:rsidR="00FF0AEC" w:rsidRPr="00F05CAE" w14:paraId="10479360" w14:textId="77777777" w:rsidTr="00E02745">
      <w:trPr>
        <w:trHeight w:hRule="exact" w:val="1134"/>
      </w:trPr>
      <w:tc>
        <w:tcPr>
          <w:tcW w:w="2771" w:type="dxa"/>
          <w:vAlign w:val="center"/>
        </w:tcPr>
        <w:p w14:paraId="53674E47" w14:textId="77777777" w:rsidR="00FF0AEC" w:rsidRDefault="00FF0AEC" w:rsidP="00D07FB4">
          <w:pPr>
            <w:jc w:val="center"/>
          </w:pPr>
          <w:r>
            <w:rPr>
              <w:noProof/>
            </w:rPr>
            <w:drawing>
              <wp:inline distT="0" distB="0" distL="0" distR="0" wp14:anchorId="49E62338" wp14:editId="1CE207FE">
                <wp:extent cx="1367790" cy="402590"/>
                <wp:effectExtent l="0" t="0" r="3810" b="0"/>
                <wp:docPr id="21" name="Grafik 21" descr="Logo_ku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 descr="Logo_ku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779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57" w:type="dxa"/>
          <w:vAlign w:val="center"/>
        </w:tcPr>
        <w:p w14:paraId="3D32DBA6" w14:textId="77777777" w:rsidR="00FF0AEC" w:rsidRPr="00E02745" w:rsidRDefault="00FF0AEC" w:rsidP="00B02F48">
          <w:pPr>
            <w:pStyle w:val="Seitentitel"/>
            <w:rPr>
              <w:sz w:val="72"/>
              <w:szCs w:val="72"/>
            </w:rPr>
          </w:pPr>
          <w:r>
            <w:rPr>
              <w:sz w:val="72"/>
              <w:szCs w:val="72"/>
            </w:rPr>
            <w:t>T</w:t>
          </w:r>
        </w:p>
      </w:tc>
      <w:tc>
        <w:tcPr>
          <w:tcW w:w="2880" w:type="dxa"/>
          <w:vAlign w:val="center"/>
        </w:tcPr>
        <w:p w14:paraId="632151AF" w14:textId="77777777" w:rsidR="00FF0AEC" w:rsidRPr="00F05CAE" w:rsidRDefault="00026064" w:rsidP="00E02745">
          <w:pPr>
            <w:jc w:val="center"/>
            <w:rPr>
              <w:rFonts w:cs="Arial"/>
            </w:rPr>
          </w:pPr>
          <w:r>
            <w:rPr>
              <w:rFonts w:cs="Arial"/>
            </w:rPr>
            <w:t>BP</w:t>
          </w:r>
        </w:p>
      </w:tc>
    </w:tr>
  </w:tbl>
  <w:p w14:paraId="24ED7376" w14:textId="77777777" w:rsidR="00FF0AEC" w:rsidRPr="000A58FA" w:rsidRDefault="00FF0AEC" w:rsidP="00200E63">
    <w:pPr>
      <w:pStyle w:val="Kopfzeile"/>
      <w:rPr>
        <w:sz w:val="16"/>
        <w:szCs w:val="16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71"/>
      <w:gridCol w:w="4357"/>
      <w:gridCol w:w="2880"/>
    </w:tblGrid>
    <w:tr w:rsidR="00FF0AEC" w:rsidRPr="00F05CAE" w14:paraId="2DB899C0" w14:textId="77777777" w:rsidTr="00E02745">
      <w:trPr>
        <w:trHeight w:hRule="exact" w:val="1134"/>
      </w:trPr>
      <w:tc>
        <w:tcPr>
          <w:tcW w:w="2771" w:type="dxa"/>
          <w:vAlign w:val="center"/>
        </w:tcPr>
        <w:p w14:paraId="15AED0F9" w14:textId="77777777" w:rsidR="00FF0AEC" w:rsidRDefault="00FF0AEC" w:rsidP="00D07FB4">
          <w:pPr>
            <w:jc w:val="center"/>
          </w:pPr>
          <w:r>
            <w:rPr>
              <w:noProof/>
            </w:rPr>
            <w:drawing>
              <wp:inline distT="0" distB="0" distL="0" distR="0" wp14:anchorId="26595D4A" wp14:editId="4D5C9455">
                <wp:extent cx="1367790" cy="402590"/>
                <wp:effectExtent l="0" t="0" r="3810" b="0"/>
                <wp:docPr id="22" name="Grafik 22" descr="Logo_ku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 descr="Logo_ku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779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57" w:type="dxa"/>
          <w:vAlign w:val="center"/>
        </w:tcPr>
        <w:p w14:paraId="6E93A397" w14:textId="77777777" w:rsidR="00FF0AEC" w:rsidRPr="00E02745" w:rsidRDefault="00FF0AEC" w:rsidP="00B02F48">
          <w:pPr>
            <w:pStyle w:val="Seitentitel"/>
            <w:rPr>
              <w:sz w:val="72"/>
              <w:szCs w:val="72"/>
            </w:rPr>
          </w:pPr>
          <w:r>
            <w:rPr>
              <w:sz w:val="72"/>
              <w:szCs w:val="72"/>
            </w:rPr>
            <w:t>U</w:t>
          </w:r>
        </w:p>
      </w:tc>
      <w:tc>
        <w:tcPr>
          <w:tcW w:w="2880" w:type="dxa"/>
          <w:vAlign w:val="center"/>
        </w:tcPr>
        <w:p w14:paraId="30F7CE78" w14:textId="77777777" w:rsidR="00FF0AEC" w:rsidRPr="00F05CAE" w:rsidRDefault="00026064" w:rsidP="00E02745">
          <w:pPr>
            <w:jc w:val="center"/>
            <w:rPr>
              <w:rFonts w:cs="Arial"/>
            </w:rPr>
          </w:pPr>
          <w:r>
            <w:rPr>
              <w:rFonts w:cs="Arial"/>
            </w:rPr>
            <w:t>BP</w:t>
          </w:r>
        </w:p>
      </w:tc>
    </w:tr>
  </w:tbl>
  <w:p w14:paraId="1DEF3185" w14:textId="77777777" w:rsidR="00FF0AEC" w:rsidRPr="000A58FA" w:rsidRDefault="00FF0AEC" w:rsidP="00200E63">
    <w:pPr>
      <w:pStyle w:val="Kopfzeile"/>
      <w:rPr>
        <w:sz w:val="16"/>
        <w:szCs w:val="16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71"/>
      <w:gridCol w:w="4357"/>
      <w:gridCol w:w="2880"/>
    </w:tblGrid>
    <w:tr w:rsidR="00FF0AEC" w:rsidRPr="00F05CAE" w14:paraId="3BB2B181" w14:textId="77777777" w:rsidTr="00E02745">
      <w:trPr>
        <w:trHeight w:hRule="exact" w:val="1134"/>
      </w:trPr>
      <w:tc>
        <w:tcPr>
          <w:tcW w:w="2771" w:type="dxa"/>
          <w:vAlign w:val="center"/>
        </w:tcPr>
        <w:p w14:paraId="76DA5CEA" w14:textId="77777777" w:rsidR="00FF0AEC" w:rsidRDefault="00FF0AEC" w:rsidP="00D07FB4">
          <w:pPr>
            <w:jc w:val="center"/>
          </w:pPr>
          <w:r>
            <w:rPr>
              <w:noProof/>
            </w:rPr>
            <w:drawing>
              <wp:inline distT="0" distB="0" distL="0" distR="0" wp14:anchorId="73B36069" wp14:editId="43868CB0">
                <wp:extent cx="1367790" cy="402590"/>
                <wp:effectExtent l="0" t="0" r="3810" b="0"/>
                <wp:docPr id="23" name="Grafik 23" descr="Logo_ku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 descr="Logo_ku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779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57" w:type="dxa"/>
          <w:vAlign w:val="center"/>
        </w:tcPr>
        <w:p w14:paraId="322B623D" w14:textId="77777777" w:rsidR="00FF0AEC" w:rsidRPr="00E02745" w:rsidRDefault="00C92813" w:rsidP="00B02F48">
          <w:pPr>
            <w:pStyle w:val="Seitentitel"/>
            <w:rPr>
              <w:sz w:val="72"/>
              <w:szCs w:val="72"/>
            </w:rPr>
          </w:pPr>
          <w:proofErr w:type="gramStart"/>
          <w:r>
            <w:rPr>
              <w:sz w:val="72"/>
              <w:szCs w:val="72"/>
            </w:rPr>
            <w:t>V,W</w:t>
          </w:r>
          <w:proofErr w:type="gramEnd"/>
        </w:p>
      </w:tc>
      <w:tc>
        <w:tcPr>
          <w:tcW w:w="2880" w:type="dxa"/>
          <w:vAlign w:val="center"/>
        </w:tcPr>
        <w:p w14:paraId="456480EC" w14:textId="77777777" w:rsidR="00FF0AEC" w:rsidRPr="00F05CAE" w:rsidRDefault="00026064" w:rsidP="00E02745">
          <w:pPr>
            <w:jc w:val="center"/>
            <w:rPr>
              <w:rFonts w:cs="Arial"/>
            </w:rPr>
          </w:pPr>
          <w:r>
            <w:rPr>
              <w:rFonts w:cs="Arial"/>
            </w:rPr>
            <w:t>BP</w:t>
          </w:r>
        </w:p>
      </w:tc>
    </w:tr>
  </w:tbl>
  <w:p w14:paraId="51507E8D" w14:textId="77777777" w:rsidR="00FF0AEC" w:rsidRPr="000A58FA" w:rsidRDefault="00FF0AEC" w:rsidP="00200E63">
    <w:pPr>
      <w:pStyle w:val="Kopfzeile"/>
      <w:rPr>
        <w:sz w:val="16"/>
        <w:szCs w:val="16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71"/>
      <w:gridCol w:w="4357"/>
      <w:gridCol w:w="2880"/>
    </w:tblGrid>
    <w:tr w:rsidR="00FF0AEC" w:rsidRPr="00F05CAE" w14:paraId="473C9917" w14:textId="77777777" w:rsidTr="00E02745">
      <w:trPr>
        <w:trHeight w:hRule="exact" w:val="1134"/>
      </w:trPr>
      <w:tc>
        <w:tcPr>
          <w:tcW w:w="2771" w:type="dxa"/>
          <w:vAlign w:val="center"/>
        </w:tcPr>
        <w:p w14:paraId="4719490C" w14:textId="77777777" w:rsidR="00FF0AEC" w:rsidRDefault="00FF0AEC" w:rsidP="00D07FB4">
          <w:pPr>
            <w:jc w:val="center"/>
          </w:pPr>
          <w:r>
            <w:rPr>
              <w:noProof/>
            </w:rPr>
            <w:drawing>
              <wp:inline distT="0" distB="0" distL="0" distR="0" wp14:anchorId="1BD00F2F" wp14:editId="17E35059">
                <wp:extent cx="1367790" cy="402590"/>
                <wp:effectExtent l="0" t="0" r="3810" b="0"/>
                <wp:docPr id="24" name="Grafik 24" descr="Logo_ku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 descr="Logo_ku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779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57" w:type="dxa"/>
          <w:vAlign w:val="center"/>
        </w:tcPr>
        <w:p w14:paraId="30142DD2" w14:textId="77777777" w:rsidR="00FF0AEC" w:rsidRPr="00E02745" w:rsidRDefault="00C92813" w:rsidP="00B02F48">
          <w:pPr>
            <w:pStyle w:val="Seitentitel"/>
            <w:rPr>
              <w:sz w:val="72"/>
              <w:szCs w:val="72"/>
            </w:rPr>
          </w:pPr>
          <w:proofErr w:type="gramStart"/>
          <w:r>
            <w:rPr>
              <w:sz w:val="72"/>
              <w:szCs w:val="72"/>
            </w:rPr>
            <w:t>X,Y</w:t>
          </w:r>
          <w:proofErr w:type="gramEnd"/>
        </w:p>
      </w:tc>
      <w:tc>
        <w:tcPr>
          <w:tcW w:w="2880" w:type="dxa"/>
          <w:vAlign w:val="center"/>
        </w:tcPr>
        <w:p w14:paraId="112EB0AD" w14:textId="77777777" w:rsidR="00FF0AEC" w:rsidRPr="00F05CAE" w:rsidRDefault="00026064" w:rsidP="00E02745">
          <w:pPr>
            <w:jc w:val="center"/>
            <w:rPr>
              <w:rFonts w:cs="Arial"/>
            </w:rPr>
          </w:pPr>
          <w:r>
            <w:rPr>
              <w:rFonts w:cs="Arial"/>
            </w:rPr>
            <w:t>BP</w:t>
          </w:r>
        </w:p>
      </w:tc>
    </w:tr>
  </w:tbl>
  <w:p w14:paraId="7AC9E2B1" w14:textId="77777777" w:rsidR="00FF0AEC" w:rsidRPr="000A58FA" w:rsidRDefault="00FF0AEC" w:rsidP="00200E63">
    <w:pPr>
      <w:pStyle w:val="Kopfzeile"/>
      <w:rPr>
        <w:sz w:val="16"/>
        <w:szCs w:val="16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71"/>
      <w:gridCol w:w="4357"/>
      <w:gridCol w:w="2880"/>
    </w:tblGrid>
    <w:tr w:rsidR="00C92813" w:rsidRPr="00F05CAE" w14:paraId="3C3402D4" w14:textId="77777777" w:rsidTr="00E02745">
      <w:trPr>
        <w:trHeight w:hRule="exact" w:val="1134"/>
      </w:trPr>
      <w:tc>
        <w:tcPr>
          <w:tcW w:w="2771" w:type="dxa"/>
          <w:vAlign w:val="center"/>
        </w:tcPr>
        <w:p w14:paraId="65668D18" w14:textId="77777777" w:rsidR="00C92813" w:rsidRDefault="00C92813" w:rsidP="00D07FB4">
          <w:pPr>
            <w:jc w:val="center"/>
          </w:pPr>
          <w:r>
            <w:rPr>
              <w:noProof/>
            </w:rPr>
            <w:drawing>
              <wp:inline distT="0" distB="0" distL="0" distR="0" wp14:anchorId="068E2ABF" wp14:editId="170A8EA5">
                <wp:extent cx="1367790" cy="402590"/>
                <wp:effectExtent l="0" t="0" r="3810" b="0"/>
                <wp:docPr id="25" name="Grafik 25" descr="Logo_ku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 descr="Logo_ku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779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57" w:type="dxa"/>
          <w:vAlign w:val="center"/>
        </w:tcPr>
        <w:p w14:paraId="2A3FB560" w14:textId="77777777" w:rsidR="00C92813" w:rsidRPr="00E02745" w:rsidRDefault="00C92813" w:rsidP="00B02F48">
          <w:pPr>
            <w:pStyle w:val="Seitentitel"/>
            <w:rPr>
              <w:sz w:val="72"/>
              <w:szCs w:val="72"/>
            </w:rPr>
          </w:pPr>
          <w:r>
            <w:rPr>
              <w:sz w:val="72"/>
              <w:szCs w:val="72"/>
            </w:rPr>
            <w:t>Z</w:t>
          </w:r>
        </w:p>
      </w:tc>
      <w:tc>
        <w:tcPr>
          <w:tcW w:w="2880" w:type="dxa"/>
          <w:vAlign w:val="center"/>
        </w:tcPr>
        <w:p w14:paraId="691DEDAD" w14:textId="77777777" w:rsidR="00C92813" w:rsidRPr="00F05CAE" w:rsidRDefault="00026064" w:rsidP="00E02745">
          <w:pPr>
            <w:jc w:val="center"/>
            <w:rPr>
              <w:rFonts w:cs="Arial"/>
            </w:rPr>
          </w:pPr>
          <w:r>
            <w:rPr>
              <w:rFonts w:cs="Arial"/>
            </w:rPr>
            <w:t>BP</w:t>
          </w:r>
        </w:p>
      </w:tc>
    </w:tr>
  </w:tbl>
  <w:p w14:paraId="325D57F5" w14:textId="77777777" w:rsidR="00C92813" w:rsidRPr="000A58FA" w:rsidRDefault="00C92813" w:rsidP="00200E63">
    <w:pPr>
      <w:pStyle w:val="Kopfzeile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2D3F0" w14:textId="77777777" w:rsidR="00A71971" w:rsidRDefault="00A71971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71"/>
      <w:gridCol w:w="4357"/>
      <w:gridCol w:w="2880"/>
    </w:tblGrid>
    <w:tr w:rsidR="007121BC" w:rsidRPr="00F05CAE" w14:paraId="7FC7566B" w14:textId="77777777" w:rsidTr="00E02745">
      <w:trPr>
        <w:trHeight w:hRule="exact" w:val="1134"/>
      </w:trPr>
      <w:tc>
        <w:tcPr>
          <w:tcW w:w="2771" w:type="dxa"/>
          <w:vAlign w:val="center"/>
        </w:tcPr>
        <w:p w14:paraId="37C61C4C" w14:textId="77777777" w:rsidR="007121BC" w:rsidRDefault="007121BC" w:rsidP="00D07FB4">
          <w:pPr>
            <w:jc w:val="center"/>
          </w:pPr>
          <w:r>
            <w:rPr>
              <w:noProof/>
            </w:rPr>
            <w:drawing>
              <wp:inline distT="0" distB="0" distL="0" distR="0" wp14:anchorId="2616E8E0" wp14:editId="57F0A3C7">
                <wp:extent cx="1367790" cy="402590"/>
                <wp:effectExtent l="0" t="0" r="3810" b="0"/>
                <wp:docPr id="7" name="Grafik 7" descr="Logo_ku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 descr="Logo_ku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779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57" w:type="dxa"/>
          <w:vAlign w:val="center"/>
        </w:tcPr>
        <w:p w14:paraId="46386F71" w14:textId="77777777" w:rsidR="007121BC" w:rsidRPr="007121BC" w:rsidRDefault="007121BC" w:rsidP="00AE679F">
          <w:pPr>
            <w:pStyle w:val="Seitentitel"/>
            <w:rPr>
              <w:sz w:val="96"/>
              <w:szCs w:val="96"/>
            </w:rPr>
          </w:pPr>
          <w:r w:rsidRPr="007121BC">
            <w:rPr>
              <w:sz w:val="96"/>
              <w:szCs w:val="96"/>
            </w:rPr>
            <w:t>A</w:t>
          </w:r>
        </w:p>
      </w:tc>
      <w:tc>
        <w:tcPr>
          <w:tcW w:w="2880" w:type="dxa"/>
          <w:vAlign w:val="center"/>
        </w:tcPr>
        <w:p w14:paraId="7E18281A" w14:textId="77777777" w:rsidR="007121BC" w:rsidRPr="002E02A9" w:rsidRDefault="00026064" w:rsidP="00E02745">
          <w:pPr>
            <w:jc w:val="center"/>
            <w:rPr>
              <w:rFonts w:cs="Arial"/>
              <w:sz w:val="32"/>
              <w:szCs w:val="32"/>
            </w:rPr>
          </w:pPr>
          <w:r>
            <w:rPr>
              <w:rFonts w:cs="Arial"/>
              <w:sz w:val="32"/>
              <w:szCs w:val="32"/>
            </w:rPr>
            <w:t>BP</w:t>
          </w:r>
        </w:p>
      </w:tc>
    </w:tr>
  </w:tbl>
  <w:p w14:paraId="1D4B3325" w14:textId="77777777" w:rsidR="007121BC" w:rsidRPr="000A58FA" w:rsidRDefault="007121BC" w:rsidP="00200E63">
    <w:pPr>
      <w:pStyle w:val="Kopfzeile"/>
      <w:rPr>
        <w:sz w:val="16"/>
        <w:szCs w:val="16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71"/>
      <w:gridCol w:w="4357"/>
      <w:gridCol w:w="2880"/>
    </w:tblGrid>
    <w:tr w:rsidR="001C1DA8" w:rsidRPr="00F05CAE" w14:paraId="328807DA" w14:textId="77777777" w:rsidTr="00E02745">
      <w:trPr>
        <w:trHeight w:hRule="exact" w:val="1134"/>
      </w:trPr>
      <w:tc>
        <w:tcPr>
          <w:tcW w:w="2771" w:type="dxa"/>
          <w:vAlign w:val="center"/>
        </w:tcPr>
        <w:p w14:paraId="3A6E3ABF" w14:textId="77777777" w:rsidR="001C1DA8" w:rsidRDefault="001C1DA8" w:rsidP="00D07FB4">
          <w:pPr>
            <w:jc w:val="center"/>
          </w:pPr>
          <w:r>
            <w:rPr>
              <w:noProof/>
            </w:rPr>
            <w:drawing>
              <wp:inline distT="0" distB="0" distL="0" distR="0" wp14:anchorId="45C7F14B" wp14:editId="2280A895">
                <wp:extent cx="1367790" cy="402590"/>
                <wp:effectExtent l="0" t="0" r="3810" b="0"/>
                <wp:docPr id="28" name="Grafik 28" descr="Logo_ku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 descr="Logo_ku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779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57" w:type="dxa"/>
          <w:vAlign w:val="center"/>
        </w:tcPr>
        <w:p w14:paraId="31D08AED" w14:textId="77777777" w:rsidR="001C1DA8" w:rsidRPr="007121BC" w:rsidRDefault="001C1DA8" w:rsidP="00AE679F">
          <w:pPr>
            <w:pStyle w:val="Seitentitel"/>
            <w:rPr>
              <w:sz w:val="96"/>
              <w:szCs w:val="96"/>
            </w:rPr>
          </w:pPr>
          <w:r>
            <w:rPr>
              <w:sz w:val="96"/>
              <w:szCs w:val="96"/>
            </w:rPr>
            <w:t>B</w:t>
          </w:r>
        </w:p>
      </w:tc>
      <w:tc>
        <w:tcPr>
          <w:tcW w:w="2880" w:type="dxa"/>
          <w:vAlign w:val="center"/>
        </w:tcPr>
        <w:p w14:paraId="286E8243" w14:textId="77777777" w:rsidR="001C1DA8" w:rsidRPr="002E02A9" w:rsidRDefault="00026064" w:rsidP="00E02745">
          <w:pPr>
            <w:jc w:val="center"/>
            <w:rPr>
              <w:rFonts w:cs="Arial"/>
              <w:sz w:val="32"/>
              <w:szCs w:val="32"/>
            </w:rPr>
          </w:pPr>
          <w:r>
            <w:rPr>
              <w:rFonts w:cs="Arial"/>
              <w:sz w:val="32"/>
              <w:szCs w:val="32"/>
            </w:rPr>
            <w:t>BP</w:t>
          </w:r>
        </w:p>
      </w:tc>
    </w:tr>
  </w:tbl>
  <w:p w14:paraId="27A202EC" w14:textId="77777777" w:rsidR="001C1DA8" w:rsidRPr="000A58FA" w:rsidRDefault="001C1DA8" w:rsidP="00200E63">
    <w:pPr>
      <w:pStyle w:val="Kopfzeile"/>
      <w:rPr>
        <w:sz w:val="16"/>
        <w:szCs w:val="16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71"/>
      <w:gridCol w:w="4357"/>
      <w:gridCol w:w="2880"/>
    </w:tblGrid>
    <w:tr w:rsidR="001C1DA8" w:rsidRPr="00F05CAE" w14:paraId="4361ACB6" w14:textId="77777777" w:rsidTr="00E02745">
      <w:trPr>
        <w:trHeight w:hRule="exact" w:val="1134"/>
      </w:trPr>
      <w:tc>
        <w:tcPr>
          <w:tcW w:w="2771" w:type="dxa"/>
          <w:vAlign w:val="center"/>
        </w:tcPr>
        <w:p w14:paraId="5B7E6613" w14:textId="77777777" w:rsidR="001C1DA8" w:rsidRDefault="001C1DA8" w:rsidP="00D07FB4">
          <w:pPr>
            <w:jc w:val="center"/>
          </w:pPr>
          <w:r>
            <w:rPr>
              <w:noProof/>
            </w:rPr>
            <w:drawing>
              <wp:inline distT="0" distB="0" distL="0" distR="0" wp14:anchorId="3CD029E8" wp14:editId="18E47197">
                <wp:extent cx="1367790" cy="402590"/>
                <wp:effectExtent l="0" t="0" r="3810" b="0"/>
                <wp:docPr id="29" name="Grafik 29" descr="Logo_ku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 descr="Logo_ku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779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57" w:type="dxa"/>
          <w:vAlign w:val="center"/>
        </w:tcPr>
        <w:p w14:paraId="1B1EC04B" w14:textId="77777777" w:rsidR="001C1DA8" w:rsidRPr="007121BC" w:rsidRDefault="001C1DA8" w:rsidP="00AE679F">
          <w:pPr>
            <w:pStyle w:val="Seitentitel"/>
            <w:rPr>
              <w:sz w:val="96"/>
              <w:szCs w:val="96"/>
            </w:rPr>
          </w:pPr>
          <w:r>
            <w:rPr>
              <w:sz w:val="96"/>
              <w:szCs w:val="96"/>
            </w:rPr>
            <w:t>C</w:t>
          </w:r>
        </w:p>
      </w:tc>
      <w:tc>
        <w:tcPr>
          <w:tcW w:w="2880" w:type="dxa"/>
          <w:vAlign w:val="center"/>
        </w:tcPr>
        <w:p w14:paraId="05C3CB7A" w14:textId="77777777" w:rsidR="001C1DA8" w:rsidRPr="002E02A9" w:rsidRDefault="00026064" w:rsidP="00E02745">
          <w:pPr>
            <w:jc w:val="center"/>
            <w:rPr>
              <w:rFonts w:cs="Arial"/>
              <w:sz w:val="32"/>
              <w:szCs w:val="32"/>
            </w:rPr>
          </w:pPr>
          <w:r>
            <w:rPr>
              <w:rFonts w:cs="Arial"/>
              <w:sz w:val="32"/>
              <w:szCs w:val="32"/>
            </w:rPr>
            <w:t>BP</w:t>
          </w:r>
        </w:p>
      </w:tc>
    </w:tr>
  </w:tbl>
  <w:p w14:paraId="152B8E19" w14:textId="77777777" w:rsidR="001C1DA8" w:rsidRPr="000A58FA" w:rsidRDefault="001C1DA8" w:rsidP="00200E63">
    <w:pPr>
      <w:pStyle w:val="Kopfzeile"/>
      <w:rPr>
        <w:sz w:val="16"/>
        <w:szCs w:val="16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71"/>
      <w:gridCol w:w="4357"/>
      <w:gridCol w:w="2880"/>
    </w:tblGrid>
    <w:tr w:rsidR="001C1DA8" w:rsidRPr="00F05CAE" w14:paraId="60E2E947" w14:textId="77777777" w:rsidTr="00E02745">
      <w:trPr>
        <w:trHeight w:hRule="exact" w:val="1134"/>
      </w:trPr>
      <w:tc>
        <w:tcPr>
          <w:tcW w:w="2771" w:type="dxa"/>
          <w:vAlign w:val="center"/>
        </w:tcPr>
        <w:p w14:paraId="1B1E5B78" w14:textId="77777777" w:rsidR="001C1DA8" w:rsidRDefault="001C1DA8" w:rsidP="00D07FB4">
          <w:pPr>
            <w:jc w:val="center"/>
          </w:pPr>
          <w:r>
            <w:rPr>
              <w:noProof/>
            </w:rPr>
            <w:drawing>
              <wp:inline distT="0" distB="0" distL="0" distR="0" wp14:anchorId="0EE66C33" wp14:editId="38D198CD">
                <wp:extent cx="1367790" cy="402590"/>
                <wp:effectExtent l="0" t="0" r="3810" b="0"/>
                <wp:docPr id="31" name="Grafik 31" descr="Logo_ku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 descr="Logo_ku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779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57" w:type="dxa"/>
          <w:vAlign w:val="center"/>
        </w:tcPr>
        <w:p w14:paraId="76A7B9DF" w14:textId="77777777" w:rsidR="001C1DA8" w:rsidRPr="007121BC" w:rsidRDefault="001C1DA8" w:rsidP="00AE679F">
          <w:pPr>
            <w:pStyle w:val="Seitentitel"/>
            <w:rPr>
              <w:sz w:val="96"/>
              <w:szCs w:val="96"/>
            </w:rPr>
          </w:pPr>
          <w:r>
            <w:rPr>
              <w:sz w:val="96"/>
              <w:szCs w:val="96"/>
            </w:rPr>
            <w:t>D</w:t>
          </w:r>
        </w:p>
      </w:tc>
      <w:tc>
        <w:tcPr>
          <w:tcW w:w="2880" w:type="dxa"/>
          <w:vAlign w:val="center"/>
        </w:tcPr>
        <w:p w14:paraId="1B929175" w14:textId="77777777" w:rsidR="001C1DA8" w:rsidRPr="002E02A9" w:rsidRDefault="00026064" w:rsidP="00E02745">
          <w:pPr>
            <w:jc w:val="center"/>
            <w:rPr>
              <w:rFonts w:cs="Arial"/>
              <w:sz w:val="32"/>
              <w:szCs w:val="32"/>
            </w:rPr>
          </w:pPr>
          <w:r>
            <w:rPr>
              <w:rFonts w:cs="Arial"/>
              <w:sz w:val="32"/>
              <w:szCs w:val="32"/>
            </w:rPr>
            <w:t>BP</w:t>
          </w:r>
        </w:p>
      </w:tc>
    </w:tr>
  </w:tbl>
  <w:p w14:paraId="7C1C3656" w14:textId="77777777" w:rsidR="001C1DA8" w:rsidRPr="000A58FA" w:rsidRDefault="001C1DA8" w:rsidP="00200E63">
    <w:pPr>
      <w:pStyle w:val="Kopfzeile"/>
      <w:rPr>
        <w:sz w:val="16"/>
        <w:szCs w:val="16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71"/>
      <w:gridCol w:w="4357"/>
      <w:gridCol w:w="2880"/>
    </w:tblGrid>
    <w:tr w:rsidR="00FF0AEC" w:rsidRPr="00F05CAE" w14:paraId="7D4E0993" w14:textId="77777777" w:rsidTr="00E02745">
      <w:trPr>
        <w:trHeight w:hRule="exact" w:val="1134"/>
      </w:trPr>
      <w:tc>
        <w:tcPr>
          <w:tcW w:w="2771" w:type="dxa"/>
          <w:vAlign w:val="center"/>
        </w:tcPr>
        <w:p w14:paraId="58B22163" w14:textId="77777777" w:rsidR="00FF0AEC" w:rsidRDefault="00FF0AEC" w:rsidP="00D07FB4">
          <w:pPr>
            <w:jc w:val="center"/>
          </w:pPr>
          <w:r>
            <w:rPr>
              <w:noProof/>
            </w:rPr>
            <w:drawing>
              <wp:inline distT="0" distB="0" distL="0" distR="0" wp14:anchorId="5BDFB3C2" wp14:editId="2FFFF7AA">
                <wp:extent cx="1367790" cy="402590"/>
                <wp:effectExtent l="0" t="0" r="3810" b="0"/>
                <wp:docPr id="6" name="Grafik 6" descr="Logo_ku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 descr="Logo_ku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779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57" w:type="dxa"/>
          <w:vAlign w:val="center"/>
        </w:tcPr>
        <w:p w14:paraId="44B7BDF6" w14:textId="77777777" w:rsidR="00FF0AEC" w:rsidRPr="00E02745" w:rsidRDefault="00FF0AEC" w:rsidP="00AE679F">
          <w:pPr>
            <w:pStyle w:val="Seitentitel"/>
            <w:rPr>
              <w:sz w:val="72"/>
              <w:szCs w:val="72"/>
            </w:rPr>
          </w:pPr>
          <w:r>
            <w:rPr>
              <w:sz w:val="72"/>
              <w:szCs w:val="72"/>
            </w:rPr>
            <w:t>E</w:t>
          </w:r>
        </w:p>
      </w:tc>
      <w:tc>
        <w:tcPr>
          <w:tcW w:w="2880" w:type="dxa"/>
          <w:vAlign w:val="center"/>
        </w:tcPr>
        <w:p w14:paraId="57FF6EE4" w14:textId="77777777" w:rsidR="00FF0AEC" w:rsidRPr="00F05CAE" w:rsidRDefault="00026064" w:rsidP="00E02745">
          <w:pPr>
            <w:jc w:val="center"/>
            <w:rPr>
              <w:rFonts w:cs="Arial"/>
            </w:rPr>
          </w:pPr>
          <w:r>
            <w:rPr>
              <w:rFonts w:cs="Arial"/>
            </w:rPr>
            <w:t>BP</w:t>
          </w:r>
        </w:p>
      </w:tc>
    </w:tr>
  </w:tbl>
  <w:p w14:paraId="35D24A0F" w14:textId="77777777" w:rsidR="00FF0AEC" w:rsidRPr="000A58FA" w:rsidRDefault="00FF0AEC" w:rsidP="00200E63">
    <w:pPr>
      <w:pStyle w:val="Kopfzeile"/>
      <w:rPr>
        <w:sz w:val="16"/>
        <w:szCs w:val="16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71"/>
      <w:gridCol w:w="4357"/>
      <w:gridCol w:w="2880"/>
    </w:tblGrid>
    <w:tr w:rsidR="00FF0AEC" w:rsidRPr="00F05CAE" w14:paraId="76B4A90C" w14:textId="77777777" w:rsidTr="00E02745">
      <w:trPr>
        <w:trHeight w:hRule="exact" w:val="1134"/>
      </w:trPr>
      <w:tc>
        <w:tcPr>
          <w:tcW w:w="2771" w:type="dxa"/>
          <w:vAlign w:val="center"/>
        </w:tcPr>
        <w:p w14:paraId="63CEF129" w14:textId="77777777" w:rsidR="00FF0AEC" w:rsidRDefault="00FF0AEC" w:rsidP="00D07FB4">
          <w:pPr>
            <w:jc w:val="center"/>
          </w:pPr>
          <w:r>
            <w:rPr>
              <w:noProof/>
            </w:rPr>
            <w:drawing>
              <wp:inline distT="0" distB="0" distL="0" distR="0" wp14:anchorId="09CCF49A" wp14:editId="16D06222">
                <wp:extent cx="1367790" cy="402590"/>
                <wp:effectExtent l="0" t="0" r="3810" b="0"/>
                <wp:docPr id="8" name="Grafik 8" descr="Logo_ku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 descr="Logo_ku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779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57" w:type="dxa"/>
          <w:vAlign w:val="center"/>
        </w:tcPr>
        <w:p w14:paraId="150695A1" w14:textId="77777777" w:rsidR="00FF0AEC" w:rsidRPr="00E02745" w:rsidRDefault="00FF0AEC" w:rsidP="00AE679F">
          <w:pPr>
            <w:pStyle w:val="Seitentitel"/>
            <w:rPr>
              <w:sz w:val="72"/>
              <w:szCs w:val="72"/>
            </w:rPr>
          </w:pPr>
          <w:r>
            <w:rPr>
              <w:sz w:val="72"/>
              <w:szCs w:val="72"/>
            </w:rPr>
            <w:t>F</w:t>
          </w:r>
        </w:p>
      </w:tc>
      <w:tc>
        <w:tcPr>
          <w:tcW w:w="2880" w:type="dxa"/>
          <w:vAlign w:val="center"/>
        </w:tcPr>
        <w:p w14:paraId="38A6EBE6" w14:textId="77777777" w:rsidR="00FF0AEC" w:rsidRPr="00F05CAE" w:rsidRDefault="00026064" w:rsidP="00E02745">
          <w:pPr>
            <w:jc w:val="center"/>
            <w:rPr>
              <w:rFonts w:cs="Arial"/>
            </w:rPr>
          </w:pPr>
          <w:r>
            <w:rPr>
              <w:rFonts w:cs="Arial"/>
            </w:rPr>
            <w:t>BP</w:t>
          </w:r>
        </w:p>
      </w:tc>
    </w:tr>
  </w:tbl>
  <w:p w14:paraId="0BC6310A" w14:textId="77777777" w:rsidR="00FF0AEC" w:rsidRPr="000A58FA" w:rsidRDefault="00FF0AEC" w:rsidP="00200E63">
    <w:pPr>
      <w:pStyle w:val="Kopfzei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0284E"/>
    <w:multiLevelType w:val="hybridMultilevel"/>
    <w:tmpl w:val="15244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C9"/>
    <w:rsid w:val="00001CB4"/>
    <w:rsid w:val="000200D7"/>
    <w:rsid w:val="00026064"/>
    <w:rsid w:val="00026A53"/>
    <w:rsid w:val="0005750F"/>
    <w:rsid w:val="00066936"/>
    <w:rsid w:val="0008377D"/>
    <w:rsid w:val="000A58FA"/>
    <w:rsid w:val="000D6971"/>
    <w:rsid w:val="000E5256"/>
    <w:rsid w:val="000F2F80"/>
    <w:rsid w:val="00122D60"/>
    <w:rsid w:val="001357F8"/>
    <w:rsid w:val="00146D04"/>
    <w:rsid w:val="001705D3"/>
    <w:rsid w:val="001867ED"/>
    <w:rsid w:val="00191DD8"/>
    <w:rsid w:val="001B04C5"/>
    <w:rsid w:val="001C1DA8"/>
    <w:rsid w:val="001E4FD9"/>
    <w:rsid w:val="001F48B8"/>
    <w:rsid w:val="00200E63"/>
    <w:rsid w:val="0021016C"/>
    <w:rsid w:val="0021490C"/>
    <w:rsid w:val="00226997"/>
    <w:rsid w:val="00235B8F"/>
    <w:rsid w:val="0025355C"/>
    <w:rsid w:val="0025529E"/>
    <w:rsid w:val="00282498"/>
    <w:rsid w:val="002A3FDB"/>
    <w:rsid w:val="002D3BE9"/>
    <w:rsid w:val="002D6178"/>
    <w:rsid w:val="002E02A9"/>
    <w:rsid w:val="002E59C1"/>
    <w:rsid w:val="002F3737"/>
    <w:rsid w:val="00300AAE"/>
    <w:rsid w:val="0031030C"/>
    <w:rsid w:val="00314F07"/>
    <w:rsid w:val="00321952"/>
    <w:rsid w:val="003264FF"/>
    <w:rsid w:val="00330830"/>
    <w:rsid w:val="00332CE6"/>
    <w:rsid w:val="00341D22"/>
    <w:rsid w:val="0035451B"/>
    <w:rsid w:val="003573A2"/>
    <w:rsid w:val="00374B80"/>
    <w:rsid w:val="00374E32"/>
    <w:rsid w:val="00374FFB"/>
    <w:rsid w:val="00382EBC"/>
    <w:rsid w:val="003B5EA3"/>
    <w:rsid w:val="004152A8"/>
    <w:rsid w:val="00444CB1"/>
    <w:rsid w:val="00450435"/>
    <w:rsid w:val="004726DB"/>
    <w:rsid w:val="00482E2F"/>
    <w:rsid w:val="004A025E"/>
    <w:rsid w:val="004A100C"/>
    <w:rsid w:val="004A1C07"/>
    <w:rsid w:val="004A3849"/>
    <w:rsid w:val="004A4425"/>
    <w:rsid w:val="004B2CDB"/>
    <w:rsid w:val="004B3B4C"/>
    <w:rsid w:val="004B7FBF"/>
    <w:rsid w:val="004C3EBC"/>
    <w:rsid w:val="004C5144"/>
    <w:rsid w:val="004D15D4"/>
    <w:rsid w:val="004D5D8D"/>
    <w:rsid w:val="004D5E98"/>
    <w:rsid w:val="004D6FC2"/>
    <w:rsid w:val="004E03C9"/>
    <w:rsid w:val="00502D3B"/>
    <w:rsid w:val="00523065"/>
    <w:rsid w:val="00530714"/>
    <w:rsid w:val="00542C54"/>
    <w:rsid w:val="005508FA"/>
    <w:rsid w:val="00562600"/>
    <w:rsid w:val="00581CED"/>
    <w:rsid w:val="00585F76"/>
    <w:rsid w:val="00596827"/>
    <w:rsid w:val="005B32FC"/>
    <w:rsid w:val="005C05B3"/>
    <w:rsid w:val="005D083C"/>
    <w:rsid w:val="005E7DF8"/>
    <w:rsid w:val="00601F01"/>
    <w:rsid w:val="00617022"/>
    <w:rsid w:val="006179B2"/>
    <w:rsid w:val="00617D89"/>
    <w:rsid w:val="00627FB6"/>
    <w:rsid w:val="00637CF0"/>
    <w:rsid w:val="00640491"/>
    <w:rsid w:val="0064621C"/>
    <w:rsid w:val="00662692"/>
    <w:rsid w:val="00695295"/>
    <w:rsid w:val="006D4F39"/>
    <w:rsid w:val="006E3D88"/>
    <w:rsid w:val="006F0325"/>
    <w:rsid w:val="00700C66"/>
    <w:rsid w:val="007121BC"/>
    <w:rsid w:val="007558B4"/>
    <w:rsid w:val="007607F1"/>
    <w:rsid w:val="00762BE2"/>
    <w:rsid w:val="007805F6"/>
    <w:rsid w:val="007872C9"/>
    <w:rsid w:val="00787C06"/>
    <w:rsid w:val="0079542F"/>
    <w:rsid w:val="007A323E"/>
    <w:rsid w:val="007C1991"/>
    <w:rsid w:val="007E4639"/>
    <w:rsid w:val="007E69FC"/>
    <w:rsid w:val="007F7095"/>
    <w:rsid w:val="008106BE"/>
    <w:rsid w:val="00830618"/>
    <w:rsid w:val="00867719"/>
    <w:rsid w:val="008772C3"/>
    <w:rsid w:val="00886187"/>
    <w:rsid w:val="00886505"/>
    <w:rsid w:val="00887BF8"/>
    <w:rsid w:val="0089603B"/>
    <w:rsid w:val="008A2CAD"/>
    <w:rsid w:val="008A2D6E"/>
    <w:rsid w:val="008A327A"/>
    <w:rsid w:val="008A63D9"/>
    <w:rsid w:val="008A6DC1"/>
    <w:rsid w:val="008B1A8C"/>
    <w:rsid w:val="008C4DDB"/>
    <w:rsid w:val="008D0DD1"/>
    <w:rsid w:val="008D7954"/>
    <w:rsid w:val="008E2016"/>
    <w:rsid w:val="008E491E"/>
    <w:rsid w:val="008F76A2"/>
    <w:rsid w:val="00921096"/>
    <w:rsid w:val="00946794"/>
    <w:rsid w:val="00960CDC"/>
    <w:rsid w:val="0096777B"/>
    <w:rsid w:val="00997ADC"/>
    <w:rsid w:val="009A2B8F"/>
    <w:rsid w:val="009A3A05"/>
    <w:rsid w:val="009C53F0"/>
    <w:rsid w:val="009D2499"/>
    <w:rsid w:val="009E6303"/>
    <w:rsid w:val="00A15024"/>
    <w:rsid w:val="00A27493"/>
    <w:rsid w:val="00A477B0"/>
    <w:rsid w:val="00A52AD3"/>
    <w:rsid w:val="00A71971"/>
    <w:rsid w:val="00A72085"/>
    <w:rsid w:val="00A7245D"/>
    <w:rsid w:val="00A76309"/>
    <w:rsid w:val="00AA62F8"/>
    <w:rsid w:val="00AB1512"/>
    <w:rsid w:val="00AD162F"/>
    <w:rsid w:val="00AE679F"/>
    <w:rsid w:val="00AF275E"/>
    <w:rsid w:val="00B02F48"/>
    <w:rsid w:val="00B203AD"/>
    <w:rsid w:val="00B23E1A"/>
    <w:rsid w:val="00B2444E"/>
    <w:rsid w:val="00B258B1"/>
    <w:rsid w:val="00B33D88"/>
    <w:rsid w:val="00B57C1A"/>
    <w:rsid w:val="00B74426"/>
    <w:rsid w:val="00B804E6"/>
    <w:rsid w:val="00B81C0B"/>
    <w:rsid w:val="00B86025"/>
    <w:rsid w:val="00B87B02"/>
    <w:rsid w:val="00B954F5"/>
    <w:rsid w:val="00BB4795"/>
    <w:rsid w:val="00C161E4"/>
    <w:rsid w:val="00C327B5"/>
    <w:rsid w:val="00C53D7B"/>
    <w:rsid w:val="00C92813"/>
    <w:rsid w:val="00C97319"/>
    <w:rsid w:val="00CA0C01"/>
    <w:rsid w:val="00CC5E84"/>
    <w:rsid w:val="00CF386E"/>
    <w:rsid w:val="00CF7F0A"/>
    <w:rsid w:val="00D030FE"/>
    <w:rsid w:val="00D0729E"/>
    <w:rsid w:val="00D07426"/>
    <w:rsid w:val="00D07FB4"/>
    <w:rsid w:val="00D11CE4"/>
    <w:rsid w:val="00D126D6"/>
    <w:rsid w:val="00D27D16"/>
    <w:rsid w:val="00D40065"/>
    <w:rsid w:val="00D417E2"/>
    <w:rsid w:val="00D52EDD"/>
    <w:rsid w:val="00D61032"/>
    <w:rsid w:val="00D70567"/>
    <w:rsid w:val="00D733A3"/>
    <w:rsid w:val="00D7781E"/>
    <w:rsid w:val="00DB229E"/>
    <w:rsid w:val="00DB3E77"/>
    <w:rsid w:val="00E02745"/>
    <w:rsid w:val="00E06DF6"/>
    <w:rsid w:val="00E13BFD"/>
    <w:rsid w:val="00E179CD"/>
    <w:rsid w:val="00E440B6"/>
    <w:rsid w:val="00E522AF"/>
    <w:rsid w:val="00E5619B"/>
    <w:rsid w:val="00E6685E"/>
    <w:rsid w:val="00E75933"/>
    <w:rsid w:val="00E8571B"/>
    <w:rsid w:val="00EB5B17"/>
    <w:rsid w:val="00EE0C4A"/>
    <w:rsid w:val="00EE7B52"/>
    <w:rsid w:val="00EF208B"/>
    <w:rsid w:val="00EF57A9"/>
    <w:rsid w:val="00F05CAE"/>
    <w:rsid w:val="00F06554"/>
    <w:rsid w:val="00F073C3"/>
    <w:rsid w:val="00F12C4C"/>
    <w:rsid w:val="00F15C01"/>
    <w:rsid w:val="00F37D60"/>
    <w:rsid w:val="00F513A8"/>
    <w:rsid w:val="00F637B5"/>
    <w:rsid w:val="00FA0CD9"/>
    <w:rsid w:val="00FB7D77"/>
    <w:rsid w:val="00FC3EE2"/>
    <w:rsid w:val="00FE617E"/>
    <w:rsid w:val="00FE7F0B"/>
    <w:rsid w:val="00FF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988605E"/>
  <w15:docId w15:val="{C47D4021-616E-4DC1-AD49-DE8FF53C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A3849"/>
    <w:rPr>
      <w:rFonts w:ascii="Arial" w:hAnsi="Arial"/>
      <w:sz w:val="24"/>
      <w:szCs w:val="24"/>
    </w:rPr>
  </w:style>
  <w:style w:type="paragraph" w:styleId="berschrift1">
    <w:name w:val="heading 1"/>
    <w:basedOn w:val="Standard"/>
    <w:next w:val="Standard"/>
    <w:qFormat/>
    <w:rsid w:val="00EB5B1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EB5B1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EB5B1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eitentitel">
    <w:name w:val="Seitentitel"/>
    <w:basedOn w:val="Standard"/>
    <w:rsid w:val="009C53F0"/>
    <w:pPr>
      <w:jc w:val="center"/>
    </w:pPr>
    <w:rPr>
      <w:b/>
      <w:sz w:val="28"/>
      <w:szCs w:val="28"/>
    </w:rPr>
  </w:style>
  <w:style w:type="paragraph" w:styleId="Sprechblasentext">
    <w:name w:val="Balloon Text"/>
    <w:basedOn w:val="Standard"/>
    <w:semiHidden/>
    <w:rsid w:val="008D0DD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B8602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86025"/>
    <w:pPr>
      <w:tabs>
        <w:tab w:val="center" w:pos="4536"/>
        <w:tab w:val="right" w:pos="9072"/>
      </w:tabs>
    </w:pPr>
  </w:style>
  <w:style w:type="paragraph" w:customStyle="1" w:styleId="Quelltext">
    <w:name w:val="Quelltext"/>
    <w:basedOn w:val="Standard"/>
    <w:rsid w:val="00EB5B17"/>
    <w:rPr>
      <w:rFonts w:ascii="Courier New" w:hAnsi="Courier New" w:cs="Courier New"/>
    </w:rPr>
  </w:style>
  <w:style w:type="paragraph" w:customStyle="1" w:styleId="Vorgabetext">
    <w:name w:val="Vorgabetext"/>
    <w:basedOn w:val="Standard"/>
    <w:rsid w:val="00E06DF6"/>
    <w:rPr>
      <w:rFonts w:ascii="Times New Roman" w:hAnsi="Times New Roman"/>
      <w:szCs w:val="20"/>
    </w:rPr>
  </w:style>
  <w:style w:type="table" w:styleId="Tabellenraster">
    <w:name w:val="Table Grid"/>
    <w:basedOn w:val="NormaleTabelle"/>
    <w:rsid w:val="00787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4726DB"/>
    <w:rPr>
      <w:color w:val="0000FF"/>
      <w:u w:val="single"/>
    </w:rPr>
  </w:style>
  <w:style w:type="character" w:styleId="BesuchterLink">
    <w:name w:val="FollowedHyperlink"/>
    <w:uiPriority w:val="99"/>
    <w:semiHidden/>
    <w:unhideWhenUsed/>
    <w:rsid w:val="004726DB"/>
    <w:rPr>
      <w:color w:val="800080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14F07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14F07"/>
    <w:rPr>
      <w:rFonts w:ascii="Arial" w:hAnsi="Arial"/>
    </w:rPr>
  </w:style>
  <w:style w:type="character" w:styleId="Funotenzeichen">
    <w:name w:val="footnote reference"/>
    <w:basedOn w:val="Absatz-Standardschriftart"/>
    <w:uiPriority w:val="99"/>
    <w:semiHidden/>
    <w:unhideWhenUsed/>
    <w:rsid w:val="00314F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9" Type="http://schemas.openxmlformats.org/officeDocument/2006/relationships/theme" Target="theme/theme1.xml"/><Relationship Id="rId21" Type="http://schemas.openxmlformats.org/officeDocument/2006/relationships/header" Target="header10.xml"/><Relationship Id="rId34" Type="http://schemas.openxmlformats.org/officeDocument/2006/relationships/header" Target="header2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header" Target="header2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37" Type="http://schemas.openxmlformats.org/officeDocument/2006/relationships/header" Target="header26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36" Type="http://schemas.openxmlformats.org/officeDocument/2006/relationships/header" Target="header25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35" Type="http://schemas.openxmlformats.org/officeDocument/2006/relationships/header" Target="header24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heike\Desktop\Wirtschaftsethik\Material\Vorlage%20OSZIMT%20hoch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9A2D2-5C5E-3149-8B21-0DE94E06C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OSZIMT hoch.dotx</Template>
  <TotalTime>0</TotalTime>
  <Pages>24</Pages>
  <Words>463</Words>
  <Characters>2917</Characters>
  <Application>Microsoft Office Word</Application>
  <DocSecurity>4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Arbeitsplan für Informationstechnik</vt:lpstr>
    </vt:vector>
  </TitlesOfParts>
  <Company>OSZIMT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Arbeitsplan für Informationstechnik</dc:title>
  <dc:subject>für das Schuljahr 2005/2006</dc:subject>
  <dc:creator>heike</dc:creator>
  <cp:lastModifiedBy>SchwarzersZimmer</cp:lastModifiedBy>
  <cp:revision>2</cp:revision>
  <cp:lastPrinted>2014-09-19T10:02:00Z</cp:lastPrinted>
  <dcterms:created xsi:type="dcterms:W3CDTF">2021-08-18T08:50:00Z</dcterms:created>
  <dcterms:modified xsi:type="dcterms:W3CDTF">2021-08-18T08:50:00Z</dcterms:modified>
</cp:coreProperties>
</file>