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54C25" w14:textId="77777777" w:rsidR="0004393B" w:rsidRPr="00BC7B67" w:rsidRDefault="0004393B" w:rsidP="0004393B">
      <w:pPr>
        <w:pStyle w:val="berschrift1"/>
      </w:pPr>
      <w:r w:rsidRPr="0004393B">
        <w:rPr>
          <w:noProof/>
          <w:lang w:eastAsia="de-DE"/>
        </w:rPr>
        <w:drawing>
          <wp:anchor distT="0" distB="0" distL="114300" distR="114300" simplePos="0" relativeHeight="251660288" behindDoc="0" locked="0" layoutInCell="1" allowOverlap="1" wp14:anchorId="77654C52" wp14:editId="77654C53">
            <wp:simplePos x="0" y="0"/>
            <wp:positionH relativeFrom="column">
              <wp:posOffset>5272439</wp:posOffset>
            </wp:positionH>
            <wp:positionV relativeFrom="paragraph">
              <wp:posOffset>-85800</wp:posOffset>
            </wp:positionV>
            <wp:extent cx="284400" cy="414000"/>
            <wp:effectExtent l="0" t="0" r="1905" b="5715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sicum-2-icon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03" r="21247"/>
                    <a:stretch/>
                  </pic:blipFill>
                  <pic:spPr bwMode="auto">
                    <a:xfrm>
                      <a:off x="0" y="0"/>
                      <a:ext cx="284400" cy="41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4393B">
        <w:rPr>
          <w:noProof/>
          <w:lang w:eastAsia="de-DE"/>
        </w:rPr>
        <w:drawing>
          <wp:anchor distT="0" distB="0" distL="114300" distR="114300" simplePos="0" relativeHeight="251659264" behindDoc="0" locked="0" layoutInCell="1" allowOverlap="1" wp14:anchorId="77654C54" wp14:editId="77654C55">
            <wp:simplePos x="0" y="0"/>
            <wp:positionH relativeFrom="column">
              <wp:posOffset>5557520</wp:posOffset>
            </wp:positionH>
            <wp:positionV relativeFrom="paragraph">
              <wp:posOffset>-82105</wp:posOffset>
            </wp:positionV>
            <wp:extent cx="284400" cy="414000"/>
            <wp:effectExtent l="0" t="0" r="1905" b="5715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sicum-2-icon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03" r="21247"/>
                    <a:stretch/>
                  </pic:blipFill>
                  <pic:spPr bwMode="auto">
                    <a:xfrm>
                      <a:off x="0" y="0"/>
                      <a:ext cx="284400" cy="41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4393B">
        <w:t>Spätkauf</w:t>
      </w:r>
      <w:r>
        <w:t>-Verwaltung Schickmabitte</w:t>
      </w:r>
    </w:p>
    <w:p w14:paraId="77654C26" w14:textId="77777777" w:rsidR="0004393B" w:rsidRDefault="0004393B" w:rsidP="0004393B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8E8E8"/>
      </w:pPr>
      <w:r>
        <w:t xml:space="preserve">Die </w:t>
      </w:r>
      <w:proofErr w:type="spellStart"/>
      <w:r w:rsidRPr="00E843FF">
        <w:rPr>
          <w:i/>
        </w:rPr>
        <w:t>Schick&amp;Kannix</w:t>
      </w:r>
      <w:proofErr w:type="spellEnd"/>
      <w:r w:rsidRPr="00E843FF">
        <w:rPr>
          <w:i/>
        </w:rPr>
        <w:t xml:space="preserve"> GmbH</w:t>
      </w:r>
      <w:r>
        <w:t xml:space="preserve"> hat einer umfangreichen Marktanalyse festgestellt, dass die Berliner Späti-Szene noch mit Technik aus der Steinzeit arbeitet: Bestellungen werden oft noch per Telefon weitergegeben, und es passieren ständig Fehllieferungen. Als Lösung hat das Marketing-Team die Software </w:t>
      </w:r>
      <w:proofErr w:type="spellStart"/>
      <w:r w:rsidRPr="00600C22">
        <w:rPr>
          <w:i/>
        </w:rPr>
        <w:t>SchickMaBitte</w:t>
      </w:r>
      <w:proofErr w:type="spellEnd"/>
      <w:r>
        <w:t xml:space="preserve"> konzipiert. Damit kann der moderne Spätkauf seine Waren elektronisch direkt beim passenden Lieferanten bestellen und montags bis sonntags zu jeder Tageszeit die wichtigen Artikel für die Nachbarschaft vorrätig halten.</w:t>
      </w:r>
    </w:p>
    <w:p w14:paraId="77654C27" w14:textId="77777777" w:rsidR="0015743A" w:rsidRPr="0015743A" w:rsidRDefault="0004393B" w:rsidP="0004393B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8E8E8"/>
      </w:pPr>
      <w:r>
        <w:t xml:space="preserve">Leider wurde die Software nicht mehr fertig, und nun ist </w:t>
      </w:r>
      <w:r w:rsidRPr="00E843FF">
        <w:rPr>
          <w:i/>
        </w:rPr>
        <w:t>S&amp;K</w:t>
      </w:r>
      <w:r>
        <w:t xml:space="preserve"> bekanntlich pleite. Der Insolvenzverwalter will die Idee </w:t>
      </w:r>
      <w:r w:rsidRPr="00907985">
        <w:t>noch nicht ganz</w:t>
      </w:r>
      <w:r>
        <w:t xml:space="preserve"> abschreiben und bittet Sie um I</w:t>
      </w:r>
      <w:r w:rsidRPr="00907985">
        <w:t>hre fachliche Analyse als Gutachter.</w:t>
      </w:r>
    </w:p>
    <w:p w14:paraId="77654C28" w14:textId="77777777" w:rsidR="0015743A" w:rsidRPr="00DD01B3" w:rsidRDefault="0015743A" w:rsidP="0015743A">
      <w:pPr>
        <w:pStyle w:val="berschrift2"/>
        <w:spacing w:before="480"/>
        <w:rPr>
          <w:rFonts w:ascii="Calibri Light" w:hAnsi="Calibri Light"/>
          <w:caps w:val="0"/>
          <w:szCs w:val="24"/>
        </w:rPr>
      </w:pPr>
      <w:r>
        <w:rPr>
          <w:szCs w:val="24"/>
        </w:rPr>
        <w:t>Lernaufgabe</w:t>
      </w:r>
      <w:r w:rsidRPr="00DD01B3">
        <w:rPr>
          <w:rFonts w:ascii="Calibri Light" w:hAnsi="Calibri Light"/>
          <w:szCs w:val="24"/>
        </w:rPr>
        <w:tab/>
      </w:r>
      <w:r w:rsidRPr="00DD01B3">
        <w:rPr>
          <w:rFonts w:ascii="Calibri Light" w:hAnsi="Calibri Light"/>
          <w:szCs w:val="24"/>
        </w:rPr>
        <w:tab/>
      </w:r>
      <w:r w:rsidRPr="009E2CEA">
        <w:rPr>
          <w:rFonts w:ascii="Segoe UI Symbol" w:hAnsi="Segoe UI Symbol"/>
          <w:szCs w:val="24"/>
        </w:rPr>
        <w:t>🕙</w:t>
      </w:r>
      <w:r w:rsidRPr="00DD01B3">
        <w:rPr>
          <w:rFonts w:ascii="Calibri Light" w:hAnsi="Calibri Light"/>
          <w:szCs w:val="24"/>
        </w:rPr>
        <w:t xml:space="preserve"> 30 Min.</w:t>
      </w:r>
    </w:p>
    <w:p w14:paraId="77654C29" w14:textId="77777777" w:rsidR="0015743A" w:rsidRDefault="0015743A" w:rsidP="0015743A">
      <w:pPr>
        <w:pStyle w:val="Listenabsatz"/>
        <w:numPr>
          <w:ilvl w:val="0"/>
          <w:numId w:val="5"/>
        </w:numPr>
        <w:spacing w:after="200"/>
        <w:ind w:left="426"/>
      </w:pPr>
      <w:r w:rsidRPr="006766CF">
        <w:rPr>
          <w:b/>
        </w:rPr>
        <w:t>Analysieren Sie die vorhandenen Klassen und die Implementierung der Vererbung.</w:t>
      </w:r>
      <w:r>
        <w:br/>
        <w:t xml:space="preserve">Orientieren Sie sich für Ihre Beobachtungen dazu folgenden Leitfragen: </w:t>
      </w:r>
    </w:p>
    <w:p w14:paraId="77654C2A" w14:textId="77777777" w:rsidR="0015743A" w:rsidRDefault="0015743A" w:rsidP="0015743A">
      <w:pPr>
        <w:pStyle w:val="Listenabsatz"/>
        <w:numPr>
          <w:ilvl w:val="0"/>
          <w:numId w:val="4"/>
        </w:numPr>
        <w:spacing w:after="200"/>
        <w:ind w:left="1134" w:hanging="567"/>
      </w:pPr>
      <w:r>
        <w:t>Wie wird Vererbung in Java-Quelltexten gekennzeichnet?</w:t>
      </w:r>
    </w:p>
    <w:p w14:paraId="77654C2B" w14:textId="77777777" w:rsidR="0015743A" w:rsidRDefault="0015743A" w:rsidP="0015743A">
      <w:pPr>
        <w:pStyle w:val="Listenabsatz"/>
        <w:numPr>
          <w:ilvl w:val="0"/>
          <w:numId w:val="4"/>
        </w:numPr>
        <w:spacing w:after="200"/>
        <w:ind w:left="1134" w:hanging="567"/>
      </w:pPr>
      <w:r>
        <w:t xml:space="preserve">Welche Klasse erbt im Projekt </w:t>
      </w:r>
      <w:proofErr w:type="spellStart"/>
      <w:r w:rsidR="0091757A">
        <w:rPr>
          <w:i/>
        </w:rPr>
        <w:t>SchickMaBitte</w:t>
      </w:r>
      <w:proofErr w:type="spellEnd"/>
      <w:r>
        <w:t xml:space="preserve"> von wem (</w:t>
      </w:r>
      <w:r>
        <w:rPr>
          <w:rFonts w:ascii="Segoe UI Emoji" w:hAnsi="Segoe UI Emoji"/>
        </w:rPr>
        <w:t>→</w:t>
      </w:r>
      <w:r>
        <w:t xml:space="preserve"> Tabelle)?</w:t>
      </w:r>
    </w:p>
    <w:p w14:paraId="77654C2C" w14:textId="77777777" w:rsidR="0015743A" w:rsidRDefault="0015743A" w:rsidP="002B116C">
      <w:pPr>
        <w:pStyle w:val="Listenabsatz"/>
        <w:numPr>
          <w:ilvl w:val="0"/>
          <w:numId w:val="4"/>
        </w:numPr>
        <w:spacing w:after="200"/>
        <w:ind w:left="1134" w:hanging="567"/>
      </w:pPr>
      <w:r>
        <w:t>Wie kann ein Konstruktor auf die Oberklasse zugreifen</w:t>
      </w:r>
      <w:r w:rsidR="009E2CEA">
        <w:t>,</w:t>
      </w:r>
      <w:r w:rsidR="00D15C8C">
        <w:t xml:space="preserve"> </w:t>
      </w:r>
      <w:r w:rsidR="009E2CEA">
        <w:br/>
      </w:r>
      <w:r>
        <w:t>wie können Attribute der Oberklasse gesetzt oder gelesen werden?</w:t>
      </w:r>
    </w:p>
    <w:p w14:paraId="77654C2D" w14:textId="77777777" w:rsidR="009E2CEA" w:rsidRDefault="009E2CEA" w:rsidP="002B116C">
      <w:pPr>
        <w:pStyle w:val="Listenabsatz"/>
        <w:numPr>
          <w:ilvl w:val="0"/>
          <w:numId w:val="4"/>
        </w:numPr>
        <w:spacing w:after="200"/>
        <w:ind w:left="1134" w:hanging="567"/>
      </w:pPr>
      <w:r>
        <w:t>Wie werden Assoziationen vererbt?</w:t>
      </w:r>
    </w:p>
    <w:p w14:paraId="77654C2E" w14:textId="77777777" w:rsidR="0015743A" w:rsidRDefault="0015743A" w:rsidP="0015743A">
      <w:pPr>
        <w:pStyle w:val="Listenabsatz"/>
        <w:numPr>
          <w:ilvl w:val="0"/>
          <w:numId w:val="0"/>
        </w:numPr>
        <w:ind w:left="720"/>
      </w:pPr>
    </w:p>
    <w:tbl>
      <w:tblPr>
        <w:tblStyle w:val="Tabellenraster"/>
        <w:tblW w:w="0" w:type="auto"/>
        <w:tblInd w:w="13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2268"/>
        <w:gridCol w:w="2268"/>
      </w:tblGrid>
      <w:tr w:rsidR="0015743A" w:rsidRPr="00851715" w14:paraId="77654C32" w14:textId="77777777" w:rsidTr="00DA5799">
        <w:tc>
          <w:tcPr>
            <w:tcW w:w="2268" w:type="dxa"/>
            <w:shd w:val="clear" w:color="auto" w:fill="404040" w:themeFill="text1" w:themeFillTint="BF"/>
            <w:vAlign w:val="center"/>
          </w:tcPr>
          <w:p w14:paraId="77654C2F" w14:textId="77777777" w:rsidR="0015743A" w:rsidRPr="00851715" w:rsidRDefault="0015743A" w:rsidP="0004393B">
            <w:pPr>
              <w:spacing w:after="0"/>
              <w:jc w:val="center"/>
              <w:rPr>
                <w:rFonts w:ascii="Calibri Light" w:hAnsi="Calibri Light"/>
                <w:b/>
                <w:caps/>
                <w:color w:val="FFFFFF" w:themeColor="background1"/>
                <w:sz w:val="24"/>
                <w:szCs w:val="24"/>
              </w:rPr>
            </w:pPr>
            <w:r w:rsidRPr="00851715">
              <w:rPr>
                <w:rFonts w:ascii="Calibri Light" w:hAnsi="Calibri Light"/>
                <w:b/>
                <w:caps/>
                <w:color w:val="FFFFFF" w:themeColor="background1"/>
                <w:sz w:val="24"/>
                <w:szCs w:val="24"/>
              </w:rPr>
              <w:t>Klasse</w:t>
            </w:r>
          </w:p>
        </w:tc>
        <w:tc>
          <w:tcPr>
            <w:tcW w:w="2268" w:type="dxa"/>
            <w:shd w:val="clear" w:color="auto" w:fill="404040" w:themeFill="text1" w:themeFillTint="BF"/>
            <w:vAlign w:val="center"/>
          </w:tcPr>
          <w:p w14:paraId="77654C30" w14:textId="77777777" w:rsidR="0015743A" w:rsidRPr="00851715" w:rsidRDefault="0015743A" w:rsidP="0004393B">
            <w:pPr>
              <w:spacing w:after="0"/>
              <w:jc w:val="center"/>
              <w:rPr>
                <w:rFonts w:ascii="Calibri Light" w:hAnsi="Calibri Light"/>
                <w:b/>
                <w:caps/>
                <w:color w:val="FFFFFF" w:themeColor="background1"/>
                <w:sz w:val="24"/>
                <w:szCs w:val="24"/>
              </w:rPr>
            </w:pPr>
            <w:r w:rsidRPr="00851715">
              <w:rPr>
                <w:rFonts w:ascii="Calibri Light" w:hAnsi="Calibri Light"/>
                <w:b/>
                <w:caps/>
                <w:color w:val="FFFFFF" w:themeColor="background1"/>
                <w:sz w:val="24"/>
                <w:szCs w:val="24"/>
              </w:rPr>
              <w:t>Oberklasse</w:t>
            </w:r>
          </w:p>
        </w:tc>
        <w:tc>
          <w:tcPr>
            <w:tcW w:w="2268" w:type="dxa"/>
            <w:shd w:val="clear" w:color="auto" w:fill="404040" w:themeFill="text1" w:themeFillTint="BF"/>
            <w:vAlign w:val="center"/>
          </w:tcPr>
          <w:p w14:paraId="77654C31" w14:textId="77777777" w:rsidR="0015743A" w:rsidRPr="00851715" w:rsidRDefault="0015743A" w:rsidP="0004393B">
            <w:pPr>
              <w:spacing w:after="0"/>
              <w:jc w:val="center"/>
              <w:rPr>
                <w:rFonts w:ascii="Calibri Light" w:hAnsi="Calibri Light"/>
                <w:b/>
                <w:caps/>
                <w:color w:val="FFFFFF" w:themeColor="background1"/>
                <w:sz w:val="24"/>
                <w:szCs w:val="24"/>
              </w:rPr>
            </w:pPr>
            <w:r w:rsidRPr="00851715">
              <w:rPr>
                <w:rFonts w:ascii="Calibri Light" w:hAnsi="Calibri Light"/>
                <w:b/>
                <w:caps/>
                <w:color w:val="FFFFFF" w:themeColor="background1"/>
                <w:sz w:val="24"/>
                <w:szCs w:val="24"/>
              </w:rPr>
              <w:t>UnterklasseN</w:t>
            </w:r>
          </w:p>
        </w:tc>
      </w:tr>
      <w:tr w:rsidR="00453C75" w:rsidRPr="00453C75" w14:paraId="77654C36" w14:textId="77777777" w:rsidTr="00DA5799">
        <w:trPr>
          <w:trHeight w:val="567"/>
        </w:trPr>
        <w:tc>
          <w:tcPr>
            <w:tcW w:w="2268" w:type="dxa"/>
            <w:tcBorders>
              <w:right w:val="single" w:sz="4" w:space="0" w:color="BFBFBF" w:themeColor="background1" w:themeShade="BF"/>
            </w:tcBorders>
            <w:vAlign w:val="center"/>
          </w:tcPr>
          <w:p w14:paraId="77654C33" w14:textId="2A5F08B7" w:rsidR="0015743A" w:rsidRPr="00453C75" w:rsidRDefault="00C53154" w:rsidP="00DA5799">
            <w:pPr>
              <w:jc w:val="center"/>
              <w:rPr>
                <w:rFonts w:ascii="Komika Text" w:hAnsi="Komika Text"/>
                <w:color w:val="FF0000"/>
                <w:sz w:val="24"/>
                <w:szCs w:val="24"/>
              </w:rPr>
            </w:pPr>
            <w:bookmarkStart w:id="0" w:name="OLE_LINK17"/>
            <w:r>
              <w:rPr>
                <w:rFonts w:ascii="Komika Text" w:hAnsi="Komika Text"/>
                <w:color w:val="FF0000"/>
                <w:sz w:val="24"/>
                <w:szCs w:val="24"/>
              </w:rPr>
              <w:t>Lieferant</w:t>
            </w:r>
            <w:bookmarkEnd w:id="0"/>
          </w:p>
        </w:tc>
        <w:tc>
          <w:tcPr>
            <w:tcW w:w="2268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7654C34" w14:textId="70DB5E86" w:rsidR="0015743A" w:rsidRPr="00453C75" w:rsidRDefault="0015743A" w:rsidP="00DA5799">
            <w:pPr>
              <w:jc w:val="center"/>
              <w:rPr>
                <w:rFonts w:ascii="Komika Text" w:hAnsi="Komika Text"/>
                <w:color w:val="FF0000"/>
                <w:sz w:val="24"/>
                <w:szCs w:val="24"/>
              </w:rPr>
            </w:pPr>
          </w:p>
        </w:tc>
        <w:tc>
          <w:tcPr>
            <w:tcW w:w="2268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7654C35" w14:textId="5D500666" w:rsidR="0015743A" w:rsidRPr="00453C75" w:rsidRDefault="00C53154" w:rsidP="00DA5799">
            <w:pPr>
              <w:jc w:val="center"/>
              <w:rPr>
                <w:rFonts w:ascii="Komika Text" w:hAnsi="Komika Text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Komika Text" w:hAnsi="Komika Text"/>
                <w:color w:val="FF0000"/>
                <w:sz w:val="24"/>
                <w:szCs w:val="24"/>
              </w:rPr>
              <w:t>LieferantEU</w:t>
            </w:r>
            <w:proofErr w:type="spellEnd"/>
          </w:p>
        </w:tc>
      </w:tr>
      <w:tr w:rsidR="00453C75" w:rsidRPr="00453C75" w14:paraId="77654C3A" w14:textId="77777777" w:rsidTr="00DA5799">
        <w:trPr>
          <w:trHeight w:val="567"/>
        </w:trPr>
        <w:tc>
          <w:tcPr>
            <w:tcW w:w="2268" w:type="dxa"/>
            <w:tcBorders>
              <w:right w:val="single" w:sz="4" w:space="0" w:color="BFBFBF" w:themeColor="background1" w:themeShade="BF"/>
            </w:tcBorders>
            <w:vAlign w:val="center"/>
          </w:tcPr>
          <w:p w14:paraId="77654C37" w14:textId="49F24A97" w:rsidR="0015743A" w:rsidRPr="00453C75" w:rsidRDefault="00C53154" w:rsidP="00DA5799">
            <w:pPr>
              <w:jc w:val="center"/>
              <w:rPr>
                <w:rFonts w:ascii="Komika Text" w:hAnsi="Komika Text"/>
                <w:color w:val="FF0000"/>
                <w:sz w:val="24"/>
                <w:szCs w:val="24"/>
              </w:rPr>
            </w:pPr>
            <w:bookmarkStart w:id="1" w:name="OLE_LINK18"/>
            <w:proofErr w:type="spellStart"/>
            <w:r>
              <w:rPr>
                <w:rFonts w:ascii="Komika Text" w:hAnsi="Komika Text"/>
                <w:color w:val="FF0000"/>
                <w:sz w:val="24"/>
                <w:szCs w:val="24"/>
              </w:rPr>
              <w:t>LieferantEU</w:t>
            </w:r>
            <w:bookmarkEnd w:id="1"/>
            <w:proofErr w:type="spellEnd"/>
          </w:p>
        </w:tc>
        <w:tc>
          <w:tcPr>
            <w:tcW w:w="2268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7654C38" w14:textId="3D850122" w:rsidR="0015743A" w:rsidRPr="00453C75" w:rsidRDefault="00C53154" w:rsidP="00DA5799">
            <w:pPr>
              <w:jc w:val="center"/>
              <w:rPr>
                <w:rFonts w:ascii="Komika Text" w:hAnsi="Komika Text"/>
                <w:color w:val="FF0000"/>
                <w:sz w:val="24"/>
                <w:szCs w:val="24"/>
              </w:rPr>
            </w:pPr>
            <w:r>
              <w:rPr>
                <w:rFonts w:ascii="Komika Text" w:hAnsi="Komika Text"/>
                <w:color w:val="FF0000"/>
                <w:sz w:val="24"/>
                <w:szCs w:val="24"/>
              </w:rPr>
              <w:t>Lieferant</w:t>
            </w:r>
          </w:p>
        </w:tc>
        <w:tc>
          <w:tcPr>
            <w:tcW w:w="2268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7654C39" w14:textId="0F5DFDFE" w:rsidR="0015743A" w:rsidRPr="00453C75" w:rsidRDefault="0015743A" w:rsidP="00DA5799">
            <w:pPr>
              <w:jc w:val="center"/>
              <w:rPr>
                <w:rFonts w:ascii="Komika Text" w:hAnsi="Komika Text"/>
                <w:color w:val="FF0000"/>
                <w:sz w:val="24"/>
                <w:szCs w:val="24"/>
              </w:rPr>
            </w:pPr>
          </w:p>
        </w:tc>
      </w:tr>
      <w:tr w:rsidR="00453C75" w:rsidRPr="00453C75" w14:paraId="77654C3E" w14:textId="77777777" w:rsidTr="00DA5799">
        <w:trPr>
          <w:trHeight w:val="567"/>
        </w:trPr>
        <w:tc>
          <w:tcPr>
            <w:tcW w:w="2268" w:type="dxa"/>
            <w:tcBorders>
              <w:right w:val="single" w:sz="4" w:space="0" w:color="BFBFBF" w:themeColor="background1" w:themeShade="BF"/>
            </w:tcBorders>
            <w:vAlign w:val="center"/>
          </w:tcPr>
          <w:p w14:paraId="77654C3B" w14:textId="1219F7C5" w:rsidR="0015743A" w:rsidRPr="00453C75" w:rsidRDefault="00C53154" w:rsidP="00DA5799">
            <w:pPr>
              <w:jc w:val="center"/>
              <w:rPr>
                <w:rFonts w:ascii="Komika Text" w:hAnsi="Komika Text"/>
                <w:color w:val="FF0000"/>
                <w:sz w:val="24"/>
                <w:szCs w:val="24"/>
              </w:rPr>
            </w:pPr>
            <w:bookmarkStart w:id="2" w:name="OLE_LINK19"/>
            <w:r>
              <w:rPr>
                <w:rFonts w:ascii="Komika Text" w:hAnsi="Komika Text"/>
                <w:color w:val="FF0000"/>
                <w:sz w:val="24"/>
                <w:szCs w:val="24"/>
              </w:rPr>
              <w:t>Artikel</w:t>
            </w:r>
            <w:bookmarkEnd w:id="2"/>
          </w:p>
        </w:tc>
        <w:tc>
          <w:tcPr>
            <w:tcW w:w="2268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7654C3C" w14:textId="204D6846" w:rsidR="0015743A" w:rsidRPr="00453C75" w:rsidRDefault="0015743A" w:rsidP="00DA5799">
            <w:pPr>
              <w:jc w:val="center"/>
              <w:rPr>
                <w:rFonts w:ascii="Komika Text" w:hAnsi="Komika Text"/>
                <w:color w:val="FF0000"/>
                <w:sz w:val="24"/>
                <w:szCs w:val="24"/>
              </w:rPr>
            </w:pPr>
          </w:p>
        </w:tc>
        <w:tc>
          <w:tcPr>
            <w:tcW w:w="2268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D961D68" w14:textId="77777777" w:rsidR="0015743A" w:rsidRDefault="00C53154" w:rsidP="00DA5799">
            <w:pPr>
              <w:jc w:val="center"/>
              <w:rPr>
                <w:rFonts w:ascii="Komika Text" w:hAnsi="Komika Text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Komika Text" w:hAnsi="Komika Text"/>
                <w:color w:val="FF0000"/>
                <w:sz w:val="24"/>
                <w:szCs w:val="24"/>
              </w:rPr>
              <w:t>NonFood</w:t>
            </w:r>
            <w:proofErr w:type="spellEnd"/>
          </w:p>
          <w:p w14:paraId="77654C3D" w14:textId="6C20FE62" w:rsidR="00C53154" w:rsidRPr="00453C75" w:rsidRDefault="00C53154" w:rsidP="00DA5799">
            <w:pPr>
              <w:jc w:val="center"/>
              <w:rPr>
                <w:rFonts w:ascii="Komika Text" w:hAnsi="Komika Text"/>
                <w:color w:val="FF0000"/>
                <w:sz w:val="24"/>
                <w:szCs w:val="24"/>
              </w:rPr>
            </w:pPr>
            <w:r>
              <w:rPr>
                <w:rFonts w:ascii="Komika Text" w:hAnsi="Komika Text"/>
                <w:color w:val="FF0000"/>
                <w:sz w:val="24"/>
                <w:szCs w:val="24"/>
              </w:rPr>
              <w:t>Food</w:t>
            </w:r>
          </w:p>
        </w:tc>
      </w:tr>
      <w:tr w:rsidR="00453C75" w:rsidRPr="00453C75" w14:paraId="77654C42" w14:textId="77777777" w:rsidTr="00DA5799">
        <w:trPr>
          <w:trHeight w:val="567"/>
        </w:trPr>
        <w:tc>
          <w:tcPr>
            <w:tcW w:w="2268" w:type="dxa"/>
            <w:tcBorders>
              <w:right w:val="single" w:sz="4" w:space="0" w:color="BFBFBF" w:themeColor="background1" w:themeShade="BF"/>
            </w:tcBorders>
            <w:vAlign w:val="center"/>
          </w:tcPr>
          <w:p w14:paraId="77654C3F" w14:textId="3F0B0C6C" w:rsidR="0015743A" w:rsidRPr="00453C75" w:rsidRDefault="00C53154" w:rsidP="00DA5799">
            <w:pPr>
              <w:jc w:val="center"/>
              <w:rPr>
                <w:rFonts w:ascii="Komika Text" w:hAnsi="Komika Text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Komika Text" w:hAnsi="Komika Text"/>
                <w:color w:val="FF0000"/>
                <w:sz w:val="24"/>
                <w:szCs w:val="24"/>
              </w:rPr>
              <w:t>NonFood</w:t>
            </w:r>
            <w:proofErr w:type="spellEnd"/>
          </w:p>
        </w:tc>
        <w:tc>
          <w:tcPr>
            <w:tcW w:w="2268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7654C40" w14:textId="40F95367" w:rsidR="0015743A" w:rsidRPr="00453C75" w:rsidRDefault="00C53154" w:rsidP="00DA5799">
            <w:pPr>
              <w:jc w:val="center"/>
              <w:rPr>
                <w:rFonts w:ascii="Komika Text" w:hAnsi="Komika Text"/>
                <w:color w:val="FF0000"/>
                <w:sz w:val="24"/>
                <w:szCs w:val="24"/>
              </w:rPr>
            </w:pPr>
            <w:r>
              <w:rPr>
                <w:rFonts w:ascii="Komika Text" w:hAnsi="Komika Text"/>
                <w:color w:val="FF0000"/>
                <w:sz w:val="24"/>
                <w:szCs w:val="24"/>
              </w:rPr>
              <w:t>Artikel</w:t>
            </w:r>
          </w:p>
        </w:tc>
        <w:tc>
          <w:tcPr>
            <w:tcW w:w="2268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7654C41" w14:textId="013EABF2" w:rsidR="0015743A" w:rsidRPr="00453C75" w:rsidRDefault="0015743A" w:rsidP="00DA5799">
            <w:pPr>
              <w:jc w:val="center"/>
              <w:rPr>
                <w:rFonts w:ascii="Komika Text" w:hAnsi="Komika Text"/>
                <w:color w:val="FF0000"/>
                <w:sz w:val="24"/>
                <w:szCs w:val="24"/>
              </w:rPr>
            </w:pPr>
          </w:p>
        </w:tc>
      </w:tr>
      <w:tr w:rsidR="00453C75" w:rsidRPr="00453C75" w14:paraId="77654C46" w14:textId="77777777" w:rsidTr="00DA5799">
        <w:trPr>
          <w:trHeight w:val="567"/>
        </w:trPr>
        <w:tc>
          <w:tcPr>
            <w:tcW w:w="2268" w:type="dxa"/>
            <w:tcBorders>
              <w:right w:val="single" w:sz="4" w:space="0" w:color="BFBFBF" w:themeColor="background1" w:themeShade="BF"/>
            </w:tcBorders>
            <w:vAlign w:val="center"/>
          </w:tcPr>
          <w:p w14:paraId="77654C43" w14:textId="5E216AB1" w:rsidR="0015743A" w:rsidRPr="00453C75" w:rsidRDefault="00C53154" w:rsidP="00DA5799">
            <w:pPr>
              <w:jc w:val="center"/>
              <w:rPr>
                <w:rFonts w:ascii="Komika Text" w:hAnsi="Komika Text"/>
                <w:color w:val="FF0000"/>
                <w:sz w:val="24"/>
                <w:szCs w:val="24"/>
              </w:rPr>
            </w:pPr>
            <w:r>
              <w:rPr>
                <w:rFonts w:ascii="Komika Text" w:hAnsi="Komika Text"/>
                <w:color w:val="FF0000"/>
                <w:sz w:val="24"/>
                <w:szCs w:val="24"/>
              </w:rPr>
              <w:t>Food</w:t>
            </w:r>
          </w:p>
        </w:tc>
        <w:tc>
          <w:tcPr>
            <w:tcW w:w="2268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7654C44" w14:textId="47650E1E" w:rsidR="0015743A" w:rsidRPr="00453C75" w:rsidRDefault="00C53154" w:rsidP="00DA5799">
            <w:pPr>
              <w:jc w:val="center"/>
              <w:rPr>
                <w:rFonts w:ascii="Komika Text" w:hAnsi="Komika Text"/>
                <w:color w:val="FF0000"/>
                <w:sz w:val="24"/>
                <w:szCs w:val="24"/>
              </w:rPr>
            </w:pPr>
            <w:r>
              <w:rPr>
                <w:rFonts w:ascii="Komika Text" w:hAnsi="Komika Text"/>
                <w:color w:val="FF0000"/>
                <w:sz w:val="24"/>
                <w:szCs w:val="24"/>
              </w:rPr>
              <w:t>Artikel</w:t>
            </w:r>
          </w:p>
        </w:tc>
        <w:tc>
          <w:tcPr>
            <w:tcW w:w="2268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7654C45" w14:textId="012E5A90" w:rsidR="0015743A" w:rsidRPr="00453C75" w:rsidRDefault="00C53154" w:rsidP="0004393B">
            <w:pPr>
              <w:jc w:val="center"/>
              <w:rPr>
                <w:rFonts w:ascii="Komika Text" w:hAnsi="Komika Text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Komika Text" w:hAnsi="Komika Text"/>
                <w:color w:val="FF0000"/>
                <w:sz w:val="24"/>
                <w:szCs w:val="24"/>
              </w:rPr>
              <w:t>Gertnäk</w:t>
            </w:r>
            <w:proofErr w:type="spellEnd"/>
          </w:p>
        </w:tc>
      </w:tr>
      <w:tr w:rsidR="00453C75" w:rsidRPr="00453C75" w14:paraId="77654C4A" w14:textId="77777777" w:rsidTr="0004393B">
        <w:trPr>
          <w:trHeight w:val="567"/>
        </w:trPr>
        <w:tc>
          <w:tcPr>
            <w:tcW w:w="2268" w:type="dxa"/>
            <w:tcBorders>
              <w:right w:val="single" w:sz="4" w:space="0" w:color="BFBFBF" w:themeColor="background1" w:themeShade="BF"/>
            </w:tcBorders>
            <w:vAlign w:val="center"/>
          </w:tcPr>
          <w:p w14:paraId="77654C47" w14:textId="1CBD2097" w:rsidR="0015743A" w:rsidRPr="00453C75" w:rsidRDefault="00C53154" w:rsidP="00DA5799">
            <w:pPr>
              <w:jc w:val="center"/>
              <w:rPr>
                <w:rFonts w:ascii="Komika Text" w:hAnsi="Komika Text"/>
                <w:color w:val="FF0000"/>
                <w:sz w:val="24"/>
                <w:szCs w:val="24"/>
              </w:rPr>
            </w:pPr>
            <w:r>
              <w:rPr>
                <w:rFonts w:ascii="Komika Text" w:hAnsi="Komika Text"/>
                <w:color w:val="FF0000"/>
                <w:sz w:val="24"/>
                <w:szCs w:val="24"/>
              </w:rPr>
              <w:t>Getränk</w:t>
            </w:r>
          </w:p>
        </w:tc>
        <w:tc>
          <w:tcPr>
            <w:tcW w:w="2268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7654C48" w14:textId="6D93E8B2" w:rsidR="0015743A" w:rsidRPr="00453C75" w:rsidRDefault="00C53154" w:rsidP="00DA5799">
            <w:pPr>
              <w:jc w:val="center"/>
              <w:rPr>
                <w:rFonts w:ascii="Komika Text" w:hAnsi="Komika Text"/>
                <w:color w:val="FF0000"/>
                <w:sz w:val="24"/>
                <w:szCs w:val="24"/>
              </w:rPr>
            </w:pPr>
            <w:r>
              <w:rPr>
                <w:rFonts w:ascii="Komika Text" w:hAnsi="Komika Text"/>
                <w:color w:val="FF0000"/>
                <w:sz w:val="24"/>
                <w:szCs w:val="24"/>
              </w:rPr>
              <w:t>Food</w:t>
            </w:r>
          </w:p>
        </w:tc>
        <w:tc>
          <w:tcPr>
            <w:tcW w:w="2268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7654C49" w14:textId="3513C63D" w:rsidR="0015743A" w:rsidRPr="00453C75" w:rsidRDefault="0015743A" w:rsidP="00DA5799">
            <w:pPr>
              <w:jc w:val="center"/>
              <w:rPr>
                <w:rFonts w:ascii="Komika Text" w:hAnsi="Komika Text"/>
                <w:color w:val="FF0000"/>
                <w:sz w:val="24"/>
                <w:szCs w:val="24"/>
              </w:rPr>
            </w:pPr>
          </w:p>
        </w:tc>
      </w:tr>
      <w:tr w:rsidR="00453C75" w:rsidRPr="00453C75" w14:paraId="77654C4E" w14:textId="77777777" w:rsidTr="0004393B">
        <w:trPr>
          <w:trHeight w:val="567"/>
        </w:trPr>
        <w:tc>
          <w:tcPr>
            <w:tcW w:w="2268" w:type="dxa"/>
            <w:tcBorders>
              <w:right w:val="single" w:sz="4" w:space="0" w:color="BFBFBF" w:themeColor="background1" w:themeShade="BF"/>
            </w:tcBorders>
            <w:vAlign w:val="center"/>
          </w:tcPr>
          <w:p w14:paraId="77654C4B" w14:textId="77777777" w:rsidR="0004393B" w:rsidRPr="00453C75" w:rsidRDefault="0004393B" w:rsidP="00DA5799">
            <w:pPr>
              <w:jc w:val="center"/>
              <w:rPr>
                <w:rFonts w:ascii="Komika Text" w:hAnsi="Komika Text"/>
                <w:color w:val="FF0000"/>
                <w:sz w:val="24"/>
                <w:szCs w:val="24"/>
              </w:rPr>
            </w:pPr>
          </w:p>
        </w:tc>
        <w:tc>
          <w:tcPr>
            <w:tcW w:w="2268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7654C4C" w14:textId="77777777" w:rsidR="0004393B" w:rsidRPr="00453C75" w:rsidRDefault="0004393B" w:rsidP="00DA5799">
            <w:pPr>
              <w:jc w:val="center"/>
              <w:rPr>
                <w:rFonts w:ascii="Komika Text" w:hAnsi="Komika Text"/>
                <w:color w:val="FF0000"/>
                <w:sz w:val="24"/>
                <w:szCs w:val="24"/>
              </w:rPr>
            </w:pPr>
          </w:p>
        </w:tc>
        <w:tc>
          <w:tcPr>
            <w:tcW w:w="2268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7654C4D" w14:textId="77777777" w:rsidR="0004393B" w:rsidRPr="00453C75" w:rsidRDefault="0004393B" w:rsidP="00DA5799">
            <w:pPr>
              <w:jc w:val="center"/>
              <w:rPr>
                <w:rFonts w:ascii="Komika Text" w:hAnsi="Komika Text"/>
                <w:color w:val="FF0000"/>
                <w:sz w:val="24"/>
                <w:szCs w:val="24"/>
              </w:rPr>
            </w:pPr>
          </w:p>
        </w:tc>
      </w:tr>
    </w:tbl>
    <w:p w14:paraId="77654C4F" w14:textId="77777777" w:rsidR="0015743A" w:rsidRDefault="0015743A" w:rsidP="0015743A">
      <w:pPr>
        <w:rPr>
          <w:b/>
        </w:rPr>
      </w:pPr>
    </w:p>
    <w:p w14:paraId="46A9D2AE" w14:textId="01CAAF96" w:rsidR="00C53154" w:rsidRDefault="0015743A" w:rsidP="00C53154">
      <w:pPr>
        <w:pStyle w:val="Listenabsatz"/>
        <w:numPr>
          <w:ilvl w:val="0"/>
          <w:numId w:val="5"/>
        </w:num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8E8E8"/>
        <w:spacing w:after="200"/>
        <w:ind w:left="851" w:hanging="851"/>
        <w:rPr>
          <w:b/>
        </w:rPr>
      </w:pPr>
      <w:r w:rsidRPr="00211CE1">
        <w:rPr>
          <w:b/>
        </w:rPr>
        <w:t xml:space="preserve">Stellen Sie die Klassenhierarchie von </w:t>
      </w:r>
      <w:proofErr w:type="spellStart"/>
      <w:r w:rsidR="0004393B" w:rsidRPr="00211CE1">
        <w:rPr>
          <w:b/>
        </w:rPr>
        <w:t>SchickMaBitte</w:t>
      </w:r>
      <w:proofErr w:type="spellEnd"/>
      <w:r w:rsidRPr="00211CE1">
        <w:rPr>
          <w:b/>
        </w:rPr>
        <w:t xml:space="preserve"> </w:t>
      </w:r>
      <w:r w:rsidR="00211CE1" w:rsidRPr="00211CE1">
        <w:rPr>
          <w:b/>
        </w:rPr>
        <w:t xml:space="preserve">mithilfe von </w:t>
      </w:r>
      <w:proofErr w:type="spellStart"/>
      <w:r w:rsidR="00211CE1" w:rsidRPr="00211CE1">
        <w:rPr>
          <w:b/>
        </w:rPr>
        <w:t>Umletino</w:t>
      </w:r>
      <w:proofErr w:type="spellEnd"/>
      <w:r w:rsidR="00211CE1" w:rsidRPr="00211CE1">
        <w:rPr>
          <w:b/>
        </w:rPr>
        <w:t xml:space="preserve"> </w:t>
      </w:r>
      <w:r w:rsidRPr="00211CE1">
        <w:rPr>
          <w:b/>
        </w:rPr>
        <w:t>als OO</w:t>
      </w:r>
      <w:r w:rsidR="00737DDA" w:rsidRPr="00211CE1">
        <w:rPr>
          <w:b/>
        </w:rPr>
        <w:t>D</w:t>
      </w:r>
      <w:r w:rsidRPr="00211CE1">
        <w:rPr>
          <w:b/>
        </w:rPr>
        <w:t>-Klassendiagramm dar.</w:t>
      </w:r>
      <w:r w:rsidRPr="00211CE1">
        <w:rPr>
          <w:b/>
        </w:rPr>
        <w:br/>
      </w:r>
      <w:r>
        <w:t xml:space="preserve">Nutzen Sie dazu Ihre Beobachtungen und die Tabelle. </w:t>
      </w:r>
      <w:r w:rsidRPr="00392733">
        <w:rPr>
          <w:rStyle w:val="Hervorhebung"/>
        </w:rPr>
        <w:t>TIPP</w:t>
      </w:r>
      <w:r>
        <w:t>:</w:t>
      </w:r>
      <w:r>
        <w:tab/>
        <w:t xml:space="preserve">Beginnen </w:t>
      </w:r>
      <w:r w:rsidRPr="00F06068">
        <w:t xml:space="preserve">Sie mit der obersten </w:t>
      </w:r>
      <w:r w:rsidRPr="00F06068">
        <w:lastRenderedPageBreak/>
        <w:t>Klasse (die K</w:t>
      </w:r>
      <w:r>
        <w:t xml:space="preserve">lasse ohne weitere Oberklassen), </w:t>
      </w:r>
      <w:r w:rsidRPr="00F06068">
        <w:t>bauen Sie nach und nach die Klassenhierarchie auf.</w:t>
      </w:r>
    </w:p>
    <w:p w14:paraId="50FDBB6C" w14:textId="45F276F7" w:rsidR="00C53154" w:rsidRPr="00C53154" w:rsidRDefault="00C53154" w:rsidP="00C53154">
      <w:r>
        <w:t>..</w:t>
      </w:r>
    </w:p>
    <w:sectPr w:rsidR="00C53154" w:rsidRPr="00C53154" w:rsidSect="00CB7A53">
      <w:headerReference w:type="default" r:id="rId9"/>
      <w:footerReference w:type="default" r:id="rId10"/>
      <w:pgSz w:w="11906" w:h="16838"/>
      <w:pgMar w:top="851" w:right="1276" w:bottom="1134" w:left="1418" w:header="709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244B5" w14:textId="77777777" w:rsidR="00610A1C" w:rsidRDefault="00610A1C" w:rsidP="00AB44B1">
      <w:pPr>
        <w:spacing w:after="0" w:line="240" w:lineRule="auto"/>
      </w:pPr>
      <w:r>
        <w:separator/>
      </w:r>
    </w:p>
  </w:endnote>
  <w:endnote w:type="continuationSeparator" w:id="0">
    <w:p w14:paraId="51E0D985" w14:textId="77777777" w:rsidR="00610A1C" w:rsidRDefault="00610A1C" w:rsidP="00AB4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Komika Text">
    <w:altName w:val="Calibri"/>
    <w:panose1 w:val="020B0604020202020204"/>
    <w:charset w:val="00"/>
    <w:family w:val="auto"/>
    <w:pitch w:val="variable"/>
    <w:sig w:usb0="80000027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54C6D" w14:textId="2175E956" w:rsidR="00406642" w:rsidRPr="000F3749" w:rsidRDefault="00CB7A53" w:rsidP="000F3749">
    <w:pPr>
      <w:pStyle w:val="Fuzeile"/>
      <w:tabs>
        <w:tab w:val="clear" w:pos="2014"/>
        <w:tab w:val="clear" w:pos="8647"/>
        <w:tab w:val="center" w:pos="2410"/>
        <w:tab w:val="right" w:pos="8505"/>
      </w:tabs>
      <w:rPr>
        <w:rFonts w:cs="Arial"/>
        <w:sz w:val="14"/>
      </w:rPr>
    </w:pPr>
    <w:r w:rsidRPr="00CB7A53">
      <w:rPr>
        <w:rFonts w:cs="Arial"/>
        <w:bCs/>
        <w:position w:val="-4"/>
        <w:sz w:val="14"/>
        <w:lang w:eastAsia="de-DE"/>
      </w:rPr>
      <w:drawing>
        <wp:inline distT="0" distB="0" distL="0" distR="0" wp14:anchorId="77654C6F" wp14:editId="77654C70">
          <wp:extent cx="126000" cy="126000"/>
          <wp:effectExtent l="0" t="0" r="7620" b="7620"/>
          <wp:docPr id="6" name="Grafi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cc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000" cy="126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CB7A53">
      <w:rPr>
        <w:rFonts w:cs="Arial"/>
        <w:bCs/>
        <w:position w:val="-4"/>
        <w:sz w:val="14"/>
        <w:lang w:eastAsia="de-DE"/>
      </w:rPr>
      <w:drawing>
        <wp:inline distT="0" distB="0" distL="0" distR="0" wp14:anchorId="77654C71" wp14:editId="77654C72">
          <wp:extent cx="126000" cy="126000"/>
          <wp:effectExtent l="0" t="0" r="7620" b="7620"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by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000" cy="126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CB7A53">
      <w:rPr>
        <w:rFonts w:cs="Arial"/>
        <w:bCs/>
        <w:position w:val="-4"/>
        <w:sz w:val="14"/>
        <w:lang w:eastAsia="de-DE"/>
      </w:rPr>
      <w:drawing>
        <wp:inline distT="0" distB="0" distL="0" distR="0" wp14:anchorId="77654C73" wp14:editId="77654C74">
          <wp:extent cx="126000" cy="126000"/>
          <wp:effectExtent l="0" t="0" r="7620" b="7620"/>
          <wp:docPr id="7" name="Grafik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sa.wmf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000" cy="126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CB7A53">
      <w:rPr>
        <w:rFonts w:cs="Arial"/>
        <w:b/>
        <w:bCs/>
        <w:sz w:val="14"/>
      </w:rPr>
      <w:t xml:space="preserve"> </w:t>
    </w:r>
    <w:r w:rsidR="00610A1C">
      <w:rPr>
        <w:rFonts w:cs="Arial"/>
        <w:sz w:val="14"/>
      </w:rPr>
      <w:object w:dxaOrig="1440" w:dyaOrig="1440" w14:anchorId="77654C7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alt="" style="position:absolute;margin-left:67.3pt;margin-top:783.4pt;width:460.5pt;height:21.45pt;z-index:-251658752;mso-wrap-edited:f;mso-width-percent:0;mso-height-percent:0;mso-position-horizontal-relative:page;mso-position-vertical-relative:page;mso-width-percent:0;mso-height-percent:0">
          <v:imagedata r:id="rId4" o:title=""/>
          <w10:wrap anchorx="page" anchory="page"/>
        </v:shape>
        <o:OLEObject Type="Embed" ProgID="Visio.Drawing.11" ShapeID="_x0000_s1025" DrawAspect="Content" ObjectID="_1740381292" r:id="rId5"/>
      </w:object>
    </w:r>
    <w:r>
      <w:rPr>
        <w:rFonts w:cs="Arial"/>
        <w:b/>
        <w:bCs/>
        <w:sz w:val="14"/>
      </w:rPr>
      <w:t xml:space="preserve">| CC-BY-SA 4.0 | </w:t>
    </w:r>
    <w:r>
      <w:rPr>
        <w:rFonts w:cs="Arial"/>
        <w:sz w:val="14"/>
      </w:rPr>
      <w:t xml:space="preserve">Martin </w:t>
    </w:r>
    <w:r w:rsidR="00D652C7" w:rsidRPr="000F3749">
      <w:rPr>
        <w:rFonts w:cs="Arial"/>
        <w:sz w:val="14"/>
      </w:rPr>
      <w:t>Schleyer</w:t>
    </w:r>
    <w:r>
      <w:rPr>
        <w:rFonts w:cs="Arial"/>
        <w:sz w:val="14"/>
      </w:rPr>
      <w:t xml:space="preserve"> | </w:t>
    </w:r>
    <w:r w:rsidR="00504B6C" w:rsidRPr="000F3749">
      <w:rPr>
        <w:rFonts w:cs="Arial"/>
        <w:sz w:val="14"/>
      </w:rPr>
      <w:t xml:space="preserve">Version </w:t>
    </w:r>
    <w:r w:rsidR="00C554E1" w:rsidRPr="000F3749">
      <w:rPr>
        <w:rFonts w:cs="Arial"/>
        <w:sz w:val="14"/>
      </w:rPr>
      <w:fldChar w:fldCharType="begin"/>
    </w:r>
    <w:r w:rsidR="00C554E1" w:rsidRPr="000F3749">
      <w:rPr>
        <w:rFonts w:cs="Arial"/>
        <w:sz w:val="14"/>
      </w:rPr>
      <w:instrText xml:space="preserve"> SAVEDATE  \@ "dd/MM/yy"  \* MERGEFORMAT </w:instrText>
    </w:r>
    <w:r w:rsidR="00C554E1" w:rsidRPr="000F3749">
      <w:rPr>
        <w:rFonts w:cs="Arial"/>
        <w:sz w:val="14"/>
      </w:rPr>
      <w:fldChar w:fldCharType="separate"/>
    </w:r>
    <w:r w:rsidR="00C53154">
      <w:rPr>
        <w:rFonts w:cs="Arial"/>
        <w:sz w:val="14"/>
      </w:rPr>
      <w:t>14/02/22</w:t>
    </w:r>
    <w:r w:rsidR="00C554E1" w:rsidRPr="000F3749">
      <w:rPr>
        <w:rFonts w:cs="Arial"/>
        <w:sz w:val="14"/>
      </w:rPr>
      <w:fldChar w:fldCharType="end"/>
    </w:r>
    <w:r w:rsidR="00C554E1" w:rsidRPr="000F3749">
      <w:rPr>
        <w:rFonts w:cs="Arial"/>
        <w:sz w:val="14"/>
      </w:rPr>
      <w:t>-</w:t>
    </w:r>
    <w:r w:rsidR="00C554E1" w:rsidRPr="000F3749">
      <w:rPr>
        <w:sz w:val="14"/>
      </w:rPr>
      <w:fldChar w:fldCharType="begin"/>
    </w:r>
    <w:r w:rsidR="00C554E1" w:rsidRPr="000F3749">
      <w:rPr>
        <w:sz w:val="14"/>
      </w:rPr>
      <w:instrText xml:space="preserve"> REVNUM  \# "0000"  \* MERGEFORMAT </w:instrText>
    </w:r>
    <w:r w:rsidR="00C554E1" w:rsidRPr="000F3749">
      <w:rPr>
        <w:sz w:val="14"/>
      </w:rPr>
      <w:fldChar w:fldCharType="separate"/>
    </w:r>
    <w:r w:rsidR="00D8259E">
      <w:rPr>
        <w:sz w:val="14"/>
      </w:rPr>
      <w:t>0010</w:t>
    </w:r>
    <w:r w:rsidR="00C554E1" w:rsidRPr="000F3749">
      <w:rPr>
        <w:sz w:val="14"/>
      </w:rPr>
      <w:fldChar w:fldCharType="end"/>
    </w:r>
    <w:r w:rsidR="00504B6C" w:rsidRPr="000F3749">
      <w:rPr>
        <w:sz w:val="14"/>
      </w:rPr>
      <w:tab/>
    </w:r>
    <w:r w:rsidR="00504B6C" w:rsidRPr="000F3749">
      <w:rPr>
        <w:rFonts w:cs="Arial"/>
        <w:sz w:val="14"/>
      </w:rPr>
      <w:fldChar w:fldCharType="begin"/>
    </w:r>
    <w:r w:rsidR="00504B6C" w:rsidRPr="000F3749">
      <w:rPr>
        <w:rFonts w:cs="Arial"/>
        <w:sz w:val="14"/>
      </w:rPr>
      <w:instrText xml:space="preserve"> FILENAME   \* MERGEFORMAT </w:instrText>
    </w:r>
    <w:r w:rsidR="00504B6C" w:rsidRPr="000F3749">
      <w:rPr>
        <w:rFonts w:cs="Arial"/>
        <w:sz w:val="14"/>
      </w:rPr>
      <w:fldChar w:fldCharType="separate"/>
    </w:r>
    <w:r w:rsidR="00D8259E">
      <w:rPr>
        <w:rFonts w:cs="Arial"/>
        <w:sz w:val="14"/>
      </w:rPr>
      <w:t>OO-2 50 21B AB SchickMaBitte.docx</w:t>
    </w:r>
    <w:r w:rsidR="00504B6C" w:rsidRPr="000F3749">
      <w:rPr>
        <w:rFonts w:cs="Arial"/>
        <w:sz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65B33" w14:textId="77777777" w:rsidR="00610A1C" w:rsidRDefault="00610A1C" w:rsidP="00AB44B1">
      <w:pPr>
        <w:spacing w:after="0" w:line="240" w:lineRule="auto"/>
      </w:pPr>
      <w:r>
        <w:separator/>
      </w:r>
    </w:p>
  </w:footnote>
  <w:footnote w:type="continuationSeparator" w:id="0">
    <w:p w14:paraId="73D15B14" w14:textId="77777777" w:rsidR="00610A1C" w:rsidRDefault="00610A1C" w:rsidP="00AB44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921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390"/>
      <w:gridCol w:w="1695"/>
      <w:gridCol w:w="1695"/>
      <w:gridCol w:w="1272"/>
      <w:gridCol w:w="1162"/>
    </w:tblGrid>
    <w:tr w:rsidR="0015743A" w:rsidRPr="009E2CEA" w14:paraId="77654C5F" w14:textId="77777777" w:rsidTr="0015743A">
      <w:trPr>
        <w:trHeight w:val="848"/>
      </w:trPr>
      <w:tc>
        <w:tcPr>
          <w:tcW w:w="3390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14:paraId="79149DAC" w14:textId="77777777" w:rsidR="00B11C25" w:rsidRPr="00B11C25" w:rsidRDefault="00B11C25" w:rsidP="00B11C25">
          <w:pPr>
            <w:pStyle w:val="Kopfzeileberschrift"/>
            <w:rPr>
              <w:rFonts w:ascii="Comic Sans MS" w:hAnsi="Comic Sans MS"/>
            </w:rPr>
          </w:pPr>
          <w:r w:rsidRPr="00B11C25">
            <w:rPr>
              <w:rFonts w:ascii="Comic Sans MS" w:hAnsi="Comic Sans MS"/>
            </w:rPr>
            <w:t>PAS</w:t>
          </w:r>
        </w:p>
        <w:p w14:paraId="77654C5B" w14:textId="26F1C439" w:rsidR="0015743A" w:rsidRPr="00B11C25" w:rsidRDefault="00B11C25" w:rsidP="00B11C25">
          <w:pPr>
            <w:pStyle w:val="KopfzeileUntertitel"/>
            <w:rPr>
              <w:rFonts w:ascii="Comic Sans MS" w:hAnsi="Comic Sans MS"/>
            </w:rPr>
          </w:pPr>
          <w:r w:rsidRPr="00B11C25">
            <w:rPr>
              <w:rFonts w:ascii="Comic Sans MS" w:hAnsi="Comic Sans MS"/>
            </w:rPr>
            <w:t>OO-1: Einführung in OOP</w:t>
          </w:r>
        </w:p>
      </w:tc>
      <w:tc>
        <w:tcPr>
          <w:tcW w:w="3390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14:paraId="77654C5C" w14:textId="77777777" w:rsidR="0015743A" w:rsidRPr="00B11C25" w:rsidRDefault="0015743A" w:rsidP="0015743A">
          <w:pPr>
            <w:pStyle w:val="Kopfzeileberschrift"/>
            <w:rPr>
              <w:rFonts w:ascii="Comic Sans MS" w:hAnsi="Comic Sans MS"/>
              <w:sz w:val="22"/>
            </w:rPr>
          </w:pPr>
          <w:r w:rsidRPr="00B11C25">
            <w:rPr>
              <w:rFonts w:ascii="Comic Sans MS" w:hAnsi="Comic Sans MS"/>
              <w:sz w:val="22"/>
            </w:rPr>
            <w:t>Vererbung analysieren</w:t>
          </w:r>
        </w:p>
        <w:p w14:paraId="77654C5D" w14:textId="77777777" w:rsidR="0015743A" w:rsidRPr="00B11C25" w:rsidRDefault="0015743A" w:rsidP="006C2591">
          <w:pPr>
            <w:pStyle w:val="KopfzeileUntertitel"/>
            <w:rPr>
              <w:rFonts w:ascii="Comic Sans MS" w:hAnsi="Comic Sans MS"/>
            </w:rPr>
          </w:pPr>
          <w:r w:rsidRPr="00B11C25">
            <w:rPr>
              <w:rFonts w:ascii="Comic Sans MS" w:hAnsi="Comic Sans MS"/>
              <w:sz w:val="18"/>
            </w:rPr>
            <w:t>Java-Syntax</w:t>
          </w:r>
          <w:r w:rsidRPr="00B11C25">
            <w:rPr>
              <w:rFonts w:ascii="Comic Sans MS" w:hAnsi="Comic Sans MS"/>
            </w:rPr>
            <w:t xml:space="preserve"> für Vererbung</w:t>
          </w:r>
        </w:p>
      </w:tc>
      <w:tc>
        <w:tcPr>
          <w:tcW w:w="2434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14:paraId="77654C5E" w14:textId="77777777" w:rsidR="0015743A" w:rsidRPr="009E2CEA" w:rsidRDefault="00610A1C" w:rsidP="0015743A">
          <w:pPr>
            <w:pStyle w:val="Kopfzeile"/>
            <w:tabs>
              <w:tab w:val="clear" w:pos="9072"/>
              <w:tab w:val="right" w:pos="9214"/>
            </w:tabs>
            <w:rPr>
              <w:rFonts w:ascii="Arial" w:hAnsi="Arial" w:cs="Arial"/>
              <w:sz w:val="2"/>
              <w:szCs w:val="2"/>
            </w:rPr>
          </w:pPr>
          <w:r w:rsidRPr="009E2CEA">
            <w:rPr>
              <w:rFonts w:ascii="Arial" w:hAnsi="Arial" w:cs="Arial"/>
              <w:noProof/>
            </w:rPr>
            <w:object w:dxaOrig="5760" w:dyaOrig="1720" w14:anchorId="77654C6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alt="" style="width:110.2pt;height:33.8pt;mso-width-percent:0;mso-height-percent:0;mso-width-percent:0;mso-height-percent:0">
                <v:imagedata r:id="rId1" o:title=""/>
              </v:shape>
              <o:OLEObject Type="Embed" ProgID="Visio.Drawing.11" ShapeID="_x0000_i1026" DrawAspect="Content" ObjectID="_1740381291" r:id="rId2"/>
            </w:object>
          </w:r>
        </w:p>
      </w:tc>
    </w:tr>
    <w:tr w:rsidR="004410B5" w:rsidRPr="009E2CEA" w14:paraId="77654C65" w14:textId="77777777" w:rsidTr="0015743A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rPr>
        <w:trHeight w:val="227"/>
      </w:trPr>
      <w:tc>
        <w:tcPr>
          <w:tcW w:w="3390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single" w:sz="4" w:space="0" w:color="D9D9D9" w:themeColor="background1" w:themeShade="D9"/>
          </w:tcBorders>
        </w:tcPr>
        <w:p w14:paraId="77654C60" w14:textId="77777777" w:rsidR="004410B5" w:rsidRPr="009E2CEA" w:rsidRDefault="004410B5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</w:p>
      </w:tc>
      <w:tc>
        <w:tcPr>
          <w:tcW w:w="1695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nil"/>
          </w:tcBorders>
        </w:tcPr>
        <w:p w14:paraId="77654C61" w14:textId="77777777" w:rsidR="004410B5" w:rsidRPr="009E2CEA" w:rsidRDefault="004410B5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</w:p>
      </w:tc>
      <w:tc>
        <w:tcPr>
          <w:tcW w:w="1695" w:type="dxa"/>
          <w:tcBorders>
            <w:top w:val="single" w:sz="4" w:space="0" w:color="D9D9D9" w:themeColor="background1" w:themeShade="D9"/>
            <w:left w:val="nil"/>
            <w:bottom w:val="nil"/>
            <w:right w:val="single" w:sz="4" w:space="0" w:color="D9D9D9" w:themeColor="background1" w:themeShade="D9"/>
          </w:tcBorders>
        </w:tcPr>
        <w:p w14:paraId="77654C62" w14:textId="77777777" w:rsidR="004410B5" w:rsidRPr="009E2CEA" w:rsidRDefault="004410B5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</w:p>
      </w:tc>
      <w:tc>
        <w:tcPr>
          <w:tcW w:w="1272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nil"/>
          </w:tcBorders>
        </w:tcPr>
        <w:p w14:paraId="77654C63" w14:textId="77777777" w:rsidR="004410B5" w:rsidRPr="009E2CEA" w:rsidRDefault="004410B5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</w:p>
      </w:tc>
      <w:tc>
        <w:tcPr>
          <w:tcW w:w="1162" w:type="dxa"/>
          <w:tcBorders>
            <w:top w:val="single" w:sz="4" w:space="0" w:color="D9D9D9" w:themeColor="background1" w:themeShade="D9"/>
            <w:left w:val="nil"/>
            <w:bottom w:val="nil"/>
            <w:right w:val="single" w:sz="4" w:space="0" w:color="D9D9D9" w:themeColor="background1" w:themeShade="D9"/>
          </w:tcBorders>
        </w:tcPr>
        <w:p w14:paraId="77654C64" w14:textId="77777777" w:rsidR="004410B5" w:rsidRPr="009E2CEA" w:rsidRDefault="004410B5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</w:p>
      </w:tc>
    </w:tr>
    <w:tr w:rsidR="00D60644" w:rsidRPr="009E2CEA" w14:paraId="77654C6B" w14:textId="77777777" w:rsidTr="0015743A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3390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77654C66" w14:textId="77777777" w:rsidR="0021676E" w:rsidRPr="009E2CEA" w:rsidRDefault="0021676E" w:rsidP="00D21C04">
          <w:pPr>
            <w:pStyle w:val="KopfzeileInfos"/>
          </w:pPr>
          <w:r w:rsidRPr="009E2CEA">
            <w:t>Name:</w:t>
          </w:r>
        </w:p>
      </w:tc>
      <w:tc>
        <w:tcPr>
          <w:tcW w:w="1695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77654C67" w14:textId="77777777" w:rsidR="0021676E" w:rsidRPr="009E2CEA" w:rsidRDefault="0021676E" w:rsidP="00504B6C">
          <w:pPr>
            <w:pStyle w:val="KopfzeileInfos"/>
          </w:pPr>
          <w:r w:rsidRPr="009E2CEA">
            <w:t>Datum:</w:t>
          </w:r>
          <w:r w:rsidR="00EC4925" w:rsidRPr="009E2CEA">
            <w:t xml:space="preserve"> </w:t>
          </w:r>
        </w:p>
      </w:tc>
      <w:tc>
        <w:tcPr>
          <w:tcW w:w="1695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77654C68" w14:textId="77777777" w:rsidR="0021676E" w:rsidRPr="009E2CEA" w:rsidRDefault="0021676E" w:rsidP="00D21C04">
          <w:pPr>
            <w:pStyle w:val="KopfzeileInfos"/>
          </w:pPr>
          <w:r w:rsidRPr="009E2CEA">
            <w:t>Klasse:</w:t>
          </w:r>
        </w:p>
      </w:tc>
      <w:tc>
        <w:tcPr>
          <w:tcW w:w="1272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77654C69" w14:textId="022919C1" w:rsidR="0021676E" w:rsidRPr="009E2CEA" w:rsidRDefault="0021676E" w:rsidP="00D21C04">
          <w:pPr>
            <w:pStyle w:val="KopfzeileInfos"/>
          </w:pPr>
          <w:r w:rsidRPr="009E2CEA">
            <w:t>Blatt Nr.:</w:t>
          </w:r>
          <w:r w:rsidR="008C60E0" w:rsidRPr="009E2CEA">
            <w:t xml:space="preserve"> </w:t>
          </w:r>
          <w:r w:rsidR="00EC4925" w:rsidRPr="009E2CEA">
            <w:fldChar w:fldCharType="begin"/>
          </w:r>
          <w:r w:rsidR="00EC4925" w:rsidRPr="009E2CEA">
            <w:instrText xml:space="preserve"> PAGE   \* MERGEFORMAT </w:instrText>
          </w:r>
          <w:r w:rsidR="00EC4925" w:rsidRPr="009E2CEA">
            <w:fldChar w:fldCharType="separate"/>
          </w:r>
          <w:r w:rsidR="00453C75">
            <w:rPr>
              <w:noProof/>
            </w:rPr>
            <w:t>1</w:t>
          </w:r>
          <w:r w:rsidR="00EC4925" w:rsidRPr="009E2CEA">
            <w:fldChar w:fldCharType="end"/>
          </w:r>
          <w:r w:rsidR="008C60E0" w:rsidRPr="009E2CEA">
            <w:t>/</w:t>
          </w:r>
          <w:r w:rsidR="00D51C7E">
            <w:rPr>
              <w:noProof/>
            </w:rPr>
            <w:fldChar w:fldCharType="begin"/>
          </w:r>
          <w:r w:rsidR="00D51C7E">
            <w:rPr>
              <w:noProof/>
            </w:rPr>
            <w:instrText xml:space="preserve"> NUMPAGES   \* MERGEFORMAT </w:instrText>
          </w:r>
          <w:r w:rsidR="00D51C7E">
            <w:rPr>
              <w:noProof/>
            </w:rPr>
            <w:fldChar w:fldCharType="separate"/>
          </w:r>
          <w:r w:rsidR="00453C75">
            <w:rPr>
              <w:noProof/>
            </w:rPr>
            <w:t>1</w:t>
          </w:r>
          <w:r w:rsidR="00D51C7E">
            <w:rPr>
              <w:noProof/>
            </w:rPr>
            <w:fldChar w:fldCharType="end"/>
          </w:r>
        </w:p>
      </w:tc>
      <w:tc>
        <w:tcPr>
          <w:tcW w:w="1162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77654C6A" w14:textId="77777777" w:rsidR="0021676E" w:rsidRPr="009E2CEA" w:rsidRDefault="0021676E" w:rsidP="00D21C04">
          <w:pPr>
            <w:pStyle w:val="KopfzeileInfos"/>
          </w:pPr>
          <w:r w:rsidRPr="009E2CEA">
            <w:t>Lfd. Nr.:</w:t>
          </w:r>
        </w:p>
      </w:tc>
    </w:tr>
  </w:tbl>
  <w:p w14:paraId="77654C6C" w14:textId="77777777" w:rsidR="0039103E" w:rsidRPr="009E2CEA" w:rsidRDefault="0039103E" w:rsidP="0039103E">
    <w:pPr>
      <w:pStyle w:val="Kopfzeile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85E4D"/>
    <w:multiLevelType w:val="hybridMultilevel"/>
    <w:tmpl w:val="B978A812"/>
    <w:lvl w:ilvl="0" w:tplc="04070015">
      <w:start w:val="1"/>
      <w:numFmt w:val="decimal"/>
      <w:lvlText w:val="(%1)"/>
      <w:lvlJc w:val="left"/>
      <w:pPr>
        <w:ind w:left="140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 w15:restartNumberingAfterBreak="0">
    <w:nsid w:val="09D97C7A"/>
    <w:multiLevelType w:val="hybridMultilevel"/>
    <w:tmpl w:val="D11CC4DC"/>
    <w:lvl w:ilvl="0" w:tplc="E7D09678">
      <w:start w:val="1"/>
      <w:numFmt w:val="decimal"/>
      <w:pStyle w:val="Aufgabe"/>
      <w:lvlText w:val="%1."/>
      <w:lvlJc w:val="left"/>
      <w:pPr>
        <w:ind w:left="140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" w15:restartNumberingAfterBreak="0">
    <w:nsid w:val="254F0792"/>
    <w:multiLevelType w:val="hybridMultilevel"/>
    <w:tmpl w:val="0066AD5A"/>
    <w:lvl w:ilvl="0" w:tplc="14CAE27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333E6"/>
    <w:multiLevelType w:val="hybridMultilevel"/>
    <w:tmpl w:val="F5B4C0EE"/>
    <w:lvl w:ilvl="0" w:tplc="E0282300">
      <w:start w:val="1"/>
      <w:numFmt w:val="bullet"/>
      <w:pStyle w:val="LernzieleAufgabeAufzhlung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3F7CF6"/>
    <w:multiLevelType w:val="hybridMultilevel"/>
    <w:tmpl w:val="5DBEDEA8"/>
    <w:lvl w:ilvl="0" w:tplc="0052B2F2">
      <w:start w:val="1"/>
      <w:numFmt w:val="bullet"/>
      <w:pStyle w:val="Listenabsatz"/>
      <w:lvlText w:val=""/>
      <w:lvlJc w:val="left"/>
      <w:pPr>
        <w:ind w:left="140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 w16cid:durableId="337195679">
    <w:abstractNumId w:val="4"/>
  </w:num>
  <w:num w:numId="2" w16cid:durableId="1420563638">
    <w:abstractNumId w:val="3"/>
  </w:num>
  <w:num w:numId="3" w16cid:durableId="1201626222">
    <w:abstractNumId w:val="1"/>
  </w:num>
  <w:num w:numId="4" w16cid:durableId="1885365879">
    <w:abstractNumId w:val="0"/>
  </w:num>
  <w:num w:numId="5" w16cid:durableId="11542203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attachedTemplate r:id="rId1"/>
  <w:defaultTabStop w:val="709"/>
  <w:autoHyphenation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43A"/>
    <w:rsid w:val="00004904"/>
    <w:rsid w:val="000129F7"/>
    <w:rsid w:val="0004393B"/>
    <w:rsid w:val="0007299C"/>
    <w:rsid w:val="000927B5"/>
    <w:rsid w:val="000D1650"/>
    <w:rsid w:val="000F3749"/>
    <w:rsid w:val="000F4703"/>
    <w:rsid w:val="0012014E"/>
    <w:rsid w:val="001227AC"/>
    <w:rsid w:val="00126AA9"/>
    <w:rsid w:val="00135C8C"/>
    <w:rsid w:val="00136E44"/>
    <w:rsid w:val="001562AF"/>
    <w:rsid w:val="0015743A"/>
    <w:rsid w:val="00177CDA"/>
    <w:rsid w:val="00191848"/>
    <w:rsid w:val="001A4D16"/>
    <w:rsid w:val="001F1F16"/>
    <w:rsid w:val="001F7398"/>
    <w:rsid w:val="00211610"/>
    <w:rsid w:val="00211CE1"/>
    <w:rsid w:val="0021676E"/>
    <w:rsid w:val="00242806"/>
    <w:rsid w:val="00272958"/>
    <w:rsid w:val="00281283"/>
    <w:rsid w:val="00287A53"/>
    <w:rsid w:val="00290DF9"/>
    <w:rsid w:val="0029208C"/>
    <w:rsid w:val="00292CCB"/>
    <w:rsid w:val="00295599"/>
    <w:rsid w:val="002A4DDA"/>
    <w:rsid w:val="002C5BCE"/>
    <w:rsid w:val="002F331D"/>
    <w:rsid w:val="002F440D"/>
    <w:rsid w:val="003377D5"/>
    <w:rsid w:val="00337F18"/>
    <w:rsid w:val="00346705"/>
    <w:rsid w:val="0037169D"/>
    <w:rsid w:val="003760C3"/>
    <w:rsid w:val="0039103E"/>
    <w:rsid w:val="003D6C8E"/>
    <w:rsid w:val="003E009F"/>
    <w:rsid w:val="003E0291"/>
    <w:rsid w:val="003E5795"/>
    <w:rsid w:val="00405506"/>
    <w:rsid w:val="00406642"/>
    <w:rsid w:val="00417990"/>
    <w:rsid w:val="004410B5"/>
    <w:rsid w:val="004470BA"/>
    <w:rsid w:val="00453C75"/>
    <w:rsid w:val="0046103E"/>
    <w:rsid w:val="00491A88"/>
    <w:rsid w:val="004B21BB"/>
    <w:rsid w:val="005040CB"/>
    <w:rsid w:val="00504B6C"/>
    <w:rsid w:val="005055B3"/>
    <w:rsid w:val="005143CD"/>
    <w:rsid w:val="00521D7D"/>
    <w:rsid w:val="00533DCA"/>
    <w:rsid w:val="00544658"/>
    <w:rsid w:val="00555E46"/>
    <w:rsid w:val="0056537F"/>
    <w:rsid w:val="00565687"/>
    <w:rsid w:val="00567CE6"/>
    <w:rsid w:val="00574964"/>
    <w:rsid w:val="005754CC"/>
    <w:rsid w:val="00582C89"/>
    <w:rsid w:val="00591FC0"/>
    <w:rsid w:val="00594DA8"/>
    <w:rsid w:val="005C4E50"/>
    <w:rsid w:val="005C5DAE"/>
    <w:rsid w:val="005D155E"/>
    <w:rsid w:val="005F65AA"/>
    <w:rsid w:val="00604509"/>
    <w:rsid w:val="00610A1C"/>
    <w:rsid w:val="00636170"/>
    <w:rsid w:val="006407D6"/>
    <w:rsid w:val="00650DBD"/>
    <w:rsid w:val="0065296E"/>
    <w:rsid w:val="00677D1E"/>
    <w:rsid w:val="00692464"/>
    <w:rsid w:val="00693A01"/>
    <w:rsid w:val="006A3245"/>
    <w:rsid w:val="006B68A9"/>
    <w:rsid w:val="006C0630"/>
    <w:rsid w:val="006C2591"/>
    <w:rsid w:val="006C3051"/>
    <w:rsid w:val="006C6949"/>
    <w:rsid w:val="006D628D"/>
    <w:rsid w:val="006E606E"/>
    <w:rsid w:val="006F47AF"/>
    <w:rsid w:val="006F65BE"/>
    <w:rsid w:val="00724280"/>
    <w:rsid w:val="00724833"/>
    <w:rsid w:val="00725861"/>
    <w:rsid w:val="007310E8"/>
    <w:rsid w:val="00733B0E"/>
    <w:rsid w:val="007364D8"/>
    <w:rsid w:val="0073728B"/>
    <w:rsid w:val="00737DDA"/>
    <w:rsid w:val="00760EEB"/>
    <w:rsid w:val="007727DA"/>
    <w:rsid w:val="00783868"/>
    <w:rsid w:val="00796613"/>
    <w:rsid w:val="007C4BC1"/>
    <w:rsid w:val="007C56DA"/>
    <w:rsid w:val="007C5718"/>
    <w:rsid w:val="007D123D"/>
    <w:rsid w:val="007D3C1E"/>
    <w:rsid w:val="007D3E4D"/>
    <w:rsid w:val="007F080C"/>
    <w:rsid w:val="00804801"/>
    <w:rsid w:val="0082575D"/>
    <w:rsid w:val="00834F1B"/>
    <w:rsid w:val="0084084B"/>
    <w:rsid w:val="00847343"/>
    <w:rsid w:val="00857CAC"/>
    <w:rsid w:val="00862504"/>
    <w:rsid w:val="00870D2D"/>
    <w:rsid w:val="00874BD9"/>
    <w:rsid w:val="008B3966"/>
    <w:rsid w:val="008C60E0"/>
    <w:rsid w:val="008D086B"/>
    <w:rsid w:val="008D6074"/>
    <w:rsid w:val="008E7D4D"/>
    <w:rsid w:val="00905B15"/>
    <w:rsid w:val="0090693D"/>
    <w:rsid w:val="0091757A"/>
    <w:rsid w:val="009259E3"/>
    <w:rsid w:val="00926963"/>
    <w:rsid w:val="0093688F"/>
    <w:rsid w:val="00942238"/>
    <w:rsid w:val="00950178"/>
    <w:rsid w:val="0097122B"/>
    <w:rsid w:val="0097164B"/>
    <w:rsid w:val="00982214"/>
    <w:rsid w:val="009A1985"/>
    <w:rsid w:val="009A1B6A"/>
    <w:rsid w:val="009C2F21"/>
    <w:rsid w:val="009C33AA"/>
    <w:rsid w:val="009E2CEA"/>
    <w:rsid w:val="009F0FE1"/>
    <w:rsid w:val="00A16DE4"/>
    <w:rsid w:val="00A17372"/>
    <w:rsid w:val="00A548CC"/>
    <w:rsid w:val="00A81A39"/>
    <w:rsid w:val="00A85892"/>
    <w:rsid w:val="00A9520A"/>
    <w:rsid w:val="00AB44B1"/>
    <w:rsid w:val="00AC07CA"/>
    <w:rsid w:val="00AD0A98"/>
    <w:rsid w:val="00AD0E1A"/>
    <w:rsid w:val="00AD6D38"/>
    <w:rsid w:val="00B04B66"/>
    <w:rsid w:val="00B11428"/>
    <w:rsid w:val="00B11C25"/>
    <w:rsid w:val="00B1501B"/>
    <w:rsid w:val="00B77AFF"/>
    <w:rsid w:val="00B802AF"/>
    <w:rsid w:val="00BA5403"/>
    <w:rsid w:val="00BC215B"/>
    <w:rsid w:val="00BD4B1B"/>
    <w:rsid w:val="00BD7390"/>
    <w:rsid w:val="00BE089D"/>
    <w:rsid w:val="00BF26EB"/>
    <w:rsid w:val="00C0170E"/>
    <w:rsid w:val="00C036A5"/>
    <w:rsid w:val="00C22F2B"/>
    <w:rsid w:val="00C30020"/>
    <w:rsid w:val="00C41027"/>
    <w:rsid w:val="00C45B43"/>
    <w:rsid w:val="00C53154"/>
    <w:rsid w:val="00C554E1"/>
    <w:rsid w:val="00C67A3C"/>
    <w:rsid w:val="00C83AC2"/>
    <w:rsid w:val="00C85FE6"/>
    <w:rsid w:val="00C91019"/>
    <w:rsid w:val="00C932B6"/>
    <w:rsid w:val="00C957AE"/>
    <w:rsid w:val="00CA3C61"/>
    <w:rsid w:val="00CB65D2"/>
    <w:rsid w:val="00CB7A53"/>
    <w:rsid w:val="00CC5B4B"/>
    <w:rsid w:val="00CC5BD8"/>
    <w:rsid w:val="00CE0D23"/>
    <w:rsid w:val="00CF2835"/>
    <w:rsid w:val="00CF2DDF"/>
    <w:rsid w:val="00D15C8C"/>
    <w:rsid w:val="00D21C04"/>
    <w:rsid w:val="00D41785"/>
    <w:rsid w:val="00D51C7E"/>
    <w:rsid w:val="00D60644"/>
    <w:rsid w:val="00D63D50"/>
    <w:rsid w:val="00D652C7"/>
    <w:rsid w:val="00D70AAD"/>
    <w:rsid w:val="00D81292"/>
    <w:rsid w:val="00D812F8"/>
    <w:rsid w:val="00D8259E"/>
    <w:rsid w:val="00D96CA5"/>
    <w:rsid w:val="00DB55CB"/>
    <w:rsid w:val="00DD23F3"/>
    <w:rsid w:val="00DD3F16"/>
    <w:rsid w:val="00DE10EC"/>
    <w:rsid w:val="00DE1AE1"/>
    <w:rsid w:val="00DF1620"/>
    <w:rsid w:val="00DF4DCF"/>
    <w:rsid w:val="00E13698"/>
    <w:rsid w:val="00E42F58"/>
    <w:rsid w:val="00E655C6"/>
    <w:rsid w:val="00E71397"/>
    <w:rsid w:val="00E76AB2"/>
    <w:rsid w:val="00E833D7"/>
    <w:rsid w:val="00E94DC4"/>
    <w:rsid w:val="00EA499B"/>
    <w:rsid w:val="00EB0639"/>
    <w:rsid w:val="00EC4925"/>
    <w:rsid w:val="00ED1C9A"/>
    <w:rsid w:val="00EE0546"/>
    <w:rsid w:val="00EE328E"/>
    <w:rsid w:val="00F073A1"/>
    <w:rsid w:val="00F07773"/>
    <w:rsid w:val="00F20AEE"/>
    <w:rsid w:val="00F257C1"/>
    <w:rsid w:val="00F412E3"/>
    <w:rsid w:val="00F42994"/>
    <w:rsid w:val="00FB72C7"/>
    <w:rsid w:val="00FB73FC"/>
    <w:rsid w:val="00FD6DB8"/>
    <w:rsid w:val="00FF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7654C25"/>
  <w15:docId w15:val="{A7039308-2A2A-4593-B374-E3EF20193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D6DB8"/>
    <w:pPr>
      <w:spacing w:after="16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847343"/>
    <w:pPr>
      <w:pBdr>
        <w:top w:val="single" w:sz="4" w:space="1" w:color="1F497D" w:themeColor="text2"/>
        <w:left w:val="single" w:sz="4" w:space="4" w:color="1F497D" w:themeColor="text2"/>
        <w:bottom w:val="single" w:sz="4" w:space="1" w:color="1F497D" w:themeColor="text2"/>
        <w:right w:val="single" w:sz="4" w:space="4" w:color="1F497D" w:themeColor="text2"/>
      </w:pBdr>
      <w:shd w:val="clear" w:color="auto" w:fill="B8CCE4" w:themeFill="accent1" w:themeFillTint="66"/>
      <w:tabs>
        <w:tab w:val="left" w:pos="567"/>
        <w:tab w:val="center" w:pos="4607"/>
        <w:tab w:val="right" w:pos="9214"/>
      </w:tabs>
      <w:spacing w:before="160"/>
      <w:outlineLvl w:val="0"/>
    </w:pPr>
    <w:rPr>
      <w:rFonts w:ascii="Calibri" w:hAnsi="Calibri" w:cs="Arial"/>
      <w:b/>
      <w:caps/>
      <w:color w:val="0F243E" w:themeColor="text2" w:themeShade="80"/>
      <w:sz w:val="24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47343"/>
    <w:pPr>
      <w:pBdr>
        <w:top w:val="single" w:sz="4" w:space="1" w:color="E36C0A" w:themeColor="accent6" w:themeShade="BF"/>
        <w:left w:val="single" w:sz="4" w:space="4" w:color="E36C0A" w:themeColor="accent6" w:themeShade="BF"/>
        <w:bottom w:val="single" w:sz="4" w:space="1" w:color="E36C0A" w:themeColor="accent6" w:themeShade="BF"/>
        <w:right w:val="single" w:sz="4" w:space="4" w:color="E36C0A" w:themeColor="accent6" w:themeShade="BF"/>
      </w:pBdr>
      <w:shd w:val="clear" w:color="auto" w:fill="FDE9D9" w:themeFill="accent6" w:themeFillTint="33"/>
      <w:tabs>
        <w:tab w:val="left" w:pos="567"/>
        <w:tab w:val="center" w:pos="4607"/>
        <w:tab w:val="right" w:pos="9214"/>
      </w:tabs>
      <w:spacing w:before="160"/>
      <w:outlineLvl w:val="1"/>
    </w:pPr>
    <w:rPr>
      <w:rFonts w:ascii="Calibri" w:hAnsi="Calibri" w:cs="Arial"/>
      <w:b/>
      <w:caps/>
      <w:color w:val="984806" w:themeColor="accent6" w:themeShade="80"/>
      <w:sz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rsid w:val="0073728B"/>
    <w:pPr>
      <w:keepNext/>
      <w:keepLines/>
      <w:spacing w:before="40" w:after="0"/>
      <w:outlineLvl w:val="2"/>
    </w:pPr>
    <w:rPr>
      <w:rFonts w:eastAsiaTheme="majorEastAsia" w:cstheme="majorBidi"/>
      <w:b/>
      <w:caps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7372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B44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B44B1"/>
  </w:style>
  <w:style w:type="paragraph" w:styleId="Fuzeile">
    <w:name w:val="footer"/>
    <w:basedOn w:val="Standard"/>
    <w:link w:val="FuzeileZchn"/>
    <w:uiPriority w:val="99"/>
    <w:unhideWhenUsed/>
    <w:rsid w:val="00C83AC2"/>
    <w:pPr>
      <w:tabs>
        <w:tab w:val="left" w:pos="2014"/>
        <w:tab w:val="right" w:pos="8647"/>
      </w:tabs>
      <w:spacing w:after="0" w:line="240" w:lineRule="auto"/>
    </w:pPr>
    <w:rPr>
      <w:rFonts w:ascii="Arial" w:hAnsi="Arial"/>
      <w:noProof/>
      <w:color w:val="595959" w:themeColor="text1" w:themeTint="A6"/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C83AC2"/>
    <w:rPr>
      <w:rFonts w:ascii="Arial" w:hAnsi="Arial"/>
      <w:noProof/>
      <w:color w:val="595959" w:themeColor="text1" w:themeTint="A6"/>
      <w:sz w:val="1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B4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B44B1"/>
    <w:rPr>
      <w:rFonts w:ascii="Tahoma" w:hAnsi="Tahoma" w:cs="Tahoma"/>
      <w:sz w:val="16"/>
      <w:szCs w:val="16"/>
    </w:rPr>
  </w:style>
  <w:style w:type="paragraph" w:customStyle="1" w:styleId="EinfacherAbsatz">
    <w:name w:val="[Einfacher Absatz]"/>
    <w:basedOn w:val="Standard"/>
    <w:uiPriority w:val="99"/>
    <w:rsid w:val="00C41027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eastAsiaTheme="minorEastAsia" w:hAnsi="Times New Roman" w:cs="Times New Roman"/>
      <w:color w:val="000000"/>
      <w:sz w:val="24"/>
      <w:szCs w:val="24"/>
      <w:lang w:eastAsia="de-DE"/>
    </w:rPr>
  </w:style>
  <w:style w:type="table" w:styleId="Tabellenraster">
    <w:name w:val="Table Grid"/>
    <w:basedOn w:val="NormaleTabelle"/>
    <w:uiPriority w:val="59"/>
    <w:rsid w:val="009259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basedOn w:val="Standard"/>
    <w:uiPriority w:val="1"/>
    <w:qFormat/>
    <w:rsid w:val="0012014E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847343"/>
    <w:rPr>
      <w:rFonts w:ascii="Calibri" w:hAnsi="Calibri" w:cs="Arial"/>
      <w:b/>
      <w:caps/>
      <w:color w:val="0F243E" w:themeColor="text2" w:themeShade="80"/>
      <w:sz w:val="24"/>
      <w:shd w:val="clear" w:color="auto" w:fill="B8CCE4" w:themeFill="accent1" w:themeFillTint="66"/>
    </w:rPr>
  </w:style>
  <w:style w:type="paragraph" w:customStyle="1" w:styleId="Kopfzeileberschrift">
    <w:name w:val="Kopfzeile Überschrift"/>
    <w:basedOn w:val="Kopfzeile"/>
    <w:link w:val="KopfzeileberschriftZchn"/>
    <w:rsid w:val="00C83AC2"/>
    <w:pPr>
      <w:tabs>
        <w:tab w:val="clear" w:pos="9072"/>
        <w:tab w:val="right" w:pos="9214"/>
      </w:tabs>
    </w:pPr>
    <w:rPr>
      <w:rFonts w:ascii="Arial" w:hAnsi="Arial" w:cs="Arial"/>
      <w:color w:val="C00000"/>
      <w:sz w:val="24"/>
      <w:szCs w:val="24"/>
    </w:rPr>
  </w:style>
  <w:style w:type="paragraph" w:customStyle="1" w:styleId="KopfzeileUntertitel">
    <w:name w:val="Kopfzeile Untertitel"/>
    <w:basedOn w:val="Kopfzeile"/>
    <w:rsid w:val="00C83AC2"/>
    <w:pPr>
      <w:tabs>
        <w:tab w:val="clear" w:pos="9072"/>
        <w:tab w:val="right" w:pos="9214"/>
      </w:tabs>
    </w:pPr>
    <w:rPr>
      <w:rFonts w:ascii="Arial" w:hAnsi="Arial" w:cs="Arial"/>
      <w:color w:val="0F243E" w:themeColor="text2" w:themeShade="80"/>
      <w:sz w:val="20"/>
      <w:szCs w:val="20"/>
    </w:rPr>
  </w:style>
  <w:style w:type="character" w:customStyle="1" w:styleId="KopfzeileberschriftZchn">
    <w:name w:val="Kopfzeile Überschrift Zchn"/>
    <w:basedOn w:val="KopfzeileZchn"/>
    <w:link w:val="Kopfzeileberschrift"/>
    <w:rsid w:val="00C83AC2"/>
    <w:rPr>
      <w:rFonts w:ascii="Arial" w:hAnsi="Arial" w:cs="Arial"/>
      <w:color w:val="C00000"/>
      <w:sz w:val="24"/>
      <w:szCs w:val="24"/>
    </w:rPr>
  </w:style>
  <w:style w:type="paragraph" w:customStyle="1" w:styleId="KopfzeileInfos">
    <w:name w:val="Kopfzeile Infos"/>
    <w:basedOn w:val="Kopfzeile"/>
    <w:link w:val="KopfzeileInfosZchn"/>
    <w:rsid w:val="00C83AC2"/>
    <w:rPr>
      <w:rFonts w:ascii="Arial" w:hAnsi="Arial" w:cs="Arial"/>
      <w:sz w:val="15"/>
      <w:szCs w:val="15"/>
    </w:rPr>
  </w:style>
  <w:style w:type="character" w:customStyle="1" w:styleId="KopfzeileInfosZchn">
    <w:name w:val="Kopfzeile Infos Zchn"/>
    <w:basedOn w:val="KopfzeileZchn"/>
    <w:link w:val="KopfzeileInfos"/>
    <w:rsid w:val="00C83AC2"/>
    <w:rPr>
      <w:rFonts w:ascii="Arial" w:hAnsi="Arial" w:cs="Arial"/>
      <w:sz w:val="15"/>
      <w:szCs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3728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Listenabsatz">
    <w:name w:val="List Paragraph"/>
    <w:basedOn w:val="Standard"/>
    <w:uiPriority w:val="34"/>
    <w:qFormat/>
    <w:rsid w:val="0012014E"/>
    <w:pPr>
      <w:numPr>
        <w:numId w:val="1"/>
      </w:numPr>
      <w:ind w:left="1020" w:hanging="34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847343"/>
    <w:rPr>
      <w:rFonts w:ascii="Calibri" w:hAnsi="Calibri" w:cs="Arial"/>
      <w:b/>
      <w:caps/>
      <w:color w:val="984806" w:themeColor="accent6" w:themeShade="80"/>
      <w:sz w:val="24"/>
      <w:shd w:val="clear" w:color="auto" w:fill="FDE9D9" w:themeFill="accent6" w:themeFillTint="33"/>
    </w:rPr>
  </w:style>
  <w:style w:type="character" w:styleId="Hyperlink">
    <w:name w:val="Hyperlink"/>
    <w:basedOn w:val="Absatz-Standardschriftart"/>
    <w:uiPriority w:val="99"/>
    <w:unhideWhenUsed/>
    <w:rsid w:val="00C83AC2"/>
    <w:rPr>
      <w:color w:val="17365D" w:themeColor="text2" w:themeShade="BF"/>
      <w:u w:val="dotted"/>
    </w:rPr>
  </w:style>
  <w:style w:type="character" w:styleId="Hervorhebung">
    <w:name w:val="Emphasis"/>
    <w:basedOn w:val="Absatz-Standardschriftart"/>
    <w:uiPriority w:val="20"/>
    <w:rsid w:val="003E5795"/>
    <w:rPr>
      <w:rFonts w:ascii="Calibri Light" w:hAnsi="Calibri Light"/>
      <w:b/>
      <w:iCs/>
      <w:caps/>
      <w:smallCaps w:val="0"/>
      <w:color w:val="17365D" w:themeColor="text2" w:themeShade="BF"/>
    </w:rPr>
  </w:style>
  <w:style w:type="character" w:styleId="IntensiveHervorhebung">
    <w:name w:val="Intense Emphasis"/>
    <w:basedOn w:val="Absatz-Standardschriftart"/>
    <w:uiPriority w:val="21"/>
    <w:rsid w:val="003E5795"/>
    <w:rPr>
      <w:rFonts w:ascii="Calibri Light" w:hAnsi="Calibri Light"/>
      <w:b/>
      <w:i w:val="0"/>
      <w:iCs/>
      <w:caps/>
      <w:smallCaps w:val="0"/>
      <w:color w:val="C00000"/>
    </w:rPr>
  </w:style>
  <w:style w:type="character" w:styleId="Platzhaltertext">
    <w:name w:val="Placeholder Text"/>
    <w:basedOn w:val="Absatz-Standardschriftart"/>
    <w:uiPriority w:val="99"/>
    <w:semiHidden/>
    <w:rsid w:val="00C554E1"/>
    <w:rPr>
      <w:color w:val="808080"/>
    </w:rPr>
  </w:style>
  <w:style w:type="paragraph" w:customStyle="1" w:styleId="LernzieleAufgabe">
    <w:name w:val="Lernziele Aufgabe"/>
    <w:basedOn w:val="Standard"/>
    <w:next w:val="LernzieleAufgabeAufzhlung"/>
    <w:qFormat/>
    <w:rsid w:val="00F257C1"/>
    <w:pPr>
      <w:pBdr>
        <w:top w:val="dotted" w:sz="4" w:space="4" w:color="auto"/>
        <w:left w:val="dotted" w:sz="4" w:space="10" w:color="auto"/>
        <w:bottom w:val="dotted" w:sz="4" w:space="4" w:color="auto"/>
        <w:right w:val="dotted" w:sz="4" w:space="10" w:color="auto"/>
      </w:pBdr>
      <w:shd w:val="clear" w:color="auto" w:fill="F2F2F2" w:themeFill="background1" w:themeFillShade="F2"/>
      <w:spacing w:before="200" w:after="120" w:line="259" w:lineRule="auto"/>
      <w:ind w:left="851" w:right="567" w:hanging="284"/>
    </w:pPr>
    <w:rPr>
      <w:rFonts w:cs="Arial"/>
      <w:i/>
      <w:sz w:val="18"/>
      <w:szCs w:val="18"/>
      <w:lang w:eastAsia="de-DE"/>
    </w:rPr>
  </w:style>
  <w:style w:type="paragraph" w:customStyle="1" w:styleId="LernzieleAufgabeAufzhlung">
    <w:name w:val="Lernziele Aufgabe (Aufzählung)"/>
    <w:basedOn w:val="LernzieleAufgabe"/>
    <w:qFormat/>
    <w:rsid w:val="00295599"/>
    <w:pPr>
      <w:numPr>
        <w:numId w:val="2"/>
      </w:numPr>
      <w:spacing w:before="120" w:after="240"/>
      <w:ind w:left="851" w:hanging="284"/>
      <w:contextualSpacing/>
    </w:pPr>
    <w:rPr>
      <w:i w:val="0"/>
    </w:rPr>
  </w:style>
  <w:style w:type="paragraph" w:customStyle="1" w:styleId="Aufgabe">
    <w:name w:val="Aufgabe"/>
    <w:basedOn w:val="Listenabsatz"/>
    <w:link w:val="AufgabeZchn"/>
    <w:qFormat/>
    <w:rsid w:val="00295599"/>
    <w:pPr>
      <w:numPr>
        <w:numId w:val="3"/>
      </w:numPr>
      <w:ind w:left="567"/>
    </w:pPr>
  </w:style>
  <w:style w:type="character" w:customStyle="1" w:styleId="AufgabeZchn">
    <w:name w:val="Aufgabe Zchn"/>
    <w:basedOn w:val="Absatz-Standardschriftart"/>
    <w:link w:val="Aufgabe"/>
    <w:rsid w:val="00295599"/>
  </w:style>
  <w:style w:type="character" w:styleId="SchwacherVerweis">
    <w:name w:val="Subtle Reference"/>
    <w:basedOn w:val="Absatz-Standardschriftart"/>
    <w:uiPriority w:val="31"/>
    <w:rsid w:val="00C932B6"/>
    <w:rPr>
      <w:smallCaps/>
      <w:color w:val="5A5A5A" w:themeColor="text1" w:themeTint="A5"/>
    </w:rPr>
  </w:style>
  <w:style w:type="character" w:styleId="SchwacheHervorhebung">
    <w:name w:val="Subtle Emphasis"/>
    <w:basedOn w:val="Absatz-Standardschriftart"/>
    <w:uiPriority w:val="19"/>
    <w:rsid w:val="00C932B6"/>
    <w:rPr>
      <w:i/>
      <w:iCs/>
      <w:color w:val="404040" w:themeColor="text1" w:themeTint="BF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3728B"/>
    <w:rPr>
      <w:rFonts w:eastAsiaTheme="majorEastAsia" w:cstheme="majorBidi"/>
      <w:b/>
      <w:caps/>
      <w:szCs w:val="24"/>
    </w:rPr>
  </w:style>
  <w:style w:type="character" w:styleId="Fett">
    <w:name w:val="Strong"/>
    <w:basedOn w:val="Absatz-Standardschriftart"/>
    <w:uiPriority w:val="22"/>
    <w:qFormat/>
    <w:rsid w:val="00CB7A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86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wmf"/><Relationship Id="rId2" Type="http://schemas.openxmlformats.org/officeDocument/2006/relationships/image" Target="media/image4.wmf"/><Relationship Id="rId1" Type="http://schemas.openxmlformats.org/officeDocument/2006/relationships/image" Target="media/image3.wmf"/><Relationship Id="rId5" Type="http://schemas.openxmlformats.org/officeDocument/2006/relationships/oleObject" Target="embeddings/Microsoft_Visio_2003-2010_Drawing1.vsd"/><Relationship Id="rId4" Type="http://schemas.openxmlformats.org/officeDocument/2006/relationships/image" Target="media/image6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Visio_2003-2010_Drawing.vsd"/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Sonstiges\Word\Vorlagen\OSZ\Arbeitsblatt%20A4%20CC-BY-SA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D613C3-CD8B-4891-9466-E4C28D64D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S:\Sonstiges\Word\Vorlagen\OSZ\Arbeitsblatt A4 CC-BY-SA.dotx</Template>
  <TotalTime>0</TotalTime>
  <Pages>2</Pages>
  <Words>188</Words>
  <Characters>1481</Characters>
  <Application>Microsoft Office Word</Application>
  <DocSecurity>0</DocSecurity>
  <Lines>64</Lines>
  <Paragraphs>55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ITA 12 - Aps, Fabian</cp:lastModifiedBy>
  <cp:revision>4</cp:revision>
  <cp:lastPrinted>2017-01-03T12:26:00Z</cp:lastPrinted>
  <dcterms:created xsi:type="dcterms:W3CDTF">2022-02-07T11:27:00Z</dcterms:created>
  <dcterms:modified xsi:type="dcterms:W3CDTF">2023-03-15T09:28:00Z</dcterms:modified>
</cp:coreProperties>
</file>