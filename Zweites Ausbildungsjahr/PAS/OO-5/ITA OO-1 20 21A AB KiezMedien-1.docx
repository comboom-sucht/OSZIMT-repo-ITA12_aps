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99DC" w14:textId="5D470320" w:rsidR="0015743A" w:rsidRPr="0015743A" w:rsidRDefault="0015743A" w:rsidP="0015743A">
      <w:pPr>
        <w:pStyle w:val="berschrift1"/>
      </w:pPr>
      <w:r w:rsidRPr="0015743A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E5E9A05" wp14:editId="6E5E9A06">
            <wp:simplePos x="0" y="0"/>
            <wp:positionH relativeFrom="column">
              <wp:posOffset>5557520</wp:posOffset>
            </wp:positionH>
            <wp:positionV relativeFrom="paragraph">
              <wp:posOffset>-82105</wp:posOffset>
            </wp:positionV>
            <wp:extent cx="284400" cy="414000"/>
            <wp:effectExtent l="0" t="0" r="190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sicum-2-ic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3" r="21247"/>
                    <a:stretch/>
                  </pic:blipFill>
                  <pic:spPr bwMode="auto">
                    <a:xfrm>
                      <a:off x="0" y="0"/>
                      <a:ext cx="284400" cy="41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43A">
        <w:t>KiezMedien Ausleihsoftware</w:t>
      </w:r>
    </w:p>
    <w:p w14:paraId="6E5E99DD" w14:textId="77777777" w:rsidR="0015743A" w:rsidRPr="0015743A" w:rsidRDefault="0015743A" w:rsidP="0015743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</w:pPr>
      <w:r w:rsidRPr="0015743A">
        <w:t xml:space="preserve">Die </w:t>
      </w:r>
      <w:proofErr w:type="spellStart"/>
      <w:r w:rsidRPr="0015743A">
        <w:rPr>
          <w:i/>
        </w:rPr>
        <w:t>Schick&amp;Kannix</w:t>
      </w:r>
      <w:proofErr w:type="spellEnd"/>
      <w:r w:rsidRPr="0015743A">
        <w:rPr>
          <w:i/>
        </w:rPr>
        <w:t xml:space="preserve"> GmbH</w:t>
      </w:r>
      <w:r w:rsidRPr="0015743A">
        <w:t xml:space="preserve"> hat für die gemeinnützige Kiez-Bücherei </w:t>
      </w:r>
      <w:r w:rsidRPr="0015743A">
        <w:rPr>
          <w:i/>
        </w:rPr>
        <w:t>Britzer Bücherschleuder</w:t>
      </w:r>
      <w:r w:rsidRPr="0015743A">
        <w:t xml:space="preserve"> eine kleine Verwaltungssoftware implementiert, um die Ausleihe zu vereinfachen. Bei der Arbeit mit Karteikarten ging einfach zu viel schief, und außerdem wäre ja auch eine Online-Suche eine ganz nette Sache.</w:t>
      </w:r>
    </w:p>
    <w:p w14:paraId="6E5E99DE" w14:textId="77777777" w:rsidR="0015743A" w:rsidRPr="0015743A" w:rsidRDefault="0015743A" w:rsidP="0015743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</w:pPr>
      <w:r w:rsidRPr="0015743A">
        <w:t xml:space="preserve">Leider wurde die Software mit dem Titel </w:t>
      </w:r>
      <w:proofErr w:type="spellStart"/>
      <w:r w:rsidRPr="0015743A">
        <w:rPr>
          <w:i/>
        </w:rPr>
        <w:t>KiezMedien</w:t>
      </w:r>
      <w:proofErr w:type="spellEnd"/>
      <w:r w:rsidRPr="0015743A">
        <w:t xml:space="preserve"> nicht mehr fertig, und nun ist </w:t>
      </w:r>
      <w:r w:rsidRPr="0015743A">
        <w:rPr>
          <w:i/>
        </w:rPr>
        <w:t>S&amp;K</w:t>
      </w:r>
      <w:r w:rsidRPr="0015743A">
        <w:t xml:space="preserve"> bekanntlich pleite. Umso mehr freut sich die </w:t>
      </w:r>
      <w:r w:rsidRPr="0015743A">
        <w:rPr>
          <w:i/>
        </w:rPr>
        <w:t>Britzer Bücherschleuder</w:t>
      </w:r>
      <w:r w:rsidRPr="0015743A">
        <w:t xml:space="preserve"> über Ihre Unterstützung und bittet Sie um Ihre fachliche Analyse als Gutachter.</w:t>
      </w:r>
    </w:p>
    <w:p w14:paraId="6E5E99DF" w14:textId="77777777" w:rsidR="0015743A" w:rsidRPr="00DD01B3" w:rsidRDefault="0015743A" w:rsidP="0015743A">
      <w:pPr>
        <w:pStyle w:val="berschrift2"/>
        <w:spacing w:before="480"/>
        <w:rPr>
          <w:rFonts w:ascii="Calibri Light" w:hAnsi="Calibri Light"/>
          <w:caps w:val="0"/>
          <w:szCs w:val="24"/>
        </w:rPr>
      </w:pPr>
      <w:r>
        <w:rPr>
          <w:szCs w:val="24"/>
        </w:rPr>
        <w:t>Lernaufgabe</w:t>
      </w:r>
      <w:r w:rsidRPr="00DD01B3">
        <w:rPr>
          <w:rFonts w:ascii="Calibri Light" w:hAnsi="Calibri Light"/>
          <w:szCs w:val="24"/>
        </w:rPr>
        <w:tab/>
      </w:r>
      <w:r w:rsidRPr="00DD01B3">
        <w:rPr>
          <w:rFonts w:ascii="Calibri Light" w:hAnsi="Calibri Light"/>
          <w:szCs w:val="24"/>
        </w:rPr>
        <w:tab/>
      </w:r>
      <w:r w:rsidRPr="00353FD8">
        <w:rPr>
          <w:rFonts w:ascii="Segoe UI Symbol" w:hAnsi="Segoe UI Symbol"/>
          <w:szCs w:val="24"/>
        </w:rPr>
        <w:t>🕙</w:t>
      </w:r>
      <w:r w:rsidRPr="00DD01B3">
        <w:rPr>
          <w:rFonts w:ascii="Calibri Light" w:hAnsi="Calibri Light"/>
          <w:szCs w:val="24"/>
        </w:rPr>
        <w:t xml:space="preserve"> 30 Min.</w:t>
      </w:r>
    </w:p>
    <w:p w14:paraId="6E5E99E0" w14:textId="77777777" w:rsidR="0015743A" w:rsidRDefault="0015743A" w:rsidP="0015743A">
      <w:pPr>
        <w:pStyle w:val="Listenabsatz"/>
        <w:numPr>
          <w:ilvl w:val="0"/>
          <w:numId w:val="5"/>
        </w:numPr>
        <w:spacing w:after="200"/>
        <w:ind w:left="426"/>
      </w:pPr>
      <w:r w:rsidRPr="006766CF">
        <w:rPr>
          <w:b/>
        </w:rPr>
        <w:t>Analysieren Sie die vorhandenen Klassen und die Implementierung der Vererbung.</w:t>
      </w:r>
      <w:r>
        <w:br/>
        <w:t xml:space="preserve">Orientieren Sie sich für Ihre Beobachtungen dazu folgenden Leitfragen: </w:t>
      </w:r>
    </w:p>
    <w:p w14:paraId="6E5E99E1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wird Vererbung in Java-Quelltexten gekennzeichnet?</w:t>
      </w:r>
    </w:p>
    <w:p w14:paraId="6E5E99E2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 xml:space="preserve">Welche Klasse erbt im Projekt </w:t>
      </w:r>
      <w:r w:rsidRPr="00033143">
        <w:rPr>
          <w:i/>
        </w:rPr>
        <w:t>Kiezmedien</w:t>
      </w:r>
      <w:r>
        <w:t xml:space="preserve"> von wem (</w:t>
      </w:r>
      <w:r>
        <w:rPr>
          <w:rFonts w:ascii="Segoe UI Emoji" w:hAnsi="Segoe UI Emoji"/>
        </w:rPr>
        <w:t>→</w:t>
      </w:r>
      <w:r>
        <w:t xml:space="preserve"> Tabelle)?</w:t>
      </w:r>
    </w:p>
    <w:p w14:paraId="6E5E99E3" w14:textId="0A8B9023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>Wie kann ein Konstruktor auf die Oberklasse zugreifen…</w:t>
      </w:r>
      <w:r w:rsidR="007C3AA3">
        <w:t xml:space="preserve"> </w:t>
      </w:r>
      <w:proofErr w:type="gramStart"/>
      <w:r w:rsidR="007C3AA3">
        <w:t>super(</w:t>
      </w:r>
      <w:proofErr w:type="gramEnd"/>
      <w:r w:rsidR="007C3AA3">
        <w:t>)</w:t>
      </w:r>
    </w:p>
    <w:p w14:paraId="6E5E99E4" w14:textId="77777777" w:rsidR="0015743A" w:rsidRDefault="0015743A" w:rsidP="0015743A">
      <w:pPr>
        <w:pStyle w:val="Listenabsatz"/>
        <w:numPr>
          <w:ilvl w:val="0"/>
          <w:numId w:val="4"/>
        </w:numPr>
        <w:spacing w:after="200"/>
        <w:ind w:left="1134" w:hanging="567"/>
      </w:pPr>
      <w:r>
        <w:t>…und wie können Attribute der Oberklasse gesetzt oder gelesen werden?</w:t>
      </w:r>
    </w:p>
    <w:p w14:paraId="6E5E99E5" w14:textId="49441001" w:rsidR="0015743A" w:rsidRDefault="007C3AA3" w:rsidP="0015743A">
      <w:pPr>
        <w:pStyle w:val="Listenabsatz"/>
        <w:numPr>
          <w:ilvl w:val="0"/>
          <w:numId w:val="0"/>
        </w:numPr>
        <w:ind w:left="720"/>
      </w:pPr>
      <w:r>
        <w:t>Getter/</w:t>
      </w:r>
      <w:proofErr w:type="spellStart"/>
      <w:r>
        <w:t>setter</w:t>
      </w:r>
      <w:proofErr w:type="spellEnd"/>
      <w:r>
        <w:t xml:space="preserve">/aufrufen des </w:t>
      </w:r>
      <w:proofErr w:type="spellStart"/>
      <w:r>
        <w:t>Atribut</w:t>
      </w:r>
      <w:proofErr w:type="spellEnd"/>
    </w:p>
    <w:tbl>
      <w:tblPr>
        <w:tblStyle w:val="Tabellenraster"/>
        <w:tblW w:w="0" w:type="auto"/>
        <w:tblInd w:w="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5743A" w:rsidRPr="00851715" w14:paraId="6E5E99E9" w14:textId="77777777" w:rsidTr="00DA5799">
        <w:tc>
          <w:tcPr>
            <w:tcW w:w="2268" w:type="dxa"/>
            <w:shd w:val="clear" w:color="auto" w:fill="404040" w:themeFill="text1" w:themeFillTint="BF"/>
            <w:vAlign w:val="center"/>
          </w:tcPr>
          <w:p w14:paraId="6E5E99E6" w14:textId="77777777" w:rsidR="0015743A" w:rsidRPr="00851715" w:rsidRDefault="0015743A" w:rsidP="00DA5799">
            <w:pPr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6E5E99E7" w14:textId="77777777" w:rsidR="0015743A" w:rsidRPr="00851715" w:rsidRDefault="0015743A" w:rsidP="00DA5799">
            <w:pPr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Oberklasse</w:t>
            </w:r>
          </w:p>
        </w:tc>
        <w:tc>
          <w:tcPr>
            <w:tcW w:w="2268" w:type="dxa"/>
            <w:shd w:val="clear" w:color="auto" w:fill="404040" w:themeFill="text1" w:themeFillTint="BF"/>
            <w:vAlign w:val="center"/>
          </w:tcPr>
          <w:p w14:paraId="6E5E99E8" w14:textId="77777777" w:rsidR="0015743A" w:rsidRPr="00851715" w:rsidRDefault="0015743A" w:rsidP="00DA5799">
            <w:pPr>
              <w:jc w:val="center"/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</w:pPr>
            <w:r w:rsidRPr="00851715">
              <w:rPr>
                <w:rFonts w:ascii="Calibri Light" w:hAnsi="Calibri Light"/>
                <w:b/>
                <w:caps/>
                <w:color w:val="FFFFFF" w:themeColor="background1"/>
                <w:sz w:val="24"/>
                <w:szCs w:val="24"/>
              </w:rPr>
              <w:t>UnterklasseN</w:t>
            </w:r>
          </w:p>
        </w:tc>
      </w:tr>
      <w:tr w:rsidR="00AE2381" w:rsidRPr="00AE2381" w14:paraId="6E5E99ED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E5E99EA" w14:textId="02FF3FD8" w:rsidR="0015743A" w:rsidRPr="00AE2381" w:rsidRDefault="008F2CF3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bookmarkStart w:id="0" w:name="OLE_LINK10"/>
            <w:r>
              <w:rPr>
                <w:rFonts w:ascii="Komika Text" w:hAnsi="Komika Text"/>
                <w:sz w:val="24"/>
                <w:szCs w:val="24"/>
              </w:rPr>
              <w:t>Medium</w:t>
            </w:r>
            <w:bookmarkEnd w:id="0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EB" w14:textId="5D1CEFB7" w:rsidR="0015743A" w:rsidRPr="00AE2381" w:rsidRDefault="0015743A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CC7FAF" w14:textId="77777777" w:rsidR="0015743A" w:rsidRDefault="008F2CF3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r>
              <w:rPr>
                <w:rFonts w:ascii="Komika Text" w:hAnsi="Komika Text"/>
                <w:sz w:val="24"/>
                <w:szCs w:val="24"/>
              </w:rPr>
              <w:t>DVD</w:t>
            </w:r>
          </w:p>
          <w:p w14:paraId="5430F41E" w14:textId="77777777" w:rsidR="008F2CF3" w:rsidRDefault="008F2CF3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r>
              <w:rPr>
                <w:rFonts w:ascii="Komika Text" w:hAnsi="Komika Text"/>
                <w:sz w:val="24"/>
                <w:szCs w:val="24"/>
              </w:rPr>
              <w:t>Spiel</w:t>
            </w:r>
          </w:p>
          <w:p w14:paraId="6E5E99EC" w14:textId="75121802" w:rsidR="008F2CF3" w:rsidRPr="00AE2381" w:rsidRDefault="008F2CF3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r>
              <w:rPr>
                <w:rFonts w:ascii="Komika Text" w:hAnsi="Komika Text"/>
                <w:sz w:val="24"/>
                <w:szCs w:val="24"/>
              </w:rPr>
              <w:t>CD</w:t>
            </w:r>
          </w:p>
        </w:tc>
      </w:tr>
      <w:tr w:rsidR="00AE2381" w:rsidRPr="00AE2381" w14:paraId="6E5E99F1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E5E99EE" w14:textId="0654179F" w:rsidR="0015743A" w:rsidRPr="00AE2381" w:rsidRDefault="008F2CF3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bookmarkStart w:id="1" w:name="OLE_LINK8"/>
            <w:r>
              <w:rPr>
                <w:rFonts w:ascii="Komika Text" w:hAnsi="Komika Text"/>
                <w:sz w:val="24"/>
                <w:szCs w:val="24"/>
              </w:rPr>
              <w:t>Spiel</w:t>
            </w:r>
            <w:bookmarkEnd w:id="1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EF" w14:textId="4887EA90" w:rsidR="0015743A" w:rsidRPr="00AE2381" w:rsidRDefault="008F2CF3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r>
              <w:rPr>
                <w:rFonts w:ascii="Komika Text" w:hAnsi="Komika Text"/>
                <w:sz w:val="24"/>
                <w:szCs w:val="24"/>
              </w:rPr>
              <w:t>Medium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6D83B3" w14:textId="77777777" w:rsidR="0015743A" w:rsidRDefault="008F2CF3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r>
              <w:rPr>
                <w:rFonts w:ascii="Komika Text" w:hAnsi="Komika Text"/>
                <w:sz w:val="24"/>
                <w:szCs w:val="24"/>
              </w:rPr>
              <w:t>B</w:t>
            </w:r>
            <w:r>
              <w:rPr>
                <w:rFonts w:ascii="Komika Text" w:hAnsi="Komika Text"/>
                <w:sz w:val="24"/>
                <w:szCs w:val="24"/>
              </w:rPr>
              <w:t>r</w:t>
            </w:r>
            <w:r>
              <w:rPr>
                <w:rFonts w:ascii="Komika Text" w:hAnsi="Komika Text"/>
                <w:sz w:val="24"/>
                <w:szCs w:val="24"/>
              </w:rPr>
              <w:t>e</w:t>
            </w:r>
            <w:r>
              <w:rPr>
                <w:rFonts w:ascii="Komika Text" w:hAnsi="Komika Text"/>
                <w:sz w:val="24"/>
                <w:szCs w:val="24"/>
              </w:rPr>
              <w:t>tt</w:t>
            </w:r>
            <w:r>
              <w:rPr>
                <w:rFonts w:ascii="Komika Text" w:hAnsi="Komika Text"/>
                <w:sz w:val="24"/>
                <w:szCs w:val="24"/>
              </w:rPr>
              <w:t>spiel</w:t>
            </w:r>
          </w:p>
          <w:p w14:paraId="6E5E99F0" w14:textId="4B7449E8" w:rsidR="008F2CF3" w:rsidRPr="00AE2381" w:rsidRDefault="008F2CF3" w:rsidP="00DA5799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r>
              <w:rPr>
                <w:rFonts w:ascii="Komika Text" w:hAnsi="Komika Text"/>
                <w:sz w:val="24"/>
                <w:szCs w:val="24"/>
              </w:rPr>
              <w:t>Videospiel</w:t>
            </w:r>
          </w:p>
        </w:tc>
      </w:tr>
      <w:tr w:rsidR="008F2CF3" w:rsidRPr="00AE2381" w14:paraId="6E5E99F5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E5E99F2" w14:textId="73CAFC86" w:rsidR="008F2CF3" w:rsidRPr="00AE2381" w:rsidRDefault="008F2CF3" w:rsidP="008F2CF3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r>
              <w:rPr>
                <w:rFonts w:ascii="Komika Text" w:hAnsi="Komika Text"/>
                <w:sz w:val="24"/>
                <w:szCs w:val="24"/>
              </w:rPr>
              <w:t>DVD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3" w14:textId="35684332" w:rsidR="008F2CF3" w:rsidRPr="00AE2381" w:rsidRDefault="008F2CF3" w:rsidP="008F2CF3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r>
              <w:rPr>
                <w:rFonts w:ascii="Komika Text" w:hAnsi="Komika Text"/>
                <w:sz w:val="24"/>
                <w:szCs w:val="24"/>
              </w:rPr>
              <w:t>Medium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4" w14:textId="4CDBFFDF" w:rsidR="008F2CF3" w:rsidRPr="00AE2381" w:rsidRDefault="008F2CF3" w:rsidP="008F2CF3">
            <w:pPr>
              <w:rPr>
                <w:rFonts w:ascii="Komika Text" w:hAnsi="Komika Text"/>
                <w:sz w:val="24"/>
                <w:szCs w:val="24"/>
              </w:rPr>
            </w:pPr>
          </w:p>
        </w:tc>
      </w:tr>
      <w:tr w:rsidR="008F2CF3" w:rsidRPr="00AE2381" w14:paraId="6E5E99F9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E5E99F6" w14:textId="25F6776C" w:rsidR="008F2CF3" w:rsidRPr="00AE2381" w:rsidRDefault="008F2CF3" w:rsidP="008F2CF3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bookmarkStart w:id="2" w:name="_Hlk129763887"/>
            <w:r>
              <w:rPr>
                <w:rFonts w:ascii="Komika Text" w:hAnsi="Komika Text"/>
                <w:sz w:val="24"/>
                <w:szCs w:val="24"/>
              </w:rPr>
              <w:t>CD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7" w14:textId="55B128B3" w:rsidR="008F2CF3" w:rsidRPr="00AE2381" w:rsidRDefault="008F2CF3" w:rsidP="008F2CF3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r>
              <w:rPr>
                <w:rFonts w:ascii="Komika Text" w:hAnsi="Komika Text"/>
                <w:sz w:val="24"/>
                <w:szCs w:val="24"/>
              </w:rPr>
              <w:t>Medium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8" w14:textId="195BF025" w:rsidR="008F2CF3" w:rsidRPr="00AE2381" w:rsidRDefault="008F2CF3" w:rsidP="008F2CF3">
            <w:pPr>
              <w:rPr>
                <w:rFonts w:ascii="Komika Text" w:hAnsi="Komika Text"/>
                <w:sz w:val="24"/>
                <w:szCs w:val="24"/>
              </w:rPr>
            </w:pPr>
          </w:p>
        </w:tc>
      </w:tr>
      <w:tr w:rsidR="008F2CF3" w:rsidRPr="00AE2381" w14:paraId="6E5E99FD" w14:textId="77777777" w:rsidTr="00DA5799">
        <w:trPr>
          <w:trHeight w:val="567"/>
        </w:trPr>
        <w:tc>
          <w:tcPr>
            <w:tcW w:w="226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E5E99FA" w14:textId="46D4B391" w:rsidR="008F2CF3" w:rsidRPr="00AE2381" w:rsidRDefault="008F2CF3" w:rsidP="008F2CF3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bookmarkStart w:id="3" w:name="_Hlk129763894"/>
            <w:bookmarkEnd w:id="2"/>
            <w:r>
              <w:rPr>
                <w:rFonts w:ascii="Komika Text" w:hAnsi="Komika Text"/>
                <w:sz w:val="24"/>
                <w:szCs w:val="24"/>
              </w:rPr>
              <w:t>Brettspiel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B" w14:textId="629E7D63" w:rsidR="008F2CF3" w:rsidRPr="00AE2381" w:rsidRDefault="008F2CF3" w:rsidP="008F2CF3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r>
              <w:rPr>
                <w:rFonts w:ascii="Komika Text" w:hAnsi="Komika Text"/>
                <w:sz w:val="24"/>
                <w:szCs w:val="24"/>
              </w:rPr>
              <w:t>Spiel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C" w14:textId="7718841E" w:rsidR="008F2CF3" w:rsidRPr="00AE2381" w:rsidRDefault="008F2CF3" w:rsidP="008F2CF3">
            <w:pPr>
              <w:rPr>
                <w:rFonts w:ascii="Komika Text" w:hAnsi="Komika Text"/>
                <w:sz w:val="24"/>
                <w:szCs w:val="24"/>
              </w:rPr>
            </w:pPr>
          </w:p>
        </w:tc>
      </w:tr>
      <w:tr w:rsidR="008F2CF3" w:rsidRPr="00AE2381" w14:paraId="6E5E9A01" w14:textId="77777777" w:rsidTr="00DA5799">
        <w:trPr>
          <w:trHeight w:val="567"/>
        </w:trPr>
        <w:tc>
          <w:tcPr>
            <w:tcW w:w="2268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E" w14:textId="4B3EAFD3" w:rsidR="008F2CF3" w:rsidRPr="00AE2381" w:rsidRDefault="008F2CF3" w:rsidP="008F2CF3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bookmarkStart w:id="4" w:name="OLE_LINK6"/>
            <w:bookmarkStart w:id="5" w:name="_Hlk129763903"/>
            <w:bookmarkEnd w:id="3"/>
            <w:r>
              <w:rPr>
                <w:rFonts w:ascii="Komika Text" w:hAnsi="Komika Text"/>
                <w:sz w:val="24"/>
                <w:szCs w:val="24"/>
              </w:rPr>
              <w:t>Videospiel</w:t>
            </w:r>
            <w:bookmarkEnd w:id="4"/>
          </w:p>
        </w:tc>
        <w:tc>
          <w:tcPr>
            <w:tcW w:w="226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9FF" w14:textId="057C68EE" w:rsidR="008F2CF3" w:rsidRPr="00AE2381" w:rsidRDefault="008F2CF3" w:rsidP="008F2CF3">
            <w:pPr>
              <w:jc w:val="center"/>
              <w:rPr>
                <w:rFonts w:ascii="Komika Text" w:hAnsi="Komika Text"/>
                <w:sz w:val="24"/>
                <w:szCs w:val="24"/>
              </w:rPr>
            </w:pPr>
            <w:r>
              <w:rPr>
                <w:rFonts w:ascii="Komika Text" w:hAnsi="Komika Text"/>
                <w:sz w:val="24"/>
                <w:szCs w:val="24"/>
              </w:rPr>
              <w:t>Spiel</w:t>
            </w:r>
          </w:p>
        </w:tc>
        <w:tc>
          <w:tcPr>
            <w:tcW w:w="226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E9A00" w14:textId="02917A73" w:rsidR="008F2CF3" w:rsidRPr="00AE2381" w:rsidRDefault="008F2CF3" w:rsidP="008F2CF3">
            <w:pPr>
              <w:rPr>
                <w:rFonts w:ascii="Komika Text" w:hAnsi="Komika Text"/>
                <w:sz w:val="24"/>
                <w:szCs w:val="24"/>
              </w:rPr>
            </w:pPr>
          </w:p>
        </w:tc>
      </w:tr>
      <w:bookmarkEnd w:id="5"/>
    </w:tbl>
    <w:p w14:paraId="6E5E9A02" w14:textId="77777777" w:rsidR="0015743A" w:rsidRDefault="0015743A" w:rsidP="0015743A">
      <w:pPr>
        <w:rPr>
          <w:b/>
        </w:rPr>
      </w:pPr>
    </w:p>
    <w:p w14:paraId="6E5E9A03" w14:textId="2200A325" w:rsidR="0015743A" w:rsidRDefault="0015743A" w:rsidP="0015743A">
      <w:pPr>
        <w:pStyle w:val="Listenabsatz"/>
        <w:numPr>
          <w:ilvl w:val="0"/>
          <w:numId w:val="5"/>
        </w:numPr>
        <w:spacing w:after="200"/>
        <w:ind w:left="426"/>
      </w:pPr>
      <w:r w:rsidRPr="006766CF">
        <w:rPr>
          <w:b/>
        </w:rPr>
        <w:t xml:space="preserve">Stellen Sie die Klassenhierarchie von Kiezmedien </w:t>
      </w:r>
      <w:r w:rsidR="00FC7027">
        <w:rPr>
          <w:b/>
        </w:rPr>
        <w:t xml:space="preserve">mithilfe von </w:t>
      </w:r>
      <w:proofErr w:type="spellStart"/>
      <w:r w:rsidR="00FC7027">
        <w:rPr>
          <w:b/>
        </w:rPr>
        <w:t>Umletino</w:t>
      </w:r>
      <w:proofErr w:type="spellEnd"/>
      <w:r w:rsidR="00FC7027">
        <w:rPr>
          <w:b/>
        </w:rPr>
        <w:t xml:space="preserve"> </w:t>
      </w:r>
      <w:r w:rsidRPr="006766CF">
        <w:rPr>
          <w:b/>
        </w:rPr>
        <w:t>als OO</w:t>
      </w:r>
      <w:r w:rsidR="00DD29FD">
        <w:rPr>
          <w:b/>
        </w:rPr>
        <w:t>D</w:t>
      </w:r>
      <w:r w:rsidRPr="006766CF">
        <w:rPr>
          <w:b/>
        </w:rPr>
        <w:t>-Klassendiagramm dar.</w:t>
      </w:r>
      <w:r w:rsidRPr="006766CF">
        <w:rPr>
          <w:b/>
        </w:rPr>
        <w:br/>
      </w:r>
      <w:r>
        <w:t xml:space="preserve">Nutzen Sie dazu Ihre Beobachtungen und die Tabelle. </w:t>
      </w:r>
    </w:p>
    <w:p w14:paraId="4F8D2E06" w14:textId="57ACF3EF" w:rsidR="008F2CF3" w:rsidRDefault="0015743A" w:rsidP="008F2CF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8E8E8"/>
        <w:ind w:left="851" w:hanging="851"/>
      </w:pPr>
      <w:r w:rsidRPr="00392733">
        <w:rPr>
          <w:rStyle w:val="Hervorhebung"/>
        </w:rPr>
        <w:t>TIPP</w:t>
      </w:r>
      <w:r>
        <w:t>:</w:t>
      </w:r>
      <w:r>
        <w:tab/>
        <w:t xml:space="preserve">Beginnen </w:t>
      </w:r>
      <w:r w:rsidRPr="00F06068">
        <w:t>Sie mit der obersten Klasse (die K</w:t>
      </w:r>
      <w:r>
        <w:t xml:space="preserve">lasse ohne weitere Oberklassen), </w:t>
      </w:r>
      <w:r w:rsidRPr="00F06068">
        <w:t>bauen Sie nach und nach die Klassenhierarchie auf.</w:t>
      </w:r>
    </w:p>
    <w:p w14:paraId="3E87A5BA" w14:textId="77777777" w:rsidR="008F2CF3" w:rsidRPr="008F2CF3" w:rsidRDefault="008F2CF3" w:rsidP="008F2CF3"/>
    <w:sectPr w:rsidR="008F2CF3" w:rsidRPr="008F2CF3" w:rsidSect="00CB7A53">
      <w:headerReference w:type="default" r:id="rId9"/>
      <w:footerReference w:type="default" r:id="rId10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CD73" w14:textId="77777777" w:rsidR="00CF0816" w:rsidRDefault="00CF0816" w:rsidP="00AB44B1">
      <w:pPr>
        <w:spacing w:after="0" w:line="240" w:lineRule="auto"/>
      </w:pPr>
      <w:r>
        <w:separator/>
      </w:r>
    </w:p>
  </w:endnote>
  <w:endnote w:type="continuationSeparator" w:id="0">
    <w:p w14:paraId="281B9F04" w14:textId="77777777" w:rsidR="00CF0816" w:rsidRDefault="00CF0816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omika Text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9A1E" w14:textId="730D1FF4" w:rsidR="00406642" w:rsidRPr="000F3749" w:rsidRDefault="00CB7A53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6E5E9A20" wp14:editId="6E5E9A21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6E5E9A22" wp14:editId="6E5E9A23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6E5E9A24" wp14:editId="6E5E9A25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/>
        <w:bCs/>
        <w:sz w:val="14"/>
      </w:rPr>
      <w:t xml:space="preserve"> </w:t>
    </w:r>
    <w:r w:rsidR="00CF0816">
      <w:rPr>
        <w:rFonts w:cs="Arial"/>
        <w:sz w:val="14"/>
      </w:rPr>
      <w:object w:dxaOrig="1440" w:dyaOrig="1440" w14:anchorId="6E5E9A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67.3pt;margin-top:783.4pt;width:460.5pt;height:21.45pt;z-index:-251658752;mso-wrap-edited:f;mso-width-percent:0;mso-height-percent:0;mso-position-horizontal-relative:page;mso-position-vertical-relative:page;mso-width-percent:0;mso-height-percent:0">
          <v:imagedata r:id="rId4" o:title=""/>
          <w10:wrap anchorx="page" anchory="page"/>
        </v:shape>
        <o:OLEObject Type="Embed" ProgID="Visio.Drawing.11" ShapeID="_x0000_s1025" DrawAspect="Content" ObjectID="_1740397542" r:id="rId5"/>
      </w:object>
    </w:r>
    <w:r>
      <w:rPr>
        <w:rFonts w:cs="Arial"/>
        <w:b/>
        <w:bCs/>
        <w:sz w:val="14"/>
      </w:rPr>
      <w:t xml:space="preserve">| CC-BY-SA 4.0 | </w:t>
    </w:r>
    <w:r>
      <w:rPr>
        <w:rFonts w:cs="Arial"/>
        <w:sz w:val="14"/>
      </w:rPr>
      <w:t xml:space="preserve">Martin </w:t>
    </w:r>
    <w:r w:rsidR="00D652C7" w:rsidRPr="000F3749">
      <w:rPr>
        <w:rFonts w:cs="Arial"/>
        <w:sz w:val="14"/>
      </w:rPr>
      <w:t>Schleyer</w:t>
    </w:r>
    <w:r>
      <w:rPr>
        <w:rFonts w:cs="Arial"/>
        <w:sz w:val="14"/>
      </w:rPr>
      <w:t xml:space="preserve"> | </w:t>
    </w:r>
    <w:r w:rsidR="00504B6C" w:rsidRPr="000F3749">
      <w:rPr>
        <w:rFonts w:cs="Arial"/>
        <w:sz w:val="14"/>
      </w:rPr>
      <w:t xml:space="preserve">Version </w:t>
    </w:r>
    <w:r w:rsidR="00C554E1" w:rsidRPr="000F3749">
      <w:rPr>
        <w:rFonts w:cs="Arial"/>
        <w:sz w:val="14"/>
      </w:rPr>
      <w:fldChar w:fldCharType="begin"/>
    </w:r>
    <w:r w:rsidR="00C554E1" w:rsidRPr="000F3749">
      <w:rPr>
        <w:rFonts w:cs="Arial"/>
        <w:sz w:val="14"/>
      </w:rPr>
      <w:instrText xml:space="preserve"> SAVEDATE  \@ "dd/MM/yy"  \* MERGEFORMAT </w:instrText>
    </w:r>
    <w:r w:rsidR="00C554E1" w:rsidRPr="000F3749">
      <w:rPr>
        <w:rFonts w:cs="Arial"/>
        <w:sz w:val="14"/>
      </w:rPr>
      <w:fldChar w:fldCharType="separate"/>
    </w:r>
    <w:r w:rsidR="008F2CF3">
      <w:rPr>
        <w:rFonts w:cs="Arial"/>
        <w:sz w:val="14"/>
      </w:rPr>
      <w:t>14/02/22</w:t>
    </w:r>
    <w:r w:rsidR="00C554E1" w:rsidRPr="000F3749">
      <w:rPr>
        <w:rFonts w:cs="Arial"/>
        <w:sz w:val="14"/>
      </w:rPr>
      <w:fldChar w:fldCharType="end"/>
    </w:r>
    <w:r w:rsidR="00C554E1" w:rsidRPr="000F3749">
      <w:rPr>
        <w:rFonts w:cs="Arial"/>
        <w:sz w:val="14"/>
      </w:rPr>
      <w:t>-</w:t>
    </w:r>
    <w:r w:rsidR="00C554E1" w:rsidRPr="000F3749">
      <w:rPr>
        <w:sz w:val="14"/>
      </w:rPr>
      <w:fldChar w:fldCharType="begin"/>
    </w:r>
    <w:r w:rsidR="00C554E1" w:rsidRPr="000F3749">
      <w:rPr>
        <w:sz w:val="14"/>
      </w:rPr>
      <w:instrText xml:space="preserve"> REVNUM  \# "0000"  \* MERGEFORMAT </w:instrText>
    </w:r>
    <w:r w:rsidR="00C554E1" w:rsidRPr="000F3749">
      <w:rPr>
        <w:sz w:val="14"/>
      </w:rPr>
      <w:fldChar w:fldCharType="separate"/>
    </w:r>
    <w:r w:rsidR="0081721F">
      <w:rPr>
        <w:sz w:val="14"/>
      </w:rPr>
      <w:t>0002</w:t>
    </w:r>
    <w:r w:rsidR="00C554E1" w:rsidRPr="000F3749">
      <w:rPr>
        <w:sz w:val="14"/>
      </w:rPr>
      <w:fldChar w:fldCharType="end"/>
    </w:r>
    <w:r w:rsidR="00504B6C" w:rsidRPr="000F3749">
      <w:rPr>
        <w:sz w:val="14"/>
      </w:rPr>
      <w:tab/>
    </w:r>
    <w:r w:rsidR="00504B6C" w:rsidRPr="000F3749">
      <w:rPr>
        <w:rFonts w:cs="Arial"/>
        <w:sz w:val="14"/>
      </w:rPr>
      <w:fldChar w:fldCharType="begin"/>
    </w:r>
    <w:r w:rsidR="00504B6C" w:rsidRPr="000F3749">
      <w:rPr>
        <w:rFonts w:cs="Arial"/>
        <w:sz w:val="14"/>
      </w:rPr>
      <w:instrText xml:space="preserve"> FILENAME   \* MERGEFORMAT </w:instrText>
    </w:r>
    <w:r w:rsidR="00504B6C" w:rsidRPr="000F3749">
      <w:rPr>
        <w:rFonts w:cs="Arial"/>
        <w:sz w:val="14"/>
      </w:rPr>
      <w:fldChar w:fldCharType="separate"/>
    </w:r>
    <w:r w:rsidR="0081721F">
      <w:rPr>
        <w:rFonts w:cs="Arial"/>
        <w:sz w:val="14"/>
      </w:rPr>
      <w:t>ITA OO-1 20 21A AB KiezMedien-1.docx</w:t>
    </w:r>
    <w:r w:rsidR="00504B6C" w:rsidRPr="000F3749"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BE555" w14:textId="77777777" w:rsidR="00CF0816" w:rsidRDefault="00CF0816" w:rsidP="00AB44B1">
      <w:pPr>
        <w:spacing w:after="0" w:line="240" w:lineRule="auto"/>
      </w:pPr>
      <w:r>
        <w:separator/>
      </w:r>
    </w:p>
  </w:footnote>
  <w:footnote w:type="continuationSeparator" w:id="0">
    <w:p w14:paraId="5D73AB20" w14:textId="77777777" w:rsidR="00CF0816" w:rsidRDefault="00CF0816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353FD8" w:rsidRPr="00353FD8" w14:paraId="6E5E9A10" w14:textId="77777777" w:rsidTr="0015743A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5E4BB9E" w14:textId="77777777" w:rsidR="00F305CB" w:rsidRPr="00F305CB" w:rsidRDefault="00F305CB" w:rsidP="00F305CB">
          <w:pPr>
            <w:pStyle w:val="Kopfzeileberschrift"/>
            <w:rPr>
              <w:rFonts w:ascii="Comic Sans MS" w:hAnsi="Comic Sans MS"/>
            </w:rPr>
          </w:pPr>
          <w:r w:rsidRPr="00F305CB">
            <w:rPr>
              <w:rFonts w:ascii="Comic Sans MS" w:hAnsi="Comic Sans MS"/>
            </w:rPr>
            <w:t>PAS</w:t>
          </w:r>
        </w:p>
        <w:p w14:paraId="6E5E9A0C" w14:textId="02FE6250" w:rsidR="00353FD8" w:rsidRPr="00F305CB" w:rsidRDefault="00F305CB" w:rsidP="00F305CB">
          <w:pPr>
            <w:pStyle w:val="KopfzeileUntertitel"/>
            <w:rPr>
              <w:rFonts w:ascii="Comic Sans MS" w:hAnsi="Comic Sans MS"/>
            </w:rPr>
          </w:pPr>
          <w:r w:rsidRPr="00F305CB">
            <w:rPr>
              <w:rFonts w:ascii="Comic Sans MS" w:hAnsi="Comic Sans MS"/>
            </w:rPr>
            <w:t>OO-1: Einführung in OOP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E5E9A0D" w14:textId="77777777" w:rsidR="00353FD8" w:rsidRPr="00F305CB" w:rsidRDefault="00353FD8" w:rsidP="00353FD8">
          <w:pPr>
            <w:pStyle w:val="Kopfzeileberschrift"/>
            <w:rPr>
              <w:rFonts w:ascii="Comic Sans MS" w:hAnsi="Comic Sans MS"/>
              <w:sz w:val="22"/>
            </w:rPr>
          </w:pPr>
          <w:r w:rsidRPr="00F305CB">
            <w:rPr>
              <w:rFonts w:ascii="Comic Sans MS" w:hAnsi="Comic Sans MS"/>
              <w:sz w:val="22"/>
            </w:rPr>
            <w:t>Vererbung analysieren</w:t>
          </w:r>
        </w:p>
        <w:p w14:paraId="6E5E9A0E" w14:textId="77777777" w:rsidR="00353FD8" w:rsidRPr="00F305CB" w:rsidRDefault="00353FD8" w:rsidP="00353FD8">
          <w:pPr>
            <w:pStyle w:val="KopfzeileUntertitel"/>
            <w:rPr>
              <w:rFonts w:ascii="Comic Sans MS" w:hAnsi="Comic Sans MS"/>
            </w:rPr>
          </w:pPr>
          <w:r w:rsidRPr="00F305CB">
            <w:rPr>
              <w:rFonts w:ascii="Comic Sans MS" w:hAnsi="Comic Sans MS"/>
              <w:sz w:val="18"/>
            </w:rPr>
            <w:t>Java-Syntax</w:t>
          </w:r>
          <w:r w:rsidRPr="00F305CB">
            <w:rPr>
              <w:rFonts w:ascii="Comic Sans MS" w:hAnsi="Comic Sans MS"/>
            </w:rPr>
            <w:t xml:space="preserve"> für Vererbung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E5E9A0F" w14:textId="77777777" w:rsidR="00353FD8" w:rsidRPr="00353FD8" w:rsidRDefault="00CF0816" w:rsidP="00353FD8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353FD8">
            <w:rPr>
              <w:rFonts w:ascii="Arial" w:hAnsi="Arial" w:cs="Arial"/>
              <w:noProof/>
            </w:rPr>
            <w:object w:dxaOrig="5760" w:dyaOrig="1720" w14:anchorId="6E5E9A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110pt;height:34pt;mso-width-percent:0;mso-height-percent:0;mso-width-percent:0;mso-height-percent:0">
                <v:imagedata r:id="rId1" o:title=""/>
              </v:shape>
              <o:OLEObject Type="Embed" ProgID="Visio.Drawing.11" ShapeID="_x0000_i1026" DrawAspect="Content" ObjectID="_1740397541" r:id="rId2"/>
            </w:object>
          </w:r>
        </w:p>
      </w:tc>
    </w:tr>
    <w:tr w:rsidR="004410B5" w:rsidRPr="00353FD8" w14:paraId="6E5E9A16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6E5E9A11" w14:textId="77777777" w:rsidR="004410B5" w:rsidRPr="00353FD8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E5E9A12" w14:textId="77777777" w:rsidR="004410B5" w:rsidRPr="00353FD8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6E5E9A13" w14:textId="77777777" w:rsidR="004410B5" w:rsidRPr="00353FD8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E5E9A14" w14:textId="77777777" w:rsidR="004410B5" w:rsidRPr="00353FD8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6E5E9A15" w14:textId="77777777" w:rsidR="004410B5" w:rsidRPr="00353FD8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353FD8" w14:paraId="6E5E9A1C" w14:textId="77777777" w:rsidTr="0015743A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5E9A17" w14:textId="1EA45D32" w:rsidR="0021676E" w:rsidRPr="00353FD8" w:rsidRDefault="0021676E" w:rsidP="00D21C04">
          <w:pPr>
            <w:pStyle w:val="KopfzeileInfos"/>
          </w:pPr>
          <w:r w:rsidRPr="00353FD8">
            <w:t>Name:</w:t>
          </w:r>
          <w:r w:rsidR="008F2CF3">
            <w:t xml:space="preserve"> </w:t>
          </w:r>
          <w:proofErr w:type="spellStart"/>
          <w:proofErr w:type="gramStart"/>
          <w:r w:rsidR="008F2CF3">
            <w:t>Aps,Fabian</w:t>
          </w:r>
          <w:proofErr w:type="spellEnd"/>
          <w:proofErr w:type="gramEnd"/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5E9A18" w14:textId="02444D05" w:rsidR="0021676E" w:rsidRPr="00353FD8" w:rsidRDefault="0021676E" w:rsidP="00504B6C">
          <w:pPr>
            <w:pStyle w:val="KopfzeileInfos"/>
          </w:pPr>
          <w:r w:rsidRPr="00353FD8">
            <w:t>Datum:</w:t>
          </w:r>
          <w:r w:rsidR="00EC4925" w:rsidRPr="00353FD8">
            <w:t xml:space="preserve"> </w:t>
          </w:r>
          <w:r w:rsidR="008F2CF3">
            <w:fldChar w:fldCharType="begin"/>
          </w:r>
          <w:r w:rsidR="008F2CF3">
            <w:instrText xml:space="preserve"> TIME \@ "dd.MM.yyyy" </w:instrText>
          </w:r>
          <w:r w:rsidR="008F2CF3">
            <w:fldChar w:fldCharType="separate"/>
          </w:r>
          <w:r w:rsidR="008F2CF3">
            <w:rPr>
              <w:noProof/>
            </w:rPr>
            <w:t>15.03.2023</w:t>
          </w:r>
          <w:r w:rsidR="008F2CF3">
            <w:fldChar w:fldCharType="end"/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5E9A19" w14:textId="5DECB65D" w:rsidR="0021676E" w:rsidRPr="00353FD8" w:rsidRDefault="0021676E" w:rsidP="00D21C04">
          <w:pPr>
            <w:pStyle w:val="KopfzeileInfos"/>
          </w:pPr>
          <w:r w:rsidRPr="00353FD8">
            <w:t>Klasse:</w:t>
          </w:r>
          <w:r w:rsidR="008F2CF3">
            <w:t xml:space="preserve"> ITA12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5E9A1A" w14:textId="144270B8" w:rsidR="0021676E" w:rsidRPr="00353FD8" w:rsidRDefault="0021676E" w:rsidP="00D21C04">
          <w:pPr>
            <w:pStyle w:val="KopfzeileInfos"/>
          </w:pPr>
          <w:r w:rsidRPr="00353FD8">
            <w:t>Blatt Nr.:</w:t>
          </w:r>
          <w:r w:rsidR="008C60E0" w:rsidRPr="00353FD8">
            <w:t xml:space="preserve"> </w:t>
          </w:r>
          <w:r w:rsidR="00EC4925" w:rsidRPr="00353FD8">
            <w:fldChar w:fldCharType="begin"/>
          </w:r>
          <w:r w:rsidR="00EC4925" w:rsidRPr="00353FD8">
            <w:instrText xml:space="preserve"> PAGE   \* MERGEFORMAT </w:instrText>
          </w:r>
          <w:r w:rsidR="00EC4925" w:rsidRPr="00353FD8">
            <w:fldChar w:fldCharType="separate"/>
          </w:r>
          <w:r w:rsidR="00AE2381">
            <w:rPr>
              <w:noProof/>
            </w:rPr>
            <w:t>1</w:t>
          </w:r>
          <w:r w:rsidR="00EC4925" w:rsidRPr="00353FD8">
            <w:fldChar w:fldCharType="end"/>
          </w:r>
          <w:r w:rsidR="008C60E0" w:rsidRPr="00353FD8">
            <w:t>/</w:t>
          </w:r>
          <w:r w:rsidR="004D2D30">
            <w:rPr>
              <w:noProof/>
            </w:rPr>
            <w:fldChar w:fldCharType="begin"/>
          </w:r>
          <w:r w:rsidR="004D2D30">
            <w:rPr>
              <w:noProof/>
            </w:rPr>
            <w:instrText xml:space="preserve"> NUMPAGES   \* MERGEFORMAT </w:instrText>
          </w:r>
          <w:r w:rsidR="004D2D30">
            <w:rPr>
              <w:noProof/>
            </w:rPr>
            <w:fldChar w:fldCharType="separate"/>
          </w:r>
          <w:r w:rsidR="00AE2381">
            <w:rPr>
              <w:noProof/>
            </w:rPr>
            <w:t>1</w:t>
          </w:r>
          <w:r w:rsidR="004D2D30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5E9A1B" w14:textId="77777777" w:rsidR="0021676E" w:rsidRPr="00353FD8" w:rsidRDefault="0021676E" w:rsidP="00D21C04">
          <w:pPr>
            <w:pStyle w:val="KopfzeileInfos"/>
          </w:pPr>
          <w:r w:rsidRPr="00353FD8">
            <w:t>Lfd. Nr.:</w:t>
          </w:r>
        </w:p>
      </w:tc>
    </w:tr>
  </w:tbl>
  <w:p w14:paraId="6E5E9A1D" w14:textId="77777777" w:rsidR="0039103E" w:rsidRPr="00353FD8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E4D"/>
    <w:multiLevelType w:val="hybridMultilevel"/>
    <w:tmpl w:val="B978A812"/>
    <w:lvl w:ilvl="0" w:tplc="04070015">
      <w:start w:val="1"/>
      <w:numFmt w:val="decimal"/>
      <w:lvlText w:val="(%1)"/>
      <w:lvlJc w:val="left"/>
      <w:pPr>
        <w:ind w:left="140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54F0792"/>
    <w:multiLevelType w:val="hybridMultilevel"/>
    <w:tmpl w:val="0066AD5A"/>
    <w:lvl w:ilvl="0" w:tplc="14CAE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334845512">
    <w:abstractNumId w:val="4"/>
  </w:num>
  <w:num w:numId="2" w16cid:durableId="929654998">
    <w:abstractNumId w:val="3"/>
  </w:num>
  <w:num w:numId="3" w16cid:durableId="1288969857">
    <w:abstractNumId w:val="1"/>
  </w:num>
  <w:num w:numId="4" w16cid:durableId="1857570815">
    <w:abstractNumId w:val="0"/>
  </w:num>
  <w:num w:numId="5" w16cid:durableId="2115248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3A"/>
    <w:rsid w:val="00004904"/>
    <w:rsid w:val="00006B4F"/>
    <w:rsid w:val="000129F7"/>
    <w:rsid w:val="0007299C"/>
    <w:rsid w:val="000927B5"/>
    <w:rsid w:val="000D1650"/>
    <w:rsid w:val="000F3749"/>
    <w:rsid w:val="000F4703"/>
    <w:rsid w:val="0012014E"/>
    <w:rsid w:val="001227AC"/>
    <w:rsid w:val="00126AA9"/>
    <w:rsid w:val="00135C8C"/>
    <w:rsid w:val="00136E44"/>
    <w:rsid w:val="001562AF"/>
    <w:rsid w:val="0015743A"/>
    <w:rsid w:val="00177CDA"/>
    <w:rsid w:val="00191848"/>
    <w:rsid w:val="001A4D16"/>
    <w:rsid w:val="001E4192"/>
    <w:rsid w:val="001F1F16"/>
    <w:rsid w:val="001F7398"/>
    <w:rsid w:val="00211610"/>
    <w:rsid w:val="0021676E"/>
    <w:rsid w:val="00242806"/>
    <w:rsid w:val="00272958"/>
    <w:rsid w:val="00287A53"/>
    <w:rsid w:val="00290DF9"/>
    <w:rsid w:val="0029208C"/>
    <w:rsid w:val="00292CCB"/>
    <w:rsid w:val="00295599"/>
    <w:rsid w:val="002A4DDA"/>
    <w:rsid w:val="002C5BCE"/>
    <w:rsid w:val="002F331D"/>
    <w:rsid w:val="002F440D"/>
    <w:rsid w:val="00337F18"/>
    <w:rsid w:val="00343231"/>
    <w:rsid w:val="00346705"/>
    <w:rsid w:val="00353FD8"/>
    <w:rsid w:val="0037169D"/>
    <w:rsid w:val="003760C3"/>
    <w:rsid w:val="0039103E"/>
    <w:rsid w:val="003D6C8E"/>
    <w:rsid w:val="003E009F"/>
    <w:rsid w:val="003E0291"/>
    <w:rsid w:val="003E5795"/>
    <w:rsid w:val="00405506"/>
    <w:rsid w:val="00406642"/>
    <w:rsid w:val="00417990"/>
    <w:rsid w:val="004410B5"/>
    <w:rsid w:val="004470BA"/>
    <w:rsid w:val="00491A88"/>
    <w:rsid w:val="004B21BB"/>
    <w:rsid w:val="004D2D30"/>
    <w:rsid w:val="005040CB"/>
    <w:rsid w:val="00504B6C"/>
    <w:rsid w:val="005055B3"/>
    <w:rsid w:val="005143CD"/>
    <w:rsid w:val="00521D7D"/>
    <w:rsid w:val="00533DCA"/>
    <w:rsid w:val="00544658"/>
    <w:rsid w:val="00552AE1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C4E50"/>
    <w:rsid w:val="005C5DAE"/>
    <w:rsid w:val="005D155E"/>
    <w:rsid w:val="005F65AA"/>
    <w:rsid w:val="00636170"/>
    <w:rsid w:val="006407D6"/>
    <w:rsid w:val="00650DBD"/>
    <w:rsid w:val="0065296E"/>
    <w:rsid w:val="00677D1D"/>
    <w:rsid w:val="00677D1E"/>
    <w:rsid w:val="00692464"/>
    <w:rsid w:val="00693A01"/>
    <w:rsid w:val="006A3245"/>
    <w:rsid w:val="006B68A9"/>
    <w:rsid w:val="006C0630"/>
    <w:rsid w:val="006C3051"/>
    <w:rsid w:val="006C6949"/>
    <w:rsid w:val="006D628D"/>
    <w:rsid w:val="006E606E"/>
    <w:rsid w:val="006F47AF"/>
    <w:rsid w:val="006F65BE"/>
    <w:rsid w:val="00724280"/>
    <w:rsid w:val="00724833"/>
    <w:rsid w:val="00725861"/>
    <w:rsid w:val="007310E8"/>
    <w:rsid w:val="00733B0E"/>
    <w:rsid w:val="007364D8"/>
    <w:rsid w:val="0073728B"/>
    <w:rsid w:val="00760EEB"/>
    <w:rsid w:val="007727DA"/>
    <w:rsid w:val="00783868"/>
    <w:rsid w:val="00796613"/>
    <w:rsid w:val="007B0D88"/>
    <w:rsid w:val="007C3AA3"/>
    <w:rsid w:val="007C4BC1"/>
    <w:rsid w:val="007C56DA"/>
    <w:rsid w:val="007C5718"/>
    <w:rsid w:val="007D123D"/>
    <w:rsid w:val="007D3C1E"/>
    <w:rsid w:val="007D3E4D"/>
    <w:rsid w:val="007F080C"/>
    <w:rsid w:val="00804801"/>
    <w:rsid w:val="0081721F"/>
    <w:rsid w:val="0082575D"/>
    <w:rsid w:val="00834F1B"/>
    <w:rsid w:val="00847343"/>
    <w:rsid w:val="00857CAC"/>
    <w:rsid w:val="00862504"/>
    <w:rsid w:val="00870D2D"/>
    <w:rsid w:val="00874BD9"/>
    <w:rsid w:val="008B3966"/>
    <w:rsid w:val="008C60E0"/>
    <w:rsid w:val="008D086B"/>
    <w:rsid w:val="008D6074"/>
    <w:rsid w:val="008E7D4D"/>
    <w:rsid w:val="008F2CF3"/>
    <w:rsid w:val="00905B15"/>
    <w:rsid w:val="0090693D"/>
    <w:rsid w:val="009259E3"/>
    <w:rsid w:val="00926963"/>
    <w:rsid w:val="0093688F"/>
    <w:rsid w:val="00942238"/>
    <w:rsid w:val="00950178"/>
    <w:rsid w:val="0097122B"/>
    <w:rsid w:val="0097164B"/>
    <w:rsid w:val="00982214"/>
    <w:rsid w:val="009A1985"/>
    <w:rsid w:val="009A1B6A"/>
    <w:rsid w:val="009C2F21"/>
    <w:rsid w:val="009C33AA"/>
    <w:rsid w:val="009F0FE1"/>
    <w:rsid w:val="00A16DE4"/>
    <w:rsid w:val="00A17372"/>
    <w:rsid w:val="00A548CC"/>
    <w:rsid w:val="00A6378C"/>
    <w:rsid w:val="00A81A39"/>
    <w:rsid w:val="00A85892"/>
    <w:rsid w:val="00A9520A"/>
    <w:rsid w:val="00AB44B1"/>
    <w:rsid w:val="00AC07CA"/>
    <w:rsid w:val="00AD0A98"/>
    <w:rsid w:val="00AD0E1A"/>
    <w:rsid w:val="00AD6D38"/>
    <w:rsid w:val="00AE2381"/>
    <w:rsid w:val="00B04B66"/>
    <w:rsid w:val="00B11428"/>
    <w:rsid w:val="00B802AF"/>
    <w:rsid w:val="00B86AD0"/>
    <w:rsid w:val="00BA262D"/>
    <w:rsid w:val="00BA5403"/>
    <w:rsid w:val="00BC215B"/>
    <w:rsid w:val="00BD4B1B"/>
    <w:rsid w:val="00BD7390"/>
    <w:rsid w:val="00BE089D"/>
    <w:rsid w:val="00BF26EB"/>
    <w:rsid w:val="00C0170E"/>
    <w:rsid w:val="00C036A5"/>
    <w:rsid w:val="00C260BB"/>
    <w:rsid w:val="00C30020"/>
    <w:rsid w:val="00C41027"/>
    <w:rsid w:val="00C45B43"/>
    <w:rsid w:val="00C554E1"/>
    <w:rsid w:val="00C67A3C"/>
    <w:rsid w:val="00C83AC2"/>
    <w:rsid w:val="00C85FE6"/>
    <w:rsid w:val="00C932B6"/>
    <w:rsid w:val="00C957AE"/>
    <w:rsid w:val="00CA3C61"/>
    <w:rsid w:val="00CB7A53"/>
    <w:rsid w:val="00CC5B4B"/>
    <w:rsid w:val="00CC5BD8"/>
    <w:rsid w:val="00CE0D23"/>
    <w:rsid w:val="00CF0816"/>
    <w:rsid w:val="00CF2835"/>
    <w:rsid w:val="00CF2DDF"/>
    <w:rsid w:val="00D21C04"/>
    <w:rsid w:val="00D41785"/>
    <w:rsid w:val="00D60644"/>
    <w:rsid w:val="00D63D50"/>
    <w:rsid w:val="00D652C7"/>
    <w:rsid w:val="00D70AAD"/>
    <w:rsid w:val="00D81292"/>
    <w:rsid w:val="00D812F8"/>
    <w:rsid w:val="00D96CA5"/>
    <w:rsid w:val="00DB55CB"/>
    <w:rsid w:val="00DD23F3"/>
    <w:rsid w:val="00DD29FD"/>
    <w:rsid w:val="00DD3F16"/>
    <w:rsid w:val="00DE10EC"/>
    <w:rsid w:val="00DE1AE1"/>
    <w:rsid w:val="00DF4DCF"/>
    <w:rsid w:val="00E13698"/>
    <w:rsid w:val="00E42F58"/>
    <w:rsid w:val="00E655C6"/>
    <w:rsid w:val="00E71397"/>
    <w:rsid w:val="00E76AB2"/>
    <w:rsid w:val="00E833D7"/>
    <w:rsid w:val="00E94DC4"/>
    <w:rsid w:val="00EA499B"/>
    <w:rsid w:val="00EB0639"/>
    <w:rsid w:val="00EC4925"/>
    <w:rsid w:val="00ED1C9A"/>
    <w:rsid w:val="00EE0546"/>
    <w:rsid w:val="00EE328E"/>
    <w:rsid w:val="00EE5A6C"/>
    <w:rsid w:val="00F073A1"/>
    <w:rsid w:val="00F07773"/>
    <w:rsid w:val="00F20AEE"/>
    <w:rsid w:val="00F257C1"/>
    <w:rsid w:val="00F305CB"/>
    <w:rsid w:val="00F412E3"/>
    <w:rsid w:val="00F42994"/>
    <w:rsid w:val="00F57987"/>
    <w:rsid w:val="00FB72C7"/>
    <w:rsid w:val="00FB73FC"/>
    <w:rsid w:val="00FC7027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5E99DC"/>
  <w15:docId w15:val="{A7039308-2A2A-4593-B374-E3EF2019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0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wmf"/><Relationship Id="rId1" Type="http://schemas.openxmlformats.org/officeDocument/2006/relationships/image" Target="media/image3.wmf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2EBF6-FA89-4728-A7AC-B1E44E28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S:\Sonstiges\Word\Vorlagen\OSZ\Arbeitsblatt A4 CC-BY-SA.dotx</Template>
  <TotalTime>0</TotalTime>
  <Pages>2</Pages>
  <Words>164</Words>
  <Characters>1295</Characters>
  <Application>Microsoft Office Word</Application>
  <DocSecurity>0</DocSecurity>
  <Lines>56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</dc:creator>
  <cp:lastModifiedBy>ITA 12 - Aps, Fabian</cp:lastModifiedBy>
  <cp:revision>6</cp:revision>
  <cp:lastPrinted>2022-02-07T11:26:00Z</cp:lastPrinted>
  <dcterms:created xsi:type="dcterms:W3CDTF">2022-02-07T11:26:00Z</dcterms:created>
  <dcterms:modified xsi:type="dcterms:W3CDTF">2023-03-15T13:59:00Z</dcterms:modified>
</cp:coreProperties>
</file>